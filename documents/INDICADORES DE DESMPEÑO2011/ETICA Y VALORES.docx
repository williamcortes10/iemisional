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tbl>
      <w:tblPr>
        <w:tblpPr w:leftFromText="141" w:rightFromText="141" w:vertAnchor="page" w:horzAnchor="margin" w:tblpXSpec="center" w:tblpY="230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17"/>
        <w:gridCol w:w="7494"/>
        <w:gridCol w:w="13"/>
      </w:tblGrid>
      <w:tr w:rsidR="000667DE" w:rsidRPr="00C51F7A" w:rsidTr="008B7998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0667DE" w:rsidRPr="00C51F7A" w:rsidRDefault="000667DE" w:rsidP="008B7998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  <w:r w:rsidRPr="00C51F7A">
              <w:rPr>
                <w:color w:val="000000"/>
                <w:sz w:val="32"/>
                <w:szCs w:val="32"/>
              </w:rPr>
              <w:t xml:space="preserve">BANCO DE LOGROS </w:t>
            </w:r>
          </w:p>
          <w:p w:rsidR="000667DE" w:rsidRPr="00C51F7A" w:rsidRDefault="000667DE" w:rsidP="008B7998">
            <w:pPr>
              <w:tabs>
                <w:tab w:val="left" w:pos="3630"/>
              </w:tabs>
              <w:spacing w:after="0" w:line="240" w:lineRule="auto"/>
              <w:jc w:val="center"/>
              <w:rPr>
                <w:b/>
                <w:color w:val="000000"/>
                <w:sz w:val="32"/>
                <w:szCs w:val="32"/>
              </w:rPr>
            </w:pPr>
            <w:r w:rsidRPr="00C51F7A">
              <w:rPr>
                <w:b/>
                <w:color w:val="000000"/>
                <w:sz w:val="32"/>
                <w:szCs w:val="32"/>
              </w:rPr>
              <w:t xml:space="preserve">ETICA Y VALORES </w:t>
            </w:r>
          </w:p>
          <w:p w:rsidR="000667DE" w:rsidRPr="00C51F7A" w:rsidRDefault="000667DE" w:rsidP="008B7998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  <w:r w:rsidRPr="00C51F7A">
              <w:rPr>
                <w:color w:val="000000"/>
                <w:sz w:val="28"/>
                <w:szCs w:val="28"/>
              </w:rPr>
              <w:t>GRADO  1º - 5º</w:t>
            </w:r>
          </w:p>
        </w:tc>
      </w:tr>
      <w:tr w:rsidR="000667DE" w:rsidRPr="00C51F7A" w:rsidTr="008B799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0667DE" w:rsidRPr="00C51F7A" w:rsidRDefault="000667DE" w:rsidP="008B7998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</w:p>
          <w:p w:rsidR="000667DE" w:rsidRPr="00C51F7A" w:rsidRDefault="000667DE" w:rsidP="008B7998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  <w:r w:rsidRPr="00C51F7A">
              <w:rPr>
                <w:color w:val="000000"/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0667DE" w:rsidRPr="00C51F7A" w:rsidRDefault="000667DE" w:rsidP="008B7998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</w:p>
          <w:p w:rsidR="000667DE" w:rsidRPr="00C51F7A" w:rsidRDefault="000667DE" w:rsidP="008B7998">
            <w:pPr>
              <w:tabs>
                <w:tab w:val="left" w:pos="3630"/>
              </w:tabs>
              <w:spacing w:after="0" w:line="240" w:lineRule="auto"/>
              <w:rPr>
                <w:color w:val="000000"/>
                <w:sz w:val="32"/>
                <w:szCs w:val="32"/>
              </w:rPr>
            </w:pPr>
            <w:r w:rsidRPr="00C51F7A">
              <w:rPr>
                <w:color w:val="000000"/>
                <w:sz w:val="32"/>
                <w:szCs w:val="32"/>
              </w:rPr>
              <w:t xml:space="preserve">                 Indicadores de desempeño</w:t>
            </w:r>
          </w:p>
        </w:tc>
      </w:tr>
      <w:tr w:rsidR="000667DE" w:rsidRPr="00C51F7A" w:rsidTr="008B799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001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002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003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004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005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006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007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008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009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010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011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012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013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014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015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016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017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018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019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020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021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022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023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024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025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026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027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028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029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030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031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032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033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034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035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036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037</w:t>
            </w: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Practica  reglas de urbanidad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Maneja información dada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Establece diferencias entre ser y parecer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Fomenta valores para la convivencia humana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Utiliza estrategias para la resolución de conflictos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Establece mecanismo de convivencia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Fomenta alternativas de mediación de conflictos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Busca mecanismos para la resolución de conflictos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Hace buen uso de los espacios públicos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Practica valores del buen vivir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Disfruta el placer de comer en espacios compartidos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Manifiesta en el procedimiento la formación del hogar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Mantiene un estilo competitivo en clase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Responde con coherencia los mensajes recibidos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Escucha con atención mensajes dados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Capta rápidamente información recibida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Realiza actividades de fortalecimiento en valores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Asume una actitud positiva frente a situaciones de conflictos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Identifica causas de los conflictos que se dan en las relaciones entre estudiantes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Explora, descubre y aprende nuevas experiencias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Analiza situaciones comunicativas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Refuerza contenidos a través de juego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Propone estrategias para resolver conflictos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Conoce y emplea responsablemente sus elementos de estudio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Reconoce la responsabilidad que asume el facilitador de la convivencia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Diferencia términos de formación en valores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Identifica propuestas en conversación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Elabora planes de acción en clases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Aplica valores que permiten la comprensión y la tolerancia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Practica la confianza como valor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Genera confianza en las relaciones entre compañeros.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 xml:space="preserve"> Realiza actividades sencillas que genera confianza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Ofrece oportunidades para fomentar confianza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Analiza necesidades y expectativas de los estudiantes</w:t>
            </w:r>
          </w:p>
          <w:p w:rsidR="000667DE" w:rsidRPr="00C51F7A" w:rsidRDefault="000667DE" w:rsidP="008B7998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Actúa con confianza ante situaciones de riesgo</w:t>
            </w:r>
          </w:p>
          <w:p w:rsidR="000667DE" w:rsidRPr="00C51F7A" w:rsidRDefault="000667DE" w:rsidP="008B7998">
            <w:pPr>
              <w:spacing w:after="0" w:line="360" w:lineRule="auto"/>
              <w:rPr>
                <w:color w:val="000000"/>
              </w:rPr>
            </w:pPr>
            <w:r w:rsidRPr="00C51F7A">
              <w:rPr>
                <w:color w:val="000000"/>
              </w:rPr>
              <w:t>Analiza necesidades y expectativas de los estudiantes</w:t>
            </w:r>
          </w:p>
          <w:p w:rsidR="000667DE" w:rsidRPr="00C51F7A" w:rsidRDefault="000667DE" w:rsidP="008B7998">
            <w:pPr>
              <w:spacing w:after="0" w:line="360" w:lineRule="auto"/>
              <w:rPr>
                <w:color w:val="000000"/>
              </w:rPr>
            </w:pPr>
            <w:r w:rsidRPr="00C51F7A">
              <w:rPr>
                <w:color w:val="000000"/>
              </w:rPr>
              <w:t>Se orienta mediante la escucha</w:t>
            </w:r>
          </w:p>
        </w:tc>
      </w:tr>
    </w:tbl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tbl>
      <w:tblPr>
        <w:tblpPr w:leftFromText="141" w:rightFromText="141" w:vertAnchor="page" w:horzAnchor="margin" w:tblpXSpec="center" w:tblpY="14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17"/>
        <w:gridCol w:w="7494"/>
        <w:gridCol w:w="13"/>
      </w:tblGrid>
      <w:tr w:rsidR="000667DE" w:rsidRPr="00C51F7A" w:rsidTr="00D42792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0667DE" w:rsidRPr="00C51F7A" w:rsidRDefault="000667DE" w:rsidP="00D42792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  <w:r w:rsidRPr="00C51F7A">
              <w:rPr>
                <w:color w:val="000000"/>
                <w:sz w:val="32"/>
                <w:szCs w:val="32"/>
              </w:rPr>
              <w:t xml:space="preserve">BANCO DE LOGROS </w:t>
            </w:r>
          </w:p>
          <w:p w:rsidR="000667DE" w:rsidRPr="00C51F7A" w:rsidRDefault="000667DE" w:rsidP="00D42792">
            <w:pPr>
              <w:tabs>
                <w:tab w:val="left" w:pos="3630"/>
              </w:tabs>
              <w:spacing w:after="0" w:line="240" w:lineRule="auto"/>
              <w:jc w:val="center"/>
              <w:rPr>
                <w:b/>
                <w:color w:val="000000"/>
                <w:sz w:val="32"/>
                <w:szCs w:val="32"/>
              </w:rPr>
            </w:pPr>
            <w:r w:rsidRPr="00C51F7A">
              <w:rPr>
                <w:b/>
                <w:color w:val="000000"/>
                <w:sz w:val="32"/>
                <w:szCs w:val="32"/>
              </w:rPr>
              <w:t xml:space="preserve">ETICA Y VALORES </w:t>
            </w:r>
          </w:p>
          <w:p w:rsidR="000667DE" w:rsidRPr="00C51F7A" w:rsidRDefault="000667DE" w:rsidP="00D42792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  <w:r w:rsidRPr="00C51F7A">
              <w:rPr>
                <w:color w:val="000000"/>
                <w:sz w:val="28"/>
                <w:szCs w:val="28"/>
              </w:rPr>
              <w:t>GRADO  1º - 5º</w:t>
            </w:r>
          </w:p>
        </w:tc>
      </w:tr>
      <w:tr w:rsidR="000667DE" w:rsidRPr="00C51F7A" w:rsidTr="00D42792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0667DE" w:rsidRPr="00C51F7A" w:rsidRDefault="000667DE" w:rsidP="00EE403F">
            <w:pPr>
              <w:tabs>
                <w:tab w:val="left" w:pos="3630"/>
              </w:tabs>
              <w:spacing w:after="0" w:line="240" w:lineRule="auto"/>
              <w:rPr>
                <w:color w:val="000000"/>
                <w:sz w:val="32"/>
                <w:szCs w:val="32"/>
              </w:rPr>
            </w:pPr>
            <w:r w:rsidRPr="00C51F7A">
              <w:rPr>
                <w:color w:val="000000"/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0667DE" w:rsidRPr="00C51F7A" w:rsidRDefault="000667DE" w:rsidP="00D42792">
            <w:pPr>
              <w:tabs>
                <w:tab w:val="left" w:pos="3630"/>
              </w:tabs>
              <w:spacing w:after="0" w:line="240" w:lineRule="auto"/>
              <w:rPr>
                <w:color w:val="000000"/>
                <w:sz w:val="32"/>
                <w:szCs w:val="32"/>
              </w:rPr>
            </w:pPr>
            <w:r w:rsidRPr="00C51F7A">
              <w:rPr>
                <w:color w:val="000000"/>
                <w:sz w:val="32"/>
                <w:szCs w:val="32"/>
              </w:rPr>
              <w:t xml:space="preserve">  Indicadores de desempeño</w:t>
            </w:r>
          </w:p>
        </w:tc>
      </w:tr>
      <w:tr w:rsidR="000667DE" w:rsidRPr="00C51F7A" w:rsidTr="00D42792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038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039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040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041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042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043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044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045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046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047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048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049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050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051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052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053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054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055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056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057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058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059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060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061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062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063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064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065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066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067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068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069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069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070</w:t>
            </w:r>
          </w:p>
          <w:p w:rsidR="000667DE" w:rsidRPr="00C51F7A" w:rsidRDefault="000667DE" w:rsidP="00D42792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0667DE" w:rsidRPr="00C51F7A" w:rsidRDefault="000667DE" w:rsidP="00D42792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Saca conclusiones de lecturas y vivencias diarias</w:t>
            </w:r>
          </w:p>
          <w:p w:rsidR="000667DE" w:rsidRPr="00C51F7A" w:rsidRDefault="000667DE" w:rsidP="00D42792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Elabora normas para sentirse bien y alegrar a los demás</w:t>
            </w:r>
          </w:p>
          <w:p w:rsidR="000667DE" w:rsidRPr="00C51F7A" w:rsidRDefault="000667DE" w:rsidP="00D42792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Descubre fácilmente habilidades en sus compañeros</w:t>
            </w:r>
          </w:p>
          <w:p w:rsidR="000667DE" w:rsidRPr="00C51F7A" w:rsidRDefault="000667DE" w:rsidP="00D42792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Comparte con sencillez los trabajos realizados</w:t>
            </w:r>
          </w:p>
          <w:p w:rsidR="000667DE" w:rsidRPr="00C51F7A" w:rsidRDefault="000667DE" w:rsidP="00D42792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Comparte la reflexión y la critica</w:t>
            </w:r>
          </w:p>
          <w:p w:rsidR="000667DE" w:rsidRPr="00C51F7A" w:rsidRDefault="000667DE" w:rsidP="00D42792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Dialoga con espontaneidad y respeto</w:t>
            </w:r>
          </w:p>
          <w:p w:rsidR="000667DE" w:rsidRPr="00C51F7A" w:rsidRDefault="000667DE" w:rsidP="00D42792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Emplea frases prudentes para llamar la atención</w:t>
            </w:r>
          </w:p>
          <w:p w:rsidR="000667DE" w:rsidRPr="00C51F7A" w:rsidRDefault="000667DE" w:rsidP="00D42792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Utiliza lenguaje común</w:t>
            </w:r>
          </w:p>
          <w:p w:rsidR="000667DE" w:rsidRPr="00C51F7A" w:rsidRDefault="000667DE" w:rsidP="00D42792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Emplea el dialogo para interactuar con sus compañeros</w:t>
            </w:r>
          </w:p>
          <w:p w:rsidR="000667DE" w:rsidRPr="00C51F7A" w:rsidRDefault="000667DE" w:rsidP="00D42792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Dialoga con naturalidad y fluidez</w:t>
            </w:r>
          </w:p>
          <w:p w:rsidR="000667DE" w:rsidRPr="00C51F7A" w:rsidRDefault="000667DE" w:rsidP="00D42792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Respeta las opiniones ajenas</w:t>
            </w:r>
          </w:p>
          <w:p w:rsidR="000667DE" w:rsidRPr="00C51F7A" w:rsidRDefault="000667DE" w:rsidP="00D42792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Disfruta dialogar con sus compañeros</w:t>
            </w:r>
          </w:p>
          <w:p w:rsidR="000667DE" w:rsidRPr="00C51F7A" w:rsidRDefault="000667DE" w:rsidP="00D42792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Comparte experiencias a través del dialogo</w:t>
            </w:r>
          </w:p>
          <w:p w:rsidR="000667DE" w:rsidRPr="00C51F7A" w:rsidRDefault="000667DE" w:rsidP="00D42792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Fomenta el dialogo para evitar dificultades</w:t>
            </w:r>
          </w:p>
          <w:p w:rsidR="000667DE" w:rsidRPr="00C51F7A" w:rsidRDefault="000667DE" w:rsidP="00D42792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 xml:space="preserve">Fomenta la confianza como valor </w:t>
            </w:r>
          </w:p>
          <w:p w:rsidR="000667DE" w:rsidRPr="00C51F7A" w:rsidRDefault="000667DE" w:rsidP="00D42792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Fomenta el liderazgo positivo</w:t>
            </w:r>
          </w:p>
          <w:p w:rsidR="000667DE" w:rsidRPr="00C51F7A" w:rsidRDefault="000667DE" w:rsidP="00D42792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Realiza aportes significativos a su crecimiento personal</w:t>
            </w:r>
          </w:p>
          <w:p w:rsidR="000667DE" w:rsidRPr="00C51F7A" w:rsidRDefault="000667DE" w:rsidP="00D42792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Asume con responsabilidad sus deberes como estudiantes</w:t>
            </w:r>
          </w:p>
          <w:p w:rsidR="000667DE" w:rsidRPr="00C51F7A" w:rsidRDefault="000667DE" w:rsidP="00D42792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Te propicia la argumentación y el dialogo a partir de temas cotidianos.</w:t>
            </w:r>
          </w:p>
          <w:p w:rsidR="000667DE" w:rsidRPr="00C51F7A" w:rsidRDefault="000667DE" w:rsidP="00D42792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Identifico la amistad como un valor indispensable para vivir.</w:t>
            </w:r>
          </w:p>
          <w:p w:rsidR="000667DE" w:rsidRPr="00C51F7A" w:rsidRDefault="000667DE" w:rsidP="007534FA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 xml:space="preserve">Comprendo que la amistad interactúa con otros valores como: respeto. colaboración ,compañerismo, cooperación, generosidad, donación, </w:t>
            </w:r>
          </w:p>
          <w:p w:rsidR="000667DE" w:rsidRPr="00C51F7A" w:rsidRDefault="000667DE" w:rsidP="007534FA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Altruismo y  afecto</w:t>
            </w:r>
          </w:p>
          <w:p w:rsidR="000667DE" w:rsidRPr="00C51F7A" w:rsidRDefault="000667DE" w:rsidP="00D42792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Comprendo que la amistad interactúa contra valores como: egoísmo, engaño</w:t>
            </w:r>
          </w:p>
          <w:p w:rsidR="000667DE" w:rsidRPr="00C51F7A" w:rsidRDefault="000667DE" w:rsidP="00D42792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Intolerancia, simulación, odio, venganza, violencia</w:t>
            </w:r>
          </w:p>
          <w:p w:rsidR="000667DE" w:rsidRPr="00C51F7A" w:rsidRDefault="000667DE" w:rsidP="00D42792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Debo ser amable y servicial con los amigos.</w:t>
            </w:r>
          </w:p>
          <w:p w:rsidR="000667DE" w:rsidRPr="00C51F7A" w:rsidRDefault="000667DE" w:rsidP="00D42792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Reconozco que comunicarse favorece la amistad y callarse a veces la dificultad.</w:t>
            </w:r>
          </w:p>
          <w:p w:rsidR="000667DE" w:rsidRPr="00C51F7A" w:rsidRDefault="000667DE" w:rsidP="00D42792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Inicio en la comprensión la empatía.</w:t>
            </w:r>
          </w:p>
          <w:p w:rsidR="000667DE" w:rsidRPr="00C51F7A" w:rsidRDefault="000667DE" w:rsidP="00D42792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Descubro las dificultades que a veces comporta la amistad.</w:t>
            </w:r>
          </w:p>
          <w:p w:rsidR="000667DE" w:rsidRPr="00C51F7A" w:rsidRDefault="000667DE" w:rsidP="00D42792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Descubro y respeta los valores de las personas para lograr una buena amistad.</w:t>
            </w:r>
          </w:p>
          <w:p w:rsidR="000667DE" w:rsidRPr="00C51F7A" w:rsidRDefault="000667DE" w:rsidP="00D42792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Descubro la amistad del perdón sincero.</w:t>
            </w:r>
          </w:p>
          <w:p w:rsidR="000667DE" w:rsidRPr="00C51F7A" w:rsidRDefault="000667DE" w:rsidP="00D42792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Distingo las cualidades de una verdadera amistad.</w:t>
            </w:r>
          </w:p>
          <w:p w:rsidR="000667DE" w:rsidRPr="00C51F7A" w:rsidRDefault="000667DE" w:rsidP="00D42792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Aprendo a descubrir situaciones para ayudar a los demás.</w:t>
            </w:r>
          </w:p>
          <w:p w:rsidR="000667DE" w:rsidRPr="00C51F7A" w:rsidRDefault="000667DE" w:rsidP="00D42792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Reconozco que todo hombre es mi hermano.</w:t>
            </w:r>
          </w:p>
          <w:p w:rsidR="000667DE" w:rsidRPr="00C51F7A" w:rsidRDefault="000667DE" w:rsidP="00D42792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 xml:space="preserve">Comprendo que el mundo entero eres de niños y niñas repleto de cariño. </w:t>
            </w:r>
          </w:p>
          <w:p w:rsidR="000667DE" w:rsidRPr="00C51F7A" w:rsidRDefault="000667DE" w:rsidP="00D42792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Descubro en la lectura valores de sinceridad, lealtad y confianza.</w:t>
            </w:r>
          </w:p>
          <w:p w:rsidR="000667DE" w:rsidRPr="00C51F7A" w:rsidRDefault="000667DE" w:rsidP="00D42792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Descubro en la lectura de laboriosidad, paciencia, humildad y unidad.</w:t>
            </w:r>
          </w:p>
          <w:p w:rsidR="000667DE" w:rsidRPr="00C51F7A" w:rsidRDefault="000667DE" w:rsidP="00D42792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Reconozco en la lectura “Un perro lanudo y simpático”  valores como trabajo, esfuerzo y amor a los animales.</w:t>
            </w:r>
          </w:p>
        </w:tc>
      </w:tr>
    </w:tbl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tbl>
      <w:tblPr>
        <w:tblpPr w:leftFromText="141" w:rightFromText="141" w:vertAnchor="page" w:horzAnchor="margin" w:tblpXSpec="center" w:tblpY="156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17"/>
        <w:gridCol w:w="7494"/>
        <w:gridCol w:w="13"/>
      </w:tblGrid>
      <w:tr w:rsidR="000667DE" w:rsidRPr="00C51F7A" w:rsidTr="008B7998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0667DE" w:rsidRPr="00C51F7A" w:rsidRDefault="000667DE" w:rsidP="008B7998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  <w:r w:rsidRPr="00C51F7A">
              <w:rPr>
                <w:color w:val="000000"/>
                <w:sz w:val="32"/>
                <w:szCs w:val="32"/>
              </w:rPr>
              <w:t xml:space="preserve">BANCO DE LOGROS </w:t>
            </w:r>
          </w:p>
          <w:p w:rsidR="000667DE" w:rsidRPr="00C51F7A" w:rsidRDefault="000667DE" w:rsidP="008B7998">
            <w:pPr>
              <w:tabs>
                <w:tab w:val="left" w:pos="3630"/>
              </w:tabs>
              <w:spacing w:after="0" w:line="240" w:lineRule="auto"/>
              <w:jc w:val="center"/>
              <w:rPr>
                <w:b/>
                <w:color w:val="000000"/>
                <w:sz w:val="32"/>
                <w:szCs w:val="32"/>
              </w:rPr>
            </w:pPr>
            <w:r w:rsidRPr="00C51F7A">
              <w:rPr>
                <w:b/>
                <w:color w:val="000000"/>
                <w:sz w:val="32"/>
                <w:szCs w:val="32"/>
              </w:rPr>
              <w:t xml:space="preserve">ETICA Y VALORES </w:t>
            </w:r>
          </w:p>
          <w:p w:rsidR="000667DE" w:rsidRPr="00C51F7A" w:rsidRDefault="000667DE" w:rsidP="008B7998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  <w:r w:rsidRPr="00C51F7A">
              <w:rPr>
                <w:color w:val="000000"/>
                <w:sz w:val="28"/>
                <w:szCs w:val="28"/>
              </w:rPr>
              <w:t>GRADO  1º - 5º</w:t>
            </w:r>
          </w:p>
        </w:tc>
      </w:tr>
      <w:tr w:rsidR="000667DE" w:rsidRPr="00C51F7A" w:rsidTr="008B799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0667DE" w:rsidRPr="00C51F7A" w:rsidRDefault="000667DE" w:rsidP="008B7998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</w:p>
          <w:p w:rsidR="000667DE" w:rsidRPr="00C51F7A" w:rsidRDefault="000667DE" w:rsidP="008B7998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  <w:r w:rsidRPr="00C51F7A">
              <w:rPr>
                <w:color w:val="000000"/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0667DE" w:rsidRPr="00C51F7A" w:rsidRDefault="000667DE" w:rsidP="008B7998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</w:p>
          <w:p w:rsidR="000667DE" w:rsidRPr="00C51F7A" w:rsidRDefault="000667DE" w:rsidP="008B7998">
            <w:pPr>
              <w:tabs>
                <w:tab w:val="left" w:pos="3630"/>
              </w:tabs>
              <w:spacing w:after="0" w:line="240" w:lineRule="auto"/>
              <w:rPr>
                <w:color w:val="000000"/>
                <w:sz w:val="32"/>
                <w:szCs w:val="32"/>
              </w:rPr>
            </w:pPr>
            <w:r w:rsidRPr="00C51F7A">
              <w:rPr>
                <w:color w:val="000000"/>
                <w:sz w:val="32"/>
                <w:szCs w:val="32"/>
              </w:rPr>
              <w:t xml:space="preserve">                 Indicadores de desempeño</w:t>
            </w:r>
          </w:p>
        </w:tc>
      </w:tr>
      <w:tr w:rsidR="000667DE" w:rsidRPr="00C51F7A" w:rsidTr="008B799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071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072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073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074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075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076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077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078</w:t>
            </w:r>
          </w:p>
          <w:p w:rsidR="000667DE" w:rsidRPr="00C51F7A" w:rsidRDefault="000667DE" w:rsidP="004C1D61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079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080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081</w:t>
            </w:r>
          </w:p>
          <w:p w:rsidR="000667DE" w:rsidRPr="00C51F7A" w:rsidRDefault="000667DE" w:rsidP="004C1D61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082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083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084</w:t>
            </w:r>
          </w:p>
          <w:p w:rsidR="000667DE" w:rsidRPr="00C51F7A" w:rsidRDefault="000667DE" w:rsidP="00AF032C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085</w:t>
            </w:r>
          </w:p>
          <w:p w:rsidR="000667DE" w:rsidRPr="00C51F7A" w:rsidRDefault="000667DE" w:rsidP="00AF032C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086</w:t>
            </w:r>
          </w:p>
          <w:p w:rsidR="000667DE" w:rsidRPr="00C51F7A" w:rsidRDefault="000667DE" w:rsidP="00AF032C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087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088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089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090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091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092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093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094</w:t>
            </w:r>
          </w:p>
          <w:p w:rsidR="000667DE" w:rsidRPr="00C51F7A" w:rsidRDefault="000667DE" w:rsidP="00D4279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095</w:t>
            </w: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0667DE" w:rsidRPr="00C51F7A" w:rsidRDefault="000667DE" w:rsidP="008B7998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Descubro en el “El resplandor de los resplandores” los valores como: obediencia, disciplina, confianza y responsabilidad.</w:t>
            </w:r>
          </w:p>
          <w:p w:rsidR="000667DE" w:rsidRPr="00C51F7A" w:rsidRDefault="000667DE" w:rsidP="008B7998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Despierta en la lectura “Una carta para la paz” los valores de: nobleza, lealtad, amistad y paz.</w:t>
            </w:r>
          </w:p>
          <w:p w:rsidR="000667DE" w:rsidRPr="00C51F7A" w:rsidRDefault="000667DE" w:rsidP="008B7998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Encuentro en la lectura “He plantado un árbol” los valores de: comprensión, patriotismo, respeto y colaboración.</w:t>
            </w:r>
          </w:p>
          <w:p w:rsidR="000667DE" w:rsidRPr="00C51F7A" w:rsidRDefault="000667DE" w:rsidP="008B7998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Encuentra en la lectura “¿Que te pasa mariposa?” los valores como: compañía, nobleza, lealtad, amistad.</w:t>
            </w:r>
          </w:p>
          <w:p w:rsidR="000667DE" w:rsidRPr="00C51F7A" w:rsidRDefault="000667DE" w:rsidP="008B7998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En la lectura “La bella durmiente” descubro los valores de: amor, valentía, belleza, felicidad.</w:t>
            </w:r>
          </w:p>
          <w:p w:rsidR="000667DE" w:rsidRPr="00C51F7A" w:rsidRDefault="000667DE" w:rsidP="008B7998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Analizo y descubro valores como: felicidad, disciplina comprensión en la lectura “José Luis tenia pena”.</w:t>
            </w:r>
          </w:p>
          <w:p w:rsidR="000667DE" w:rsidRPr="00C51F7A" w:rsidRDefault="000667DE" w:rsidP="008B7998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Analizo la canción “Aremos un mundo nuevo” descubriendo la unión compartir y la paz.</w:t>
            </w:r>
          </w:p>
          <w:p w:rsidR="000667DE" w:rsidRPr="00C51F7A" w:rsidRDefault="000667DE" w:rsidP="004C1D61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 xml:space="preserve">Reconoce que la autoestima ayuda descubrir el fondo de lo que nos constituye. </w:t>
            </w:r>
          </w:p>
          <w:p w:rsidR="000667DE" w:rsidRPr="00C51F7A" w:rsidRDefault="000667DE" w:rsidP="004C1D61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Reconoce que es capaz de actuar y tomar propias decisiones.</w:t>
            </w:r>
          </w:p>
          <w:p w:rsidR="000667DE" w:rsidRPr="00C51F7A" w:rsidRDefault="000667DE" w:rsidP="004C1D61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Descubre su riqueza personal y la de los demás.</w:t>
            </w:r>
          </w:p>
          <w:p w:rsidR="000667DE" w:rsidRPr="00C51F7A" w:rsidRDefault="000667DE" w:rsidP="004C1D61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Realiza actividades que le ayudan a elevar su autoestima.</w:t>
            </w:r>
          </w:p>
          <w:p w:rsidR="000667DE" w:rsidRPr="00C51F7A" w:rsidRDefault="000667DE" w:rsidP="004C1D61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Auto valora su dignidad como persona y la de sus compañeros</w:t>
            </w:r>
          </w:p>
          <w:p w:rsidR="000667DE" w:rsidRPr="00C51F7A" w:rsidRDefault="000667DE" w:rsidP="004C1D61">
            <w:pPr>
              <w:tabs>
                <w:tab w:val="right" w:pos="7291"/>
              </w:tabs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Descubre las ventajas que ofrece a la persona el esfuerza de mejorar.</w:t>
            </w:r>
            <w:r w:rsidRPr="00C51F7A">
              <w:rPr>
                <w:rFonts w:ascii="Times New Roman" w:hAnsi="Times New Roman"/>
                <w:color w:val="000000"/>
              </w:rPr>
              <w:tab/>
            </w:r>
          </w:p>
          <w:p w:rsidR="000667DE" w:rsidRPr="00C51F7A" w:rsidRDefault="000667DE" w:rsidP="004C1D61">
            <w:pPr>
              <w:tabs>
                <w:tab w:val="right" w:pos="7291"/>
              </w:tabs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Valora la grandeza de sus cualidades y la de los demás.</w:t>
            </w:r>
          </w:p>
          <w:p w:rsidR="000667DE" w:rsidRPr="00C51F7A" w:rsidRDefault="000667DE" w:rsidP="004C1D61">
            <w:pPr>
              <w:tabs>
                <w:tab w:val="right" w:pos="7291"/>
              </w:tabs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Analiza textos y busca cualidades.</w:t>
            </w:r>
          </w:p>
          <w:p w:rsidR="000667DE" w:rsidRPr="00C51F7A" w:rsidRDefault="000667DE" w:rsidP="004C1D61">
            <w:pPr>
              <w:tabs>
                <w:tab w:val="right" w:pos="7291"/>
              </w:tabs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Organiza frases con mensajes formativos en valores.</w:t>
            </w:r>
          </w:p>
          <w:p w:rsidR="000667DE" w:rsidRPr="00C51F7A" w:rsidRDefault="000667DE" w:rsidP="004C1D61">
            <w:pPr>
              <w:tabs>
                <w:tab w:val="right" w:pos="7291"/>
              </w:tabs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Organiza perjuicios para lastimar a los demás</w:t>
            </w:r>
          </w:p>
          <w:p w:rsidR="000667DE" w:rsidRPr="00C51F7A" w:rsidRDefault="000667DE" w:rsidP="004C1D61">
            <w:pPr>
              <w:tabs>
                <w:tab w:val="right" w:pos="7291"/>
              </w:tabs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Respeta las diferencias de los otros</w:t>
            </w:r>
          </w:p>
          <w:p w:rsidR="000667DE" w:rsidRPr="00C51F7A" w:rsidRDefault="000667DE" w:rsidP="004C1D61">
            <w:pPr>
              <w:tabs>
                <w:tab w:val="right" w:pos="7291"/>
              </w:tabs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Actúa con firmeza y valentía</w:t>
            </w:r>
          </w:p>
          <w:p w:rsidR="000667DE" w:rsidRPr="00C51F7A" w:rsidRDefault="000667DE" w:rsidP="004C1D61">
            <w:pPr>
              <w:tabs>
                <w:tab w:val="right" w:pos="7291"/>
              </w:tabs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Identifica el concepto de aprecio a las personas</w:t>
            </w:r>
          </w:p>
          <w:p w:rsidR="000667DE" w:rsidRPr="00C51F7A" w:rsidRDefault="000667DE" w:rsidP="004C1D61">
            <w:pPr>
              <w:tabs>
                <w:tab w:val="right" w:pos="7291"/>
              </w:tabs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Cultiva el aprecio a las otras personas a través de los gestos de cariño</w:t>
            </w:r>
          </w:p>
          <w:p w:rsidR="000667DE" w:rsidRPr="00C51F7A" w:rsidRDefault="000667DE" w:rsidP="004C1D61">
            <w:pPr>
              <w:tabs>
                <w:tab w:val="right" w:pos="7291"/>
              </w:tabs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Enriquece su personalidad a través de vivencias diarias</w:t>
            </w:r>
          </w:p>
          <w:p w:rsidR="000667DE" w:rsidRPr="00C51F7A" w:rsidRDefault="000667DE" w:rsidP="004C1D61">
            <w:pPr>
              <w:tabs>
                <w:tab w:val="right" w:pos="7291"/>
              </w:tabs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Demuestra entusiasmo al interactuar con los demás</w:t>
            </w:r>
          </w:p>
          <w:p w:rsidR="000667DE" w:rsidRPr="00C51F7A" w:rsidRDefault="000667DE" w:rsidP="004C1D61">
            <w:pPr>
              <w:tabs>
                <w:tab w:val="right" w:pos="7291"/>
              </w:tabs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Practica hábitos de buenas costumbres y las comparte</w:t>
            </w:r>
          </w:p>
          <w:p w:rsidR="000667DE" w:rsidRPr="00C51F7A" w:rsidRDefault="000667DE" w:rsidP="004C1D61">
            <w:pPr>
              <w:tabs>
                <w:tab w:val="right" w:pos="7291"/>
              </w:tabs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Identifica situaciones de buenas costumbres.</w:t>
            </w:r>
          </w:p>
        </w:tc>
      </w:tr>
    </w:tbl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8E0D6D">
      <w:pPr>
        <w:tabs>
          <w:tab w:val="left" w:pos="1694"/>
        </w:tabs>
        <w:rPr>
          <w:color w:val="000000"/>
        </w:rPr>
      </w:pPr>
      <w:r w:rsidRPr="00C51F7A">
        <w:rPr>
          <w:color w:val="000000"/>
        </w:rPr>
        <w:tab/>
      </w:r>
    </w:p>
    <w:p w:rsidR="000667DE" w:rsidRPr="00C51F7A" w:rsidRDefault="000667DE" w:rsidP="008E0D6D">
      <w:pPr>
        <w:tabs>
          <w:tab w:val="left" w:pos="1694"/>
        </w:tabs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tbl>
      <w:tblPr>
        <w:tblpPr w:leftFromText="141" w:rightFromText="141" w:vertAnchor="page" w:horzAnchor="margin" w:tblpXSpec="center" w:tblpY="156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17"/>
        <w:gridCol w:w="7494"/>
        <w:gridCol w:w="13"/>
      </w:tblGrid>
      <w:tr w:rsidR="000667DE" w:rsidRPr="00C51F7A" w:rsidTr="008B7998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0667DE" w:rsidRPr="00C51F7A" w:rsidRDefault="000667DE" w:rsidP="008B7998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  <w:r w:rsidRPr="00C51F7A">
              <w:rPr>
                <w:color w:val="000000"/>
                <w:sz w:val="32"/>
                <w:szCs w:val="32"/>
              </w:rPr>
              <w:t xml:space="preserve">BANCO DE LOGROS </w:t>
            </w:r>
          </w:p>
          <w:p w:rsidR="000667DE" w:rsidRPr="00C51F7A" w:rsidRDefault="000667DE" w:rsidP="008B7998">
            <w:pPr>
              <w:tabs>
                <w:tab w:val="left" w:pos="3630"/>
              </w:tabs>
              <w:spacing w:after="0" w:line="240" w:lineRule="auto"/>
              <w:jc w:val="center"/>
              <w:rPr>
                <w:b/>
                <w:color w:val="000000"/>
                <w:sz w:val="32"/>
                <w:szCs w:val="32"/>
              </w:rPr>
            </w:pPr>
            <w:r w:rsidRPr="00C51F7A">
              <w:rPr>
                <w:b/>
                <w:color w:val="000000"/>
                <w:sz w:val="32"/>
                <w:szCs w:val="32"/>
              </w:rPr>
              <w:t xml:space="preserve">ETICA Y VALORES </w:t>
            </w:r>
          </w:p>
          <w:p w:rsidR="000667DE" w:rsidRPr="00C51F7A" w:rsidRDefault="000667DE" w:rsidP="008B7998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  <w:r w:rsidRPr="00C51F7A">
              <w:rPr>
                <w:color w:val="000000"/>
                <w:sz w:val="28"/>
                <w:szCs w:val="28"/>
              </w:rPr>
              <w:t>GRADO  1º - 5º</w:t>
            </w:r>
          </w:p>
        </w:tc>
      </w:tr>
      <w:tr w:rsidR="000667DE" w:rsidRPr="00C51F7A" w:rsidTr="008B799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0667DE" w:rsidRPr="00C51F7A" w:rsidRDefault="000667DE" w:rsidP="008B7998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</w:p>
          <w:p w:rsidR="000667DE" w:rsidRPr="00C51F7A" w:rsidRDefault="000667DE" w:rsidP="008B7998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  <w:r w:rsidRPr="00C51F7A">
              <w:rPr>
                <w:color w:val="000000"/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0667DE" w:rsidRPr="00C51F7A" w:rsidRDefault="000667DE" w:rsidP="008B7998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</w:p>
          <w:p w:rsidR="000667DE" w:rsidRPr="00C51F7A" w:rsidRDefault="000667DE" w:rsidP="008B7998">
            <w:pPr>
              <w:tabs>
                <w:tab w:val="left" w:pos="3630"/>
              </w:tabs>
              <w:spacing w:after="0" w:line="240" w:lineRule="auto"/>
              <w:rPr>
                <w:color w:val="000000"/>
                <w:sz w:val="32"/>
                <w:szCs w:val="32"/>
              </w:rPr>
            </w:pPr>
            <w:r w:rsidRPr="00C51F7A">
              <w:rPr>
                <w:color w:val="000000"/>
                <w:sz w:val="32"/>
                <w:szCs w:val="32"/>
              </w:rPr>
              <w:t xml:space="preserve">                 Indicadores de desempeño</w:t>
            </w:r>
          </w:p>
        </w:tc>
      </w:tr>
      <w:tr w:rsidR="000667DE" w:rsidRPr="00C51F7A" w:rsidTr="00EE403F">
        <w:trPr>
          <w:trHeight w:val="10452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096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097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098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099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100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101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102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103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104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105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106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107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108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109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110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111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112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113</w:t>
            </w:r>
          </w:p>
          <w:p w:rsidR="000667DE" w:rsidRPr="00C51F7A" w:rsidRDefault="000667DE" w:rsidP="003D5A4D">
            <w:pPr>
              <w:tabs>
                <w:tab w:val="left" w:pos="203"/>
                <w:tab w:val="center" w:pos="450"/>
              </w:tabs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114</w:t>
            </w:r>
          </w:p>
          <w:p w:rsidR="000667DE" w:rsidRPr="00C51F7A" w:rsidRDefault="000667DE" w:rsidP="003D5A4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115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116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117</w:t>
            </w:r>
          </w:p>
          <w:p w:rsidR="000667DE" w:rsidRPr="00C51F7A" w:rsidRDefault="000667DE" w:rsidP="003D5A4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118</w:t>
            </w:r>
          </w:p>
          <w:p w:rsidR="000667DE" w:rsidRPr="00C51F7A" w:rsidRDefault="000667DE" w:rsidP="003D5A4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119</w:t>
            </w:r>
          </w:p>
          <w:p w:rsidR="000667DE" w:rsidRPr="00C51F7A" w:rsidRDefault="000667DE" w:rsidP="003D5A4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120</w:t>
            </w:r>
          </w:p>
          <w:p w:rsidR="000667DE" w:rsidRPr="00C51F7A" w:rsidRDefault="000667DE" w:rsidP="003D5A4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121</w:t>
            </w:r>
          </w:p>
          <w:p w:rsidR="000667DE" w:rsidRPr="00C51F7A" w:rsidRDefault="000667DE" w:rsidP="008B799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0667DE" w:rsidRPr="00C51F7A" w:rsidRDefault="000667DE" w:rsidP="00D42792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0667DE" w:rsidRPr="00C51F7A" w:rsidRDefault="000667DE" w:rsidP="008B7998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Descubro que la creatividad es un valor fundamental en las personas.</w:t>
            </w:r>
          </w:p>
          <w:p w:rsidR="000667DE" w:rsidRPr="00C51F7A" w:rsidRDefault="000667DE" w:rsidP="008B7998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Identifico en “Una historia de la china” valores como amistad, generosidad y amor.</w:t>
            </w:r>
          </w:p>
          <w:p w:rsidR="000667DE" w:rsidRPr="00C51F7A" w:rsidRDefault="000667DE" w:rsidP="008B7998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Descubro en la lectura “Tomas vivía en una caja de zapato” los valores de decisión y libertad.</w:t>
            </w:r>
          </w:p>
          <w:p w:rsidR="000667DE" w:rsidRPr="00C51F7A" w:rsidRDefault="000667DE" w:rsidP="008B7998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Identifica en la lectura “Historia de una hoja” valores como: sacrificio, entrega, desprendimiento.</w:t>
            </w:r>
          </w:p>
          <w:p w:rsidR="000667DE" w:rsidRPr="00C51F7A" w:rsidRDefault="000667DE" w:rsidP="008B7998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Descubre los valores como: servicial, sincero, fiel. En la lectura “El amigo”.</w:t>
            </w:r>
          </w:p>
          <w:p w:rsidR="000667DE" w:rsidRPr="00C51F7A" w:rsidRDefault="000667DE" w:rsidP="008B7998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En la lectura “La fiesta del colegio” valores como: alegría, colaboración y respeto.</w:t>
            </w:r>
          </w:p>
          <w:p w:rsidR="000667DE" w:rsidRPr="00C51F7A" w:rsidRDefault="000667DE" w:rsidP="008B7998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Identifico la generalidad, respeto y felicidad en la lectura “El sultán salió a dar un paseo”.</w:t>
            </w:r>
          </w:p>
          <w:p w:rsidR="000667DE" w:rsidRPr="00C51F7A" w:rsidRDefault="000667DE" w:rsidP="008B7998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Descubro valores como protección, amor y generosidad en la lectura “Valeria y el gato”.</w:t>
            </w:r>
          </w:p>
          <w:p w:rsidR="000667DE" w:rsidRPr="00C51F7A" w:rsidRDefault="000667DE" w:rsidP="008B7998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Identifico valores como: lealtad, alegría, esfuerzo en la lectura “Hoy películas”.</w:t>
            </w:r>
          </w:p>
          <w:p w:rsidR="000667DE" w:rsidRPr="00C51F7A" w:rsidRDefault="000667DE" w:rsidP="008B7998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Descubro en la lectura “La familia Fernández” los valores como: protección, amor y generosidad.</w:t>
            </w:r>
          </w:p>
          <w:p w:rsidR="000667DE" w:rsidRPr="00C51F7A" w:rsidRDefault="000667DE" w:rsidP="008B7998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1F7A">
              <w:rPr>
                <w:rFonts w:ascii="Times New Roman" w:hAnsi="Times New Roman"/>
                <w:color w:val="000000"/>
              </w:rPr>
              <w:t>Saco conclusiones en las lecturas como: “Pluma de Alce”, “El perro ambicioso”, “El cuervo y la jarra”, “La cueva misteriosa”, “La pequeña Mary”, “Carmelita”.</w:t>
            </w:r>
            <w:r w:rsidRPr="00C51F7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0667DE" w:rsidRPr="00C51F7A" w:rsidRDefault="000667DE" w:rsidP="003D5A4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Reconoce la necesidad de estar acompañado.</w:t>
            </w:r>
          </w:p>
          <w:p w:rsidR="000667DE" w:rsidRPr="00C51F7A" w:rsidRDefault="000667DE" w:rsidP="003D5A4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Manifiesta alegría al realizar actividades grupales.</w:t>
            </w:r>
          </w:p>
          <w:p w:rsidR="000667DE" w:rsidRPr="00C51F7A" w:rsidRDefault="000667DE" w:rsidP="003D5A4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Afronta las dificultades con sensatez.</w:t>
            </w:r>
          </w:p>
          <w:p w:rsidR="000667DE" w:rsidRPr="00C51F7A" w:rsidRDefault="000667DE" w:rsidP="003D5A4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Dirige la interpretación de historia y saca conclusiones.</w:t>
            </w:r>
          </w:p>
          <w:p w:rsidR="000667DE" w:rsidRPr="00C51F7A" w:rsidRDefault="000667DE" w:rsidP="003D5A4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Destaca con creatividad las actitudes que le ayudan a demostrar su aprecio a las personas</w:t>
            </w:r>
          </w:p>
          <w:p w:rsidR="000667DE" w:rsidRPr="00C51F7A" w:rsidRDefault="000667DE" w:rsidP="003D5A4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 xml:space="preserve">Reconoce la importancia de la gratitud en cada uno de los hechos de la vida.    </w:t>
            </w:r>
          </w:p>
          <w:p w:rsidR="000667DE" w:rsidRPr="00C51F7A" w:rsidRDefault="000667DE" w:rsidP="003D5A4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Expresa sentimientos de gratitud hacia las personas.</w:t>
            </w:r>
          </w:p>
          <w:p w:rsidR="000667DE" w:rsidRPr="00C51F7A" w:rsidRDefault="000667DE" w:rsidP="003D5A4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Demuestra interés por solucionar diferencias a través del dialogo.</w:t>
            </w:r>
          </w:p>
          <w:p w:rsidR="000667DE" w:rsidRPr="00C51F7A" w:rsidRDefault="000667DE" w:rsidP="008B7998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lang w:val="es-CO"/>
              </w:rPr>
            </w:pPr>
          </w:p>
        </w:tc>
      </w:tr>
    </w:tbl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0235D5">
      <w:pPr>
        <w:jc w:val="center"/>
        <w:rPr>
          <w:color w:val="000000"/>
        </w:rPr>
      </w:pPr>
    </w:p>
    <w:p w:rsidR="000667DE" w:rsidRPr="00C51F7A" w:rsidRDefault="000667DE" w:rsidP="004F4D92">
      <w:pPr>
        <w:jc w:val="center"/>
        <w:rPr>
          <w:color w:val="000000"/>
        </w:rPr>
      </w:pPr>
      <w:r w:rsidRPr="00C51F7A">
        <w:rPr>
          <w:color w:val="000000"/>
        </w:rPr>
        <w:tab/>
      </w:r>
    </w:p>
    <w:p w:rsidR="000667DE" w:rsidRPr="00C51F7A" w:rsidRDefault="000667DE" w:rsidP="004F4D92">
      <w:pPr>
        <w:jc w:val="center"/>
        <w:rPr>
          <w:color w:val="000000"/>
        </w:rPr>
      </w:pPr>
    </w:p>
    <w:tbl>
      <w:tblPr>
        <w:tblpPr w:leftFromText="141" w:rightFromText="141" w:vertAnchor="page" w:horzAnchor="margin" w:tblpXSpec="center" w:tblpY="156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17"/>
        <w:gridCol w:w="7494"/>
        <w:gridCol w:w="13"/>
      </w:tblGrid>
      <w:tr w:rsidR="000667DE" w:rsidRPr="00C51F7A" w:rsidTr="00E31836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0667DE" w:rsidRPr="00C51F7A" w:rsidRDefault="000667DE" w:rsidP="00E31836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  <w:r w:rsidRPr="00C51F7A">
              <w:rPr>
                <w:color w:val="000000"/>
                <w:sz w:val="32"/>
                <w:szCs w:val="32"/>
              </w:rPr>
              <w:t xml:space="preserve">BANCO DE LOGROS </w:t>
            </w:r>
          </w:p>
          <w:p w:rsidR="000667DE" w:rsidRPr="00C51F7A" w:rsidRDefault="000667DE" w:rsidP="00E31836">
            <w:pPr>
              <w:tabs>
                <w:tab w:val="left" w:pos="3630"/>
              </w:tabs>
              <w:spacing w:after="0" w:line="240" w:lineRule="auto"/>
              <w:jc w:val="center"/>
              <w:rPr>
                <w:b/>
                <w:color w:val="000000"/>
                <w:sz w:val="32"/>
                <w:szCs w:val="32"/>
              </w:rPr>
            </w:pPr>
            <w:r w:rsidRPr="00C51F7A">
              <w:rPr>
                <w:b/>
                <w:color w:val="000000"/>
                <w:sz w:val="32"/>
                <w:szCs w:val="32"/>
              </w:rPr>
              <w:t xml:space="preserve">ETICA Y VALORES </w:t>
            </w:r>
          </w:p>
          <w:p w:rsidR="000667DE" w:rsidRPr="00C51F7A" w:rsidRDefault="000667DE" w:rsidP="00E31836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  <w:r w:rsidRPr="00C51F7A">
              <w:rPr>
                <w:color w:val="000000"/>
                <w:sz w:val="28"/>
                <w:szCs w:val="28"/>
              </w:rPr>
              <w:t>GRADO  1º - 5º</w:t>
            </w:r>
          </w:p>
        </w:tc>
      </w:tr>
      <w:tr w:rsidR="000667DE" w:rsidRPr="00C51F7A" w:rsidTr="00E31836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0667DE" w:rsidRPr="00C51F7A" w:rsidRDefault="000667DE" w:rsidP="00E31836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</w:p>
          <w:p w:rsidR="000667DE" w:rsidRPr="00C51F7A" w:rsidRDefault="000667DE" w:rsidP="00E31836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  <w:r w:rsidRPr="00C51F7A">
              <w:rPr>
                <w:color w:val="000000"/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0667DE" w:rsidRPr="00C51F7A" w:rsidRDefault="000667DE" w:rsidP="00E31836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</w:p>
          <w:p w:rsidR="000667DE" w:rsidRPr="00C51F7A" w:rsidRDefault="000667DE" w:rsidP="00E31836">
            <w:pPr>
              <w:tabs>
                <w:tab w:val="left" w:pos="3630"/>
              </w:tabs>
              <w:spacing w:after="0" w:line="240" w:lineRule="auto"/>
              <w:rPr>
                <w:color w:val="000000"/>
                <w:sz w:val="32"/>
                <w:szCs w:val="32"/>
              </w:rPr>
            </w:pPr>
            <w:r w:rsidRPr="00C51F7A">
              <w:rPr>
                <w:color w:val="000000"/>
                <w:sz w:val="32"/>
                <w:szCs w:val="32"/>
              </w:rPr>
              <w:t xml:space="preserve">                 Indicadores de desempeño</w:t>
            </w:r>
          </w:p>
        </w:tc>
      </w:tr>
      <w:tr w:rsidR="000667DE" w:rsidRPr="00C51F7A" w:rsidTr="00E31836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0667DE" w:rsidRPr="00C51F7A" w:rsidRDefault="000667DE" w:rsidP="00E3183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122</w:t>
            </w:r>
          </w:p>
          <w:p w:rsidR="000667DE" w:rsidRPr="00C51F7A" w:rsidRDefault="000667DE" w:rsidP="00E31836">
            <w:pPr>
              <w:tabs>
                <w:tab w:val="left" w:pos="203"/>
                <w:tab w:val="center" w:pos="450"/>
              </w:tabs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123</w:t>
            </w:r>
          </w:p>
          <w:p w:rsidR="000667DE" w:rsidRPr="00C51F7A" w:rsidRDefault="000667DE" w:rsidP="00E3183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124</w:t>
            </w:r>
          </w:p>
          <w:p w:rsidR="000667DE" w:rsidRPr="00C51F7A" w:rsidRDefault="000667DE" w:rsidP="00E3183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125</w:t>
            </w:r>
          </w:p>
          <w:p w:rsidR="000667DE" w:rsidRPr="00C51F7A" w:rsidRDefault="000667DE" w:rsidP="00E3183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126</w:t>
            </w:r>
          </w:p>
          <w:p w:rsidR="000667DE" w:rsidRPr="00C51F7A" w:rsidRDefault="000667DE" w:rsidP="00E3183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127</w:t>
            </w:r>
          </w:p>
          <w:p w:rsidR="000667DE" w:rsidRPr="00C51F7A" w:rsidRDefault="000667DE" w:rsidP="00E3183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128</w:t>
            </w:r>
          </w:p>
          <w:p w:rsidR="000667DE" w:rsidRPr="00C51F7A" w:rsidRDefault="000667DE" w:rsidP="00E3183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129</w:t>
            </w:r>
          </w:p>
          <w:p w:rsidR="000667DE" w:rsidRPr="00C51F7A" w:rsidRDefault="000667DE" w:rsidP="00E3183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0667DE" w:rsidRPr="00C51F7A" w:rsidRDefault="000667DE" w:rsidP="00E3183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0667DE" w:rsidRPr="00C51F7A" w:rsidRDefault="000667DE" w:rsidP="00E31836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0667DE" w:rsidRPr="00C51F7A" w:rsidRDefault="000667DE" w:rsidP="007534FA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-Asume que la confianza es un valor</w:t>
            </w:r>
          </w:p>
          <w:p w:rsidR="000667DE" w:rsidRPr="00C51F7A" w:rsidRDefault="000667DE" w:rsidP="007534FA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-Interpreta que el compartir es un deber entre los seres humanos</w:t>
            </w:r>
          </w:p>
          <w:p w:rsidR="000667DE" w:rsidRPr="00C51F7A" w:rsidRDefault="000667DE" w:rsidP="007534FA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-Reconoce que las personas merecen nuestro aprecio, gratitud y confianza</w:t>
            </w:r>
          </w:p>
          <w:p w:rsidR="000667DE" w:rsidRPr="00C51F7A" w:rsidRDefault="000667DE" w:rsidP="007534FA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-Utiliza el dialogo con sus padres sobre el amor y la aceptación de la familia</w:t>
            </w:r>
          </w:p>
          <w:p w:rsidR="000667DE" w:rsidRPr="00C51F7A" w:rsidRDefault="000667DE" w:rsidP="007534FA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-Reconoce el liderazgo entre sus compañeros que se destacan</w:t>
            </w:r>
          </w:p>
          <w:p w:rsidR="000667DE" w:rsidRPr="00C51F7A" w:rsidRDefault="000667DE" w:rsidP="007534FA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-Respeta las opiniones en los trabajos de grupo</w:t>
            </w:r>
          </w:p>
          <w:p w:rsidR="000667DE" w:rsidRPr="00C51F7A" w:rsidRDefault="000667DE" w:rsidP="007534FA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-Identifica las actitudes de las personas y las valora como riqueza comunitaria.</w:t>
            </w:r>
          </w:p>
          <w:p w:rsidR="000667DE" w:rsidRPr="00C51F7A" w:rsidRDefault="000667DE" w:rsidP="007534FA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-Promueve actitudes que refuerzan la vivencia de la comprensión y la tolerancia en la comunidad.</w:t>
            </w:r>
          </w:p>
          <w:p w:rsidR="000667DE" w:rsidRPr="00C51F7A" w:rsidRDefault="000667DE" w:rsidP="007534FA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-Asume la tolerancia como un valor que se expresa a través del respeto.</w:t>
            </w:r>
          </w:p>
          <w:p w:rsidR="000667DE" w:rsidRPr="00C51F7A" w:rsidRDefault="000667DE" w:rsidP="007534FA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-Exige a otros la práctica del valor de la tolerancia y comprensión.</w:t>
            </w:r>
          </w:p>
          <w:p w:rsidR="000667DE" w:rsidRPr="00C51F7A" w:rsidRDefault="000667DE" w:rsidP="007534FA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/>
                <w:color w:val="000000"/>
              </w:rPr>
            </w:pPr>
            <w:r w:rsidRPr="00C51F7A">
              <w:rPr>
                <w:rFonts w:ascii="Times New Roman" w:hAnsi="Times New Roman"/>
                <w:color w:val="000000"/>
              </w:rPr>
              <w:t>-Resuelve situaciones con tolerancia y respeto.</w:t>
            </w:r>
          </w:p>
        </w:tc>
      </w:tr>
    </w:tbl>
    <w:p w:rsidR="000667DE" w:rsidRPr="00C51F7A" w:rsidRDefault="000667DE" w:rsidP="004F4D92">
      <w:pPr>
        <w:tabs>
          <w:tab w:val="left" w:pos="2507"/>
        </w:tabs>
        <w:rPr>
          <w:color w:val="000000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Pr="00C51F7A" w:rsidRDefault="000667DE" w:rsidP="00DF0A59">
      <w:pPr>
        <w:jc w:val="center"/>
        <w:rPr>
          <w:b/>
          <w:color w:val="000000"/>
          <w:sz w:val="28"/>
          <w:szCs w:val="28"/>
        </w:rPr>
      </w:pPr>
    </w:p>
    <w:p w:rsidR="000667DE" w:rsidRDefault="000667DE" w:rsidP="00732AD8">
      <w:pPr>
        <w:rPr>
          <w:b/>
          <w:sz w:val="28"/>
          <w:szCs w:val="28"/>
        </w:rPr>
      </w:pPr>
    </w:p>
    <w:p w:rsidR="000667DE" w:rsidRDefault="000667DE" w:rsidP="00DF0A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INDICADORES DESEMPEÑO ÉTICA Y VALORES</w:t>
      </w:r>
    </w:p>
    <w:p w:rsidR="000667DE" w:rsidRDefault="000667DE" w:rsidP="00CA75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2011</w:t>
      </w:r>
    </w:p>
    <w:p w:rsidR="000667DE" w:rsidRPr="00DF0A59" w:rsidRDefault="000667DE" w:rsidP="00DF0A59">
      <w:pPr>
        <w:rPr>
          <w:b/>
          <w:sz w:val="28"/>
          <w:szCs w:val="28"/>
        </w:rPr>
      </w:pPr>
      <w:r w:rsidRPr="00DF0A59">
        <w:rPr>
          <w:b/>
          <w:sz w:val="28"/>
          <w:szCs w:val="28"/>
        </w:rPr>
        <w:t>Sexto</w:t>
      </w:r>
    </w:p>
    <w:p w:rsidR="000667DE" w:rsidRDefault="000667DE" w:rsidP="00DF0A59">
      <w:pPr>
        <w:pStyle w:val="ListParagraph"/>
        <w:numPr>
          <w:ilvl w:val="0"/>
          <w:numId w:val="9"/>
        </w:numPr>
        <w:spacing w:after="200"/>
        <w:jc w:val="left"/>
      </w:pPr>
      <w:r>
        <w:t xml:space="preserve">   </w:t>
      </w:r>
      <w:r>
        <w:tab/>
        <w:t>Valoro mi cuerpo y mis sentimientos</w:t>
      </w:r>
    </w:p>
    <w:p w:rsidR="000667DE" w:rsidRDefault="000667DE" w:rsidP="00DF0A59">
      <w:pPr>
        <w:pStyle w:val="ListParagraph"/>
        <w:numPr>
          <w:ilvl w:val="0"/>
          <w:numId w:val="9"/>
        </w:numPr>
        <w:spacing w:after="200"/>
        <w:jc w:val="left"/>
      </w:pPr>
      <w:r>
        <w:t xml:space="preserve"> </w:t>
      </w:r>
      <w:r>
        <w:tab/>
        <w:t>Reconozco fortalezas y debilidades en las personas</w:t>
      </w:r>
    </w:p>
    <w:p w:rsidR="000667DE" w:rsidRDefault="000667DE" w:rsidP="00DF0A59">
      <w:pPr>
        <w:pStyle w:val="ListParagraph"/>
        <w:numPr>
          <w:ilvl w:val="0"/>
          <w:numId w:val="9"/>
        </w:numPr>
        <w:spacing w:after="200"/>
        <w:jc w:val="left"/>
      </w:pPr>
      <w:r>
        <w:t xml:space="preserve"> </w:t>
      </w:r>
      <w:r>
        <w:tab/>
        <w:t>Demuestro el aprecio que tengo por mí mismo</w:t>
      </w:r>
    </w:p>
    <w:p w:rsidR="000667DE" w:rsidRDefault="000667DE" w:rsidP="00DF0A59">
      <w:pPr>
        <w:pStyle w:val="ListParagraph"/>
        <w:numPr>
          <w:ilvl w:val="0"/>
          <w:numId w:val="9"/>
        </w:numPr>
        <w:spacing w:after="200"/>
        <w:jc w:val="left"/>
      </w:pPr>
      <w:r>
        <w:t xml:space="preserve"> </w:t>
      </w:r>
      <w:r>
        <w:tab/>
        <w:t>Valoro y respeto el trabajo propio y ajeno</w:t>
      </w:r>
    </w:p>
    <w:p w:rsidR="000667DE" w:rsidRDefault="000667DE" w:rsidP="00DF0A59">
      <w:pPr>
        <w:pStyle w:val="ListParagraph"/>
        <w:numPr>
          <w:ilvl w:val="0"/>
          <w:numId w:val="9"/>
        </w:numPr>
        <w:spacing w:after="200"/>
        <w:jc w:val="left"/>
      </w:pPr>
      <w:r>
        <w:t xml:space="preserve"> </w:t>
      </w:r>
      <w:r>
        <w:tab/>
        <w:t>Explico la importancia de la vida en familia</w:t>
      </w:r>
    </w:p>
    <w:p w:rsidR="000667DE" w:rsidRDefault="000667DE" w:rsidP="00DF0A59">
      <w:pPr>
        <w:pStyle w:val="ListParagraph"/>
        <w:numPr>
          <w:ilvl w:val="0"/>
          <w:numId w:val="9"/>
        </w:numPr>
        <w:spacing w:after="200"/>
        <w:jc w:val="left"/>
      </w:pPr>
      <w:r>
        <w:t xml:space="preserve"> </w:t>
      </w:r>
      <w:r>
        <w:tab/>
        <w:t>Reconozco las figuras de autoridad en la familia</w:t>
      </w:r>
    </w:p>
    <w:p w:rsidR="000667DE" w:rsidRDefault="000667DE" w:rsidP="00DF0A59">
      <w:pPr>
        <w:pStyle w:val="ListParagraph"/>
        <w:numPr>
          <w:ilvl w:val="0"/>
          <w:numId w:val="9"/>
        </w:numPr>
        <w:spacing w:after="200"/>
        <w:jc w:val="left"/>
      </w:pPr>
      <w:r>
        <w:t xml:space="preserve"> </w:t>
      </w:r>
      <w:r>
        <w:tab/>
        <w:t>Valoro el diálogo como medio para alcanzar acuerdos en la familia</w:t>
      </w:r>
    </w:p>
    <w:p w:rsidR="000667DE" w:rsidRDefault="000667DE" w:rsidP="00DF0A59">
      <w:pPr>
        <w:pStyle w:val="ListParagraph"/>
        <w:numPr>
          <w:ilvl w:val="0"/>
          <w:numId w:val="9"/>
        </w:numPr>
        <w:spacing w:after="200"/>
        <w:jc w:val="left"/>
      </w:pPr>
      <w:r>
        <w:t xml:space="preserve"> </w:t>
      </w:r>
      <w:r>
        <w:tab/>
        <w:t>Identifico maneras de participar en las labores del hogar</w:t>
      </w:r>
    </w:p>
    <w:p w:rsidR="000667DE" w:rsidRDefault="000667DE" w:rsidP="00DF0A59">
      <w:pPr>
        <w:pStyle w:val="ListParagraph"/>
        <w:numPr>
          <w:ilvl w:val="0"/>
          <w:numId w:val="9"/>
        </w:numPr>
        <w:spacing w:after="200"/>
        <w:jc w:val="left"/>
      </w:pPr>
      <w:r>
        <w:t xml:space="preserve"> </w:t>
      </w:r>
      <w:r>
        <w:tab/>
        <w:t>Explico la importancia de la verdad</w:t>
      </w:r>
    </w:p>
    <w:p w:rsidR="000667DE" w:rsidRDefault="000667DE" w:rsidP="00DF0A59">
      <w:pPr>
        <w:pStyle w:val="ListParagraph"/>
        <w:numPr>
          <w:ilvl w:val="0"/>
          <w:numId w:val="9"/>
        </w:numPr>
        <w:spacing w:after="200"/>
        <w:jc w:val="left"/>
      </w:pPr>
      <w:r>
        <w:t xml:space="preserve"> </w:t>
      </w:r>
      <w:r>
        <w:tab/>
        <w:t>Reconozco las formas de brindar ayuda a los demás</w:t>
      </w:r>
    </w:p>
    <w:p w:rsidR="000667DE" w:rsidRDefault="000667DE" w:rsidP="00DF0A59">
      <w:pPr>
        <w:pStyle w:val="ListParagraph"/>
        <w:numPr>
          <w:ilvl w:val="0"/>
          <w:numId w:val="9"/>
        </w:numPr>
        <w:spacing w:after="200"/>
        <w:jc w:val="left"/>
      </w:pPr>
      <w:r>
        <w:t xml:space="preserve"> </w:t>
      </w:r>
      <w:r>
        <w:tab/>
        <w:t>Explico el concepto de amistad</w:t>
      </w:r>
    </w:p>
    <w:p w:rsidR="000667DE" w:rsidRDefault="000667DE" w:rsidP="00DF0A59">
      <w:pPr>
        <w:pStyle w:val="ListParagraph"/>
        <w:numPr>
          <w:ilvl w:val="0"/>
          <w:numId w:val="9"/>
        </w:numPr>
        <w:spacing w:after="200"/>
        <w:jc w:val="left"/>
      </w:pPr>
      <w:r>
        <w:t xml:space="preserve"> </w:t>
      </w:r>
      <w:r>
        <w:tab/>
        <w:t>Identifico las actitudes que fortalecen la amistad</w:t>
      </w:r>
    </w:p>
    <w:p w:rsidR="000667DE" w:rsidRDefault="000667DE" w:rsidP="00DF0A59">
      <w:pPr>
        <w:pStyle w:val="ListParagraph"/>
        <w:numPr>
          <w:ilvl w:val="0"/>
          <w:numId w:val="9"/>
        </w:numPr>
        <w:spacing w:after="200"/>
        <w:jc w:val="left"/>
      </w:pPr>
      <w:r>
        <w:t xml:space="preserve"> </w:t>
      </w:r>
      <w:r>
        <w:tab/>
        <w:t>Conozco en qué consiste el libre desarrollo de la personalidad</w:t>
      </w:r>
    </w:p>
    <w:p w:rsidR="000667DE" w:rsidRDefault="000667DE" w:rsidP="00DF0A59">
      <w:pPr>
        <w:pStyle w:val="ListParagraph"/>
        <w:numPr>
          <w:ilvl w:val="0"/>
          <w:numId w:val="9"/>
        </w:numPr>
        <w:spacing w:after="200"/>
        <w:jc w:val="left"/>
      </w:pPr>
      <w:r>
        <w:t xml:space="preserve"> </w:t>
      </w:r>
      <w:r>
        <w:tab/>
        <w:t>Explico el concepto de símbolo</w:t>
      </w:r>
    </w:p>
    <w:p w:rsidR="000667DE" w:rsidRDefault="000667DE" w:rsidP="00DF0A59">
      <w:pPr>
        <w:pStyle w:val="ListParagraph"/>
        <w:numPr>
          <w:ilvl w:val="0"/>
          <w:numId w:val="9"/>
        </w:numPr>
        <w:spacing w:after="200"/>
        <w:jc w:val="left"/>
      </w:pPr>
      <w:r>
        <w:t xml:space="preserve"> </w:t>
      </w:r>
      <w:r>
        <w:tab/>
        <w:t>Comprendo la importancia del símbolo</w:t>
      </w:r>
    </w:p>
    <w:p w:rsidR="000667DE" w:rsidRDefault="000667DE" w:rsidP="00DF0A59">
      <w:pPr>
        <w:pStyle w:val="ListParagraph"/>
        <w:numPr>
          <w:ilvl w:val="0"/>
          <w:numId w:val="9"/>
        </w:numPr>
        <w:spacing w:after="200"/>
        <w:jc w:val="left"/>
      </w:pPr>
      <w:r>
        <w:t xml:space="preserve"> </w:t>
      </w:r>
      <w:r>
        <w:tab/>
        <w:t>Conozco los elementos de identidad familiar</w:t>
      </w:r>
    </w:p>
    <w:p w:rsidR="000667DE" w:rsidRDefault="000667DE" w:rsidP="00DF0A59">
      <w:pPr>
        <w:pStyle w:val="ListParagraph"/>
        <w:numPr>
          <w:ilvl w:val="0"/>
          <w:numId w:val="9"/>
        </w:numPr>
        <w:spacing w:after="200"/>
        <w:jc w:val="left"/>
      </w:pPr>
      <w:r>
        <w:t xml:space="preserve"> </w:t>
      </w:r>
      <w:r>
        <w:tab/>
        <w:t>Explico en qué consiste el derecho a la nacionalidad</w:t>
      </w:r>
    </w:p>
    <w:p w:rsidR="000667DE" w:rsidRDefault="000667DE" w:rsidP="00DF0A59">
      <w:pPr>
        <w:rPr>
          <w:b/>
          <w:sz w:val="28"/>
          <w:szCs w:val="28"/>
        </w:rPr>
      </w:pPr>
    </w:p>
    <w:p w:rsidR="000667DE" w:rsidRPr="00DF0A59" w:rsidRDefault="000667DE" w:rsidP="00DF0A59">
      <w:pPr>
        <w:rPr>
          <w:b/>
          <w:sz w:val="28"/>
          <w:szCs w:val="28"/>
        </w:rPr>
      </w:pPr>
      <w:r w:rsidRPr="00DF0A59">
        <w:rPr>
          <w:b/>
          <w:sz w:val="28"/>
          <w:szCs w:val="28"/>
        </w:rPr>
        <w:t>Séptimo</w:t>
      </w:r>
    </w:p>
    <w:p w:rsidR="000667DE" w:rsidRDefault="000667DE" w:rsidP="00732AD8">
      <w:pPr>
        <w:pStyle w:val="ListParagraph"/>
        <w:numPr>
          <w:ilvl w:val="0"/>
          <w:numId w:val="10"/>
        </w:numPr>
        <w:spacing w:after="200"/>
        <w:jc w:val="both"/>
      </w:pPr>
      <w:r>
        <w:t xml:space="preserve"> </w:t>
      </w:r>
      <w:r>
        <w:tab/>
        <w:t>Construyo un concepto de dignidad humana como base del respeto inherente a las personas</w:t>
      </w:r>
    </w:p>
    <w:p w:rsidR="000667DE" w:rsidRDefault="000667DE" w:rsidP="00732AD8">
      <w:pPr>
        <w:pStyle w:val="ListParagraph"/>
        <w:numPr>
          <w:ilvl w:val="0"/>
          <w:numId w:val="10"/>
        </w:numPr>
        <w:spacing w:after="200"/>
        <w:jc w:val="both"/>
      </w:pPr>
      <w:r>
        <w:t xml:space="preserve"> </w:t>
      </w:r>
      <w:r>
        <w:tab/>
        <w:t>Fomento actitudes de respeto y tolerancia por las creencias, ideas y costumbres de las personas</w:t>
      </w:r>
    </w:p>
    <w:p w:rsidR="000667DE" w:rsidRDefault="000667DE" w:rsidP="00732AD8">
      <w:pPr>
        <w:pStyle w:val="ListParagraph"/>
        <w:numPr>
          <w:ilvl w:val="0"/>
          <w:numId w:val="10"/>
        </w:numPr>
        <w:spacing w:after="200"/>
        <w:jc w:val="both"/>
      </w:pPr>
      <w:r>
        <w:t xml:space="preserve"> </w:t>
      </w:r>
      <w:r>
        <w:tab/>
        <w:t>Defino cultura y civilización</w:t>
      </w:r>
    </w:p>
    <w:p w:rsidR="000667DE" w:rsidRDefault="000667DE" w:rsidP="00732AD8">
      <w:pPr>
        <w:pStyle w:val="ListParagraph"/>
        <w:numPr>
          <w:ilvl w:val="0"/>
          <w:numId w:val="10"/>
        </w:numPr>
        <w:spacing w:after="200"/>
        <w:jc w:val="both"/>
      </w:pPr>
      <w:r>
        <w:t xml:space="preserve"> </w:t>
      </w:r>
      <w:r>
        <w:tab/>
        <w:t>Comprendo los valores que se deben asumir en una nació pluricultural como Colombia</w:t>
      </w:r>
    </w:p>
    <w:p w:rsidR="000667DE" w:rsidRDefault="000667DE" w:rsidP="00732AD8">
      <w:pPr>
        <w:pStyle w:val="ListParagraph"/>
        <w:numPr>
          <w:ilvl w:val="0"/>
          <w:numId w:val="10"/>
        </w:numPr>
        <w:spacing w:after="200"/>
        <w:jc w:val="both"/>
      </w:pPr>
      <w:r>
        <w:t xml:space="preserve"> </w:t>
      </w:r>
      <w:r>
        <w:tab/>
        <w:t>Fomento actitudes de respeto por las manifestaciones culturales de nuestras comunidades indígenas</w:t>
      </w:r>
    </w:p>
    <w:p w:rsidR="000667DE" w:rsidRDefault="000667DE" w:rsidP="00732AD8">
      <w:pPr>
        <w:pStyle w:val="ListParagraph"/>
        <w:numPr>
          <w:ilvl w:val="0"/>
          <w:numId w:val="10"/>
        </w:numPr>
        <w:spacing w:after="200"/>
        <w:jc w:val="both"/>
      </w:pPr>
      <w:r>
        <w:t xml:space="preserve"> </w:t>
      </w:r>
      <w:r>
        <w:tab/>
        <w:t>Manifiesto actitudes de rechazo ante cualquier forma de discriminación</w:t>
      </w:r>
    </w:p>
    <w:p w:rsidR="000667DE" w:rsidRDefault="000667DE" w:rsidP="00732AD8">
      <w:pPr>
        <w:pStyle w:val="ListParagraph"/>
        <w:numPr>
          <w:ilvl w:val="0"/>
          <w:numId w:val="10"/>
        </w:numPr>
        <w:spacing w:after="200"/>
        <w:jc w:val="both"/>
      </w:pPr>
      <w:r>
        <w:t xml:space="preserve"> </w:t>
      </w:r>
      <w:r>
        <w:tab/>
        <w:t>Fomento actividades y valores sociales</w:t>
      </w:r>
    </w:p>
    <w:p w:rsidR="000667DE" w:rsidRDefault="000667DE" w:rsidP="00732AD8">
      <w:pPr>
        <w:pStyle w:val="ListParagraph"/>
        <w:numPr>
          <w:ilvl w:val="0"/>
          <w:numId w:val="10"/>
        </w:numPr>
        <w:spacing w:after="200"/>
        <w:jc w:val="both"/>
      </w:pPr>
      <w:r>
        <w:t xml:space="preserve"> </w:t>
      </w:r>
      <w:r>
        <w:tab/>
        <w:t>Que me permiten reflexionar sobre mi compromiso frente al desconocimiento de los derechos del niño</w:t>
      </w:r>
    </w:p>
    <w:p w:rsidR="000667DE" w:rsidRDefault="000667DE" w:rsidP="00DF0A59">
      <w:pPr>
        <w:rPr>
          <w:b/>
          <w:sz w:val="28"/>
          <w:szCs w:val="28"/>
        </w:rPr>
      </w:pPr>
    </w:p>
    <w:p w:rsidR="000667DE" w:rsidRPr="00DF0A59" w:rsidRDefault="000667DE" w:rsidP="00DF0A59">
      <w:pPr>
        <w:rPr>
          <w:b/>
          <w:sz w:val="28"/>
          <w:szCs w:val="28"/>
        </w:rPr>
      </w:pPr>
      <w:r w:rsidRPr="00DF0A59">
        <w:rPr>
          <w:b/>
          <w:sz w:val="28"/>
          <w:szCs w:val="28"/>
        </w:rPr>
        <w:t>Octavo</w:t>
      </w:r>
    </w:p>
    <w:p w:rsidR="000667DE" w:rsidRDefault="000667DE" w:rsidP="00C51F7A">
      <w:pPr>
        <w:pStyle w:val="ListParagraph"/>
        <w:numPr>
          <w:ilvl w:val="0"/>
          <w:numId w:val="11"/>
        </w:numPr>
        <w:spacing w:after="200"/>
        <w:jc w:val="both"/>
      </w:pPr>
      <w:r>
        <w:t xml:space="preserve"> </w:t>
      </w:r>
      <w:r>
        <w:tab/>
        <w:t>Reconozco las propias capacidades que me llevan a asumir valores, actitudes y normas en el contexto       social en que vivo</w:t>
      </w:r>
    </w:p>
    <w:p w:rsidR="000667DE" w:rsidRDefault="000667DE" w:rsidP="00C51F7A">
      <w:pPr>
        <w:pStyle w:val="ListParagraph"/>
        <w:numPr>
          <w:ilvl w:val="0"/>
          <w:numId w:val="11"/>
        </w:numPr>
        <w:spacing w:after="200"/>
        <w:jc w:val="both"/>
      </w:pPr>
      <w:r>
        <w:t xml:space="preserve"> </w:t>
      </w:r>
      <w:r>
        <w:tab/>
        <w:t>Soy consciente de la necesidad de criterios, normas y actitudes que fortalecen la convivencia social</w:t>
      </w:r>
    </w:p>
    <w:p w:rsidR="000667DE" w:rsidRDefault="000667DE" w:rsidP="00C51F7A">
      <w:pPr>
        <w:pStyle w:val="ListParagraph"/>
        <w:numPr>
          <w:ilvl w:val="0"/>
          <w:numId w:val="11"/>
        </w:numPr>
        <w:spacing w:after="200"/>
        <w:jc w:val="both"/>
      </w:pPr>
      <w:r>
        <w:t xml:space="preserve"> </w:t>
      </w:r>
      <w:r>
        <w:tab/>
        <w:t>Reconozco la integridad del ser humano y de un sentido profundo de totalidad en todas mis experiencias y manifestaciones</w:t>
      </w:r>
    </w:p>
    <w:p w:rsidR="000667DE" w:rsidRDefault="000667DE" w:rsidP="00C51F7A">
      <w:pPr>
        <w:pStyle w:val="ListParagraph"/>
        <w:numPr>
          <w:ilvl w:val="0"/>
          <w:numId w:val="11"/>
        </w:numPr>
        <w:spacing w:after="200"/>
        <w:jc w:val="both"/>
      </w:pPr>
      <w:r>
        <w:t xml:space="preserve"> </w:t>
      </w:r>
      <w:r>
        <w:tab/>
        <w:t>Asimilo y construyo los valores fundamentales en el desarrollo de la vida individual y colectiva</w:t>
      </w:r>
    </w:p>
    <w:p w:rsidR="000667DE" w:rsidRDefault="000667DE" w:rsidP="00C51F7A">
      <w:pPr>
        <w:pStyle w:val="ListParagraph"/>
        <w:numPr>
          <w:ilvl w:val="0"/>
          <w:numId w:val="11"/>
        </w:numPr>
        <w:spacing w:after="200"/>
        <w:jc w:val="both"/>
      </w:pPr>
      <w:r>
        <w:t xml:space="preserve"> </w:t>
      </w:r>
      <w:r>
        <w:tab/>
        <w:t>Fomento actitudes y valores de participación frente a los problemas de mi comunidad</w:t>
      </w:r>
    </w:p>
    <w:p w:rsidR="000667DE" w:rsidRDefault="000667DE" w:rsidP="00DF0A59">
      <w:pPr>
        <w:rPr>
          <w:b/>
          <w:sz w:val="28"/>
          <w:szCs w:val="28"/>
        </w:rPr>
      </w:pPr>
    </w:p>
    <w:p w:rsidR="000667DE" w:rsidRDefault="000667DE" w:rsidP="00DF0A59">
      <w:pPr>
        <w:rPr>
          <w:b/>
          <w:sz w:val="28"/>
          <w:szCs w:val="28"/>
        </w:rPr>
      </w:pPr>
    </w:p>
    <w:p w:rsidR="000667DE" w:rsidRDefault="000667DE" w:rsidP="00DF0A59">
      <w:pPr>
        <w:rPr>
          <w:b/>
          <w:sz w:val="28"/>
          <w:szCs w:val="28"/>
        </w:rPr>
      </w:pPr>
    </w:p>
    <w:p w:rsidR="000667DE" w:rsidRDefault="000667DE" w:rsidP="00DF0A59">
      <w:pPr>
        <w:rPr>
          <w:b/>
          <w:sz w:val="28"/>
          <w:szCs w:val="28"/>
        </w:rPr>
      </w:pPr>
    </w:p>
    <w:p w:rsidR="000667DE" w:rsidRDefault="000667DE" w:rsidP="00DF0A59">
      <w:pPr>
        <w:rPr>
          <w:b/>
          <w:sz w:val="28"/>
          <w:szCs w:val="28"/>
        </w:rPr>
      </w:pPr>
    </w:p>
    <w:p w:rsidR="000667DE" w:rsidRDefault="000667DE" w:rsidP="00DF0A59">
      <w:pPr>
        <w:rPr>
          <w:b/>
          <w:sz w:val="28"/>
          <w:szCs w:val="28"/>
        </w:rPr>
      </w:pPr>
    </w:p>
    <w:p w:rsidR="000667DE" w:rsidRPr="00A5680C" w:rsidRDefault="000667DE" w:rsidP="00DF0A59">
      <w:pPr>
        <w:rPr>
          <w:b/>
          <w:sz w:val="32"/>
          <w:szCs w:val="32"/>
        </w:rPr>
      </w:pPr>
      <w:r w:rsidRPr="00A5680C">
        <w:rPr>
          <w:b/>
          <w:sz w:val="32"/>
          <w:szCs w:val="32"/>
        </w:rPr>
        <w:t>Noveno</w:t>
      </w:r>
    </w:p>
    <w:p w:rsidR="000667DE" w:rsidRDefault="000667DE" w:rsidP="00CA75B3">
      <w:pPr>
        <w:pStyle w:val="ListParagraph"/>
        <w:numPr>
          <w:ilvl w:val="0"/>
          <w:numId w:val="12"/>
        </w:numPr>
        <w:spacing w:after="200"/>
        <w:jc w:val="both"/>
      </w:pPr>
      <w:r>
        <w:t xml:space="preserve"> </w:t>
      </w:r>
      <w:r>
        <w:tab/>
        <w:t>Construyo  proyectos de vida comunitaria en los que se exprese la toma de conciencia en torno a la búsqueda del bien</w:t>
      </w:r>
    </w:p>
    <w:p w:rsidR="000667DE" w:rsidRDefault="000667DE" w:rsidP="00CA75B3">
      <w:pPr>
        <w:pStyle w:val="ListParagraph"/>
        <w:numPr>
          <w:ilvl w:val="0"/>
          <w:numId w:val="12"/>
        </w:numPr>
        <w:spacing w:after="200"/>
        <w:jc w:val="both"/>
      </w:pPr>
      <w:r>
        <w:t xml:space="preserve"> </w:t>
      </w:r>
      <w:r>
        <w:tab/>
        <w:t>Reconozco la integridad del ser humano y el sentido profundo de su totalidad en todas sus experiencias y manifestaciones</w:t>
      </w:r>
    </w:p>
    <w:p w:rsidR="000667DE" w:rsidRDefault="000667DE" w:rsidP="00CA75B3">
      <w:pPr>
        <w:pStyle w:val="ListParagraph"/>
        <w:numPr>
          <w:ilvl w:val="0"/>
          <w:numId w:val="12"/>
        </w:numPr>
        <w:spacing w:after="200"/>
        <w:jc w:val="both"/>
      </w:pPr>
      <w:r>
        <w:t xml:space="preserve"> </w:t>
      </w:r>
      <w:r>
        <w:tab/>
        <w:t>Identifico las funciones de los organismos de control del estado como garantía para las libertades y derechos de los ciudadanos</w:t>
      </w:r>
    </w:p>
    <w:p w:rsidR="000667DE" w:rsidRDefault="000667DE" w:rsidP="00CA75B3">
      <w:pPr>
        <w:pStyle w:val="ListParagraph"/>
        <w:numPr>
          <w:ilvl w:val="0"/>
          <w:numId w:val="12"/>
        </w:numPr>
        <w:spacing w:after="200"/>
        <w:jc w:val="both"/>
      </w:pPr>
      <w:r>
        <w:t xml:space="preserve"> </w:t>
      </w:r>
      <w:r>
        <w:tab/>
        <w:t>Defino gobierno como el conjunto de acciones que realiza el estado para el beneficio de los ciudadanos</w:t>
      </w:r>
    </w:p>
    <w:p w:rsidR="000667DE" w:rsidRDefault="000667DE" w:rsidP="00DF0A59">
      <w:pPr>
        <w:pStyle w:val="ListParagraph"/>
        <w:spacing w:after="200"/>
        <w:jc w:val="left"/>
      </w:pPr>
    </w:p>
    <w:p w:rsidR="000667DE" w:rsidRDefault="000667DE" w:rsidP="00DF0A59">
      <w:pPr>
        <w:pStyle w:val="ListParagraph"/>
        <w:spacing w:after="200"/>
        <w:jc w:val="left"/>
      </w:pPr>
    </w:p>
    <w:p w:rsidR="000667DE" w:rsidRDefault="000667DE" w:rsidP="00732AD8">
      <w:pPr>
        <w:pStyle w:val="ListParagraph"/>
        <w:spacing w:after="200"/>
        <w:ind w:left="0"/>
        <w:jc w:val="left"/>
      </w:pPr>
    </w:p>
    <w:p w:rsidR="000667DE" w:rsidRPr="00A5680C" w:rsidRDefault="000667DE" w:rsidP="00DF0A59">
      <w:pPr>
        <w:rPr>
          <w:b/>
          <w:sz w:val="32"/>
          <w:szCs w:val="32"/>
        </w:rPr>
      </w:pPr>
      <w:r w:rsidRPr="00A5680C">
        <w:rPr>
          <w:b/>
          <w:sz w:val="32"/>
          <w:szCs w:val="32"/>
        </w:rPr>
        <w:t>Décimo</w:t>
      </w:r>
    </w:p>
    <w:p w:rsidR="000667DE" w:rsidRDefault="000667DE" w:rsidP="00DF0A59">
      <w:pPr>
        <w:pStyle w:val="ListParagraph"/>
        <w:numPr>
          <w:ilvl w:val="0"/>
          <w:numId w:val="13"/>
        </w:numPr>
        <w:spacing w:after="200"/>
        <w:jc w:val="left"/>
      </w:pPr>
      <w:r>
        <w:t xml:space="preserve"> </w:t>
      </w:r>
      <w:r>
        <w:tab/>
        <w:t>Fortalezco el proceso de crecimiento humano para una participación activa y productiva de la sociedad</w:t>
      </w:r>
    </w:p>
    <w:p w:rsidR="000667DE" w:rsidRDefault="000667DE" w:rsidP="00DF0A59">
      <w:pPr>
        <w:pStyle w:val="ListParagraph"/>
        <w:numPr>
          <w:ilvl w:val="0"/>
          <w:numId w:val="13"/>
        </w:numPr>
        <w:spacing w:after="200"/>
        <w:jc w:val="left"/>
      </w:pPr>
      <w:r>
        <w:t xml:space="preserve"> </w:t>
      </w:r>
      <w:r>
        <w:tab/>
        <w:t>Soy consciente de que en los juegos debo ser justo y no hacer trampa</w:t>
      </w:r>
    </w:p>
    <w:p w:rsidR="000667DE" w:rsidRDefault="000667DE" w:rsidP="00DF0A59">
      <w:pPr>
        <w:rPr>
          <w:b/>
          <w:sz w:val="28"/>
          <w:szCs w:val="28"/>
        </w:rPr>
      </w:pPr>
    </w:p>
    <w:p w:rsidR="000667DE" w:rsidRPr="00A5680C" w:rsidRDefault="000667DE" w:rsidP="00DF0A59">
      <w:pPr>
        <w:rPr>
          <w:b/>
          <w:sz w:val="32"/>
          <w:szCs w:val="32"/>
        </w:rPr>
      </w:pPr>
      <w:r w:rsidRPr="00A5680C">
        <w:rPr>
          <w:b/>
          <w:sz w:val="32"/>
          <w:szCs w:val="32"/>
        </w:rPr>
        <w:t>Once</w:t>
      </w:r>
    </w:p>
    <w:p w:rsidR="000667DE" w:rsidRDefault="000667DE" w:rsidP="00CA75B3">
      <w:pPr>
        <w:pStyle w:val="ListParagraph"/>
        <w:numPr>
          <w:ilvl w:val="0"/>
          <w:numId w:val="14"/>
        </w:numPr>
        <w:spacing w:after="200"/>
        <w:jc w:val="both"/>
      </w:pPr>
      <w:r>
        <w:t xml:space="preserve"> </w:t>
      </w:r>
      <w:r>
        <w:tab/>
        <w:t>Descubro las cosas que le dan sentido a mi existencia</w:t>
      </w:r>
    </w:p>
    <w:p w:rsidR="000667DE" w:rsidRDefault="000667DE" w:rsidP="00CA75B3">
      <w:pPr>
        <w:pStyle w:val="ListParagraph"/>
        <w:numPr>
          <w:ilvl w:val="0"/>
          <w:numId w:val="14"/>
        </w:numPr>
        <w:spacing w:after="200"/>
        <w:jc w:val="both"/>
      </w:pPr>
      <w:r>
        <w:t xml:space="preserve"> </w:t>
      </w:r>
      <w:r>
        <w:tab/>
        <w:t>Comprendo que la felicidad, la convivencia y la paz son fruto del  trabajo del ser humano a partir de una decisión consciente</w:t>
      </w:r>
    </w:p>
    <w:p w:rsidR="000667DE" w:rsidRDefault="000667DE" w:rsidP="00CA75B3">
      <w:pPr>
        <w:pStyle w:val="ListParagraph"/>
        <w:numPr>
          <w:ilvl w:val="0"/>
          <w:numId w:val="14"/>
        </w:numPr>
        <w:spacing w:after="200"/>
        <w:jc w:val="both"/>
      </w:pPr>
      <w:r>
        <w:t xml:space="preserve"> </w:t>
      </w:r>
      <w:r>
        <w:tab/>
        <w:t>Me concientazo de la necesidad de tomar decisiones que marcan el rumbo de mi vida</w:t>
      </w:r>
    </w:p>
    <w:p w:rsidR="000667DE" w:rsidRDefault="000667DE" w:rsidP="00CA75B3">
      <w:pPr>
        <w:pStyle w:val="ListParagraph"/>
        <w:numPr>
          <w:ilvl w:val="0"/>
          <w:numId w:val="14"/>
        </w:numPr>
        <w:spacing w:after="200"/>
        <w:jc w:val="both"/>
      </w:pPr>
      <w:r>
        <w:t xml:space="preserve"> </w:t>
      </w:r>
      <w:r>
        <w:tab/>
        <w:t xml:space="preserve">Comprendo que el ser humano es un buscador de sentido, llamado a diseñar un proyecto </w:t>
      </w:r>
    </w:p>
    <w:p w:rsidR="000667DE" w:rsidRDefault="000667DE" w:rsidP="00CA75B3">
      <w:pPr>
        <w:pStyle w:val="ListParagraph"/>
        <w:numPr>
          <w:ilvl w:val="0"/>
          <w:numId w:val="14"/>
        </w:numPr>
        <w:spacing w:after="200"/>
        <w:jc w:val="both"/>
      </w:pPr>
      <w:r>
        <w:t xml:space="preserve"> </w:t>
      </w:r>
      <w:r>
        <w:tab/>
        <w:t>Me animo a trabajar por ser cada día un mejor ser humano</w:t>
      </w:r>
    </w:p>
    <w:p w:rsidR="000667DE" w:rsidRDefault="000667DE" w:rsidP="00CA75B3">
      <w:pPr>
        <w:pStyle w:val="ListParagraph"/>
        <w:numPr>
          <w:ilvl w:val="0"/>
          <w:numId w:val="14"/>
        </w:numPr>
        <w:spacing w:after="200"/>
        <w:jc w:val="both"/>
      </w:pPr>
      <w:r>
        <w:t xml:space="preserve"> </w:t>
      </w:r>
      <w:r>
        <w:tab/>
        <w:t>Me encamino hacia la plenitud</w:t>
      </w:r>
    </w:p>
    <w:p w:rsidR="000667DE" w:rsidRDefault="000667DE" w:rsidP="00CA75B3">
      <w:pPr>
        <w:jc w:val="both"/>
      </w:pPr>
    </w:p>
    <w:p w:rsidR="000667DE" w:rsidRDefault="000667DE" w:rsidP="00DF0A59"/>
    <w:p w:rsidR="000667DE" w:rsidRDefault="000667DE" w:rsidP="00DF0A59"/>
    <w:p w:rsidR="000667DE" w:rsidRDefault="000667DE" w:rsidP="00DF0A59"/>
    <w:p w:rsidR="000667DE" w:rsidRDefault="000667DE" w:rsidP="00DF0A59"/>
    <w:p w:rsidR="000667DE" w:rsidRDefault="000667DE" w:rsidP="00DA7D11">
      <w:pPr>
        <w:tabs>
          <w:tab w:val="left" w:pos="5912"/>
        </w:tabs>
      </w:pPr>
    </w:p>
    <w:p w:rsidR="000667DE" w:rsidRDefault="000667DE" w:rsidP="00DA7D11">
      <w:pPr>
        <w:tabs>
          <w:tab w:val="left" w:pos="5912"/>
        </w:tabs>
      </w:pPr>
    </w:p>
    <w:p w:rsidR="000667DE" w:rsidRDefault="000667DE" w:rsidP="00DA7D11">
      <w:pPr>
        <w:tabs>
          <w:tab w:val="left" w:pos="5912"/>
        </w:tabs>
      </w:pPr>
    </w:p>
    <w:p w:rsidR="000667DE" w:rsidRDefault="000667DE" w:rsidP="00DA7D11">
      <w:pPr>
        <w:tabs>
          <w:tab w:val="left" w:pos="5912"/>
        </w:tabs>
      </w:pPr>
    </w:p>
    <w:p w:rsidR="000667DE" w:rsidRDefault="000667DE" w:rsidP="00DA7D11">
      <w:pPr>
        <w:tabs>
          <w:tab w:val="left" w:pos="5912"/>
        </w:tabs>
      </w:pPr>
    </w:p>
    <w:p w:rsidR="000667DE" w:rsidRDefault="000667DE" w:rsidP="00DA7D11">
      <w:pPr>
        <w:tabs>
          <w:tab w:val="left" w:pos="5912"/>
        </w:tabs>
      </w:pPr>
    </w:p>
    <w:p w:rsidR="000667DE" w:rsidRDefault="000667DE" w:rsidP="00DA7D11">
      <w:pPr>
        <w:tabs>
          <w:tab w:val="left" w:pos="5912"/>
        </w:tabs>
      </w:pPr>
    </w:p>
    <w:p w:rsidR="000667DE" w:rsidRPr="00DA7D11" w:rsidRDefault="000667DE" w:rsidP="00DA7D11"/>
    <w:p w:rsidR="000667DE" w:rsidRDefault="000667DE" w:rsidP="00DA7D11"/>
    <w:p w:rsidR="000667DE" w:rsidRDefault="000667DE" w:rsidP="00DA7D11">
      <w:pPr>
        <w:jc w:val="center"/>
      </w:pPr>
    </w:p>
    <w:p w:rsidR="000667DE" w:rsidRDefault="000667DE" w:rsidP="00DA7D11">
      <w:pPr>
        <w:jc w:val="center"/>
      </w:pPr>
    </w:p>
    <w:p w:rsidR="000667DE" w:rsidRDefault="000667DE" w:rsidP="00DA7D11">
      <w:pPr>
        <w:jc w:val="center"/>
      </w:pPr>
    </w:p>
    <w:p w:rsidR="000667DE" w:rsidRDefault="000667DE" w:rsidP="00DA7D11">
      <w:pPr>
        <w:jc w:val="center"/>
      </w:pPr>
    </w:p>
    <w:p w:rsidR="000667DE" w:rsidRDefault="000667DE" w:rsidP="00DA7D11">
      <w:pPr>
        <w:jc w:val="center"/>
      </w:pPr>
    </w:p>
    <w:p w:rsidR="000667DE" w:rsidRDefault="000667DE" w:rsidP="00DA7D11">
      <w:pPr>
        <w:jc w:val="center"/>
      </w:pPr>
    </w:p>
    <w:p w:rsidR="000667DE" w:rsidRDefault="000667DE" w:rsidP="00DA7D11">
      <w:pPr>
        <w:jc w:val="center"/>
      </w:pPr>
    </w:p>
    <w:p w:rsidR="000667DE" w:rsidRDefault="000667DE" w:rsidP="00DA7D11">
      <w:pPr>
        <w:jc w:val="center"/>
      </w:pPr>
    </w:p>
    <w:p w:rsidR="000667DE" w:rsidRDefault="000667DE" w:rsidP="00DA7D11">
      <w:pPr>
        <w:jc w:val="center"/>
      </w:pPr>
    </w:p>
    <w:p w:rsidR="000667DE" w:rsidRDefault="000667DE" w:rsidP="00DA7D11">
      <w:pPr>
        <w:jc w:val="center"/>
      </w:pPr>
    </w:p>
    <w:p w:rsidR="000667DE" w:rsidRDefault="000667DE" w:rsidP="00DA7D11">
      <w:pPr>
        <w:jc w:val="center"/>
      </w:pPr>
    </w:p>
    <w:p w:rsidR="000667DE" w:rsidRDefault="000667DE" w:rsidP="00DA7D11">
      <w:pPr>
        <w:jc w:val="center"/>
      </w:pPr>
    </w:p>
    <w:p w:rsidR="000667DE" w:rsidRDefault="000667DE" w:rsidP="00DA7D11">
      <w:pPr>
        <w:jc w:val="center"/>
      </w:pPr>
    </w:p>
    <w:p w:rsidR="000667DE" w:rsidRDefault="000667DE" w:rsidP="00DA7D11">
      <w:pPr>
        <w:jc w:val="center"/>
      </w:pPr>
    </w:p>
    <w:p w:rsidR="000667DE" w:rsidRPr="00EE403F" w:rsidRDefault="000667DE" w:rsidP="00DA7D11">
      <w:pPr>
        <w:jc w:val="center"/>
        <w:rPr>
          <w:b/>
          <w:color w:val="0000FF"/>
          <w:sz w:val="72"/>
          <w:szCs w:val="72"/>
        </w:rPr>
      </w:pPr>
      <w:r w:rsidRPr="00EE403F">
        <w:rPr>
          <w:b/>
          <w:color w:val="0000FF"/>
          <w:sz w:val="72"/>
          <w:szCs w:val="72"/>
        </w:rPr>
        <w:t>PROGRAMACIÓN</w:t>
      </w:r>
    </w:p>
    <w:p w:rsidR="000667DE" w:rsidRPr="00EE403F" w:rsidRDefault="000667DE" w:rsidP="00DA7D11">
      <w:pPr>
        <w:jc w:val="center"/>
        <w:rPr>
          <w:b/>
          <w:color w:val="0000FF"/>
          <w:sz w:val="72"/>
          <w:szCs w:val="72"/>
        </w:rPr>
      </w:pPr>
    </w:p>
    <w:p w:rsidR="000667DE" w:rsidRPr="00EE403F" w:rsidRDefault="000667DE" w:rsidP="00CA7569">
      <w:pPr>
        <w:numPr>
          <w:ilvl w:val="0"/>
          <w:numId w:val="15"/>
        </w:numPr>
        <w:rPr>
          <w:rFonts w:ascii="Arial" w:hAnsi="Arial" w:cs="Arial"/>
          <w:b/>
          <w:color w:val="0000FF"/>
          <w:sz w:val="24"/>
          <w:szCs w:val="24"/>
        </w:rPr>
      </w:pPr>
      <w:r w:rsidRPr="00EE403F">
        <w:rPr>
          <w:rFonts w:ascii="Arial" w:hAnsi="Arial" w:cs="Arial"/>
          <w:b/>
          <w:color w:val="0000FF"/>
          <w:sz w:val="24"/>
          <w:szCs w:val="24"/>
        </w:rPr>
        <w:t>Lectura del acta anterior</w:t>
      </w:r>
    </w:p>
    <w:p w:rsidR="000667DE" w:rsidRPr="00EE403F" w:rsidRDefault="000667DE" w:rsidP="00CA7569">
      <w:pPr>
        <w:numPr>
          <w:ilvl w:val="0"/>
          <w:numId w:val="15"/>
        </w:numPr>
        <w:rPr>
          <w:rFonts w:ascii="Arial" w:hAnsi="Arial" w:cs="Arial"/>
          <w:b/>
          <w:color w:val="0000FF"/>
          <w:sz w:val="24"/>
          <w:szCs w:val="24"/>
        </w:rPr>
      </w:pPr>
      <w:r w:rsidRPr="00EE403F">
        <w:rPr>
          <w:rFonts w:ascii="Arial" w:hAnsi="Arial" w:cs="Arial"/>
          <w:b/>
          <w:color w:val="0000FF"/>
          <w:sz w:val="24"/>
          <w:szCs w:val="24"/>
        </w:rPr>
        <w:t>Estudiantes que merecen izar la bandera por respeto y tolerancia</w:t>
      </w:r>
    </w:p>
    <w:p w:rsidR="000667DE" w:rsidRPr="00EE403F" w:rsidRDefault="000667DE" w:rsidP="00CA7569">
      <w:pPr>
        <w:numPr>
          <w:ilvl w:val="0"/>
          <w:numId w:val="15"/>
        </w:numPr>
        <w:rPr>
          <w:rFonts w:ascii="Arial" w:hAnsi="Arial" w:cs="Arial"/>
          <w:b/>
          <w:color w:val="0000FF"/>
          <w:sz w:val="24"/>
          <w:szCs w:val="24"/>
        </w:rPr>
      </w:pPr>
      <w:r w:rsidRPr="00EE403F">
        <w:rPr>
          <w:rFonts w:ascii="Arial" w:hAnsi="Arial" w:cs="Arial"/>
          <w:b/>
          <w:color w:val="0000FF"/>
          <w:sz w:val="24"/>
          <w:szCs w:val="24"/>
        </w:rPr>
        <w:t>Himno Nacional</w:t>
      </w:r>
    </w:p>
    <w:p w:rsidR="000667DE" w:rsidRPr="00EE403F" w:rsidRDefault="000667DE" w:rsidP="00CA7569">
      <w:pPr>
        <w:numPr>
          <w:ilvl w:val="0"/>
          <w:numId w:val="15"/>
        </w:numPr>
        <w:rPr>
          <w:rFonts w:ascii="Arial" w:hAnsi="Arial" w:cs="Arial"/>
          <w:b/>
          <w:color w:val="0000FF"/>
          <w:sz w:val="24"/>
          <w:szCs w:val="24"/>
        </w:rPr>
      </w:pPr>
      <w:r w:rsidRPr="00EE403F">
        <w:rPr>
          <w:rFonts w:ascii="Arial" w:hAnsi="Arial" w:cs="Arial"/>
          <w:b/>
          <w:color w:val="0000FF"/>
          <w:sz w:val="24"/>
          <w:szCs w:val="24"/>
        </w:rPr>
        <w:t>Himno de Tumaco</w:t>
      </w:r>
    </w:p>
    <w:p w:rsidR="000667DE" w:rsidRPr="00EE403F" w:rsidRDefault="000667DE" w:rsidP="00CA7569">
      <w:pPr>
        <w:numPr>
          <w:ilvl w:val="0"/>
          <w:numId w:val="15"/>
        </w:numPr>
        <w:rPr>
          <w:rFonts w:ascii="Arial" w:hAnsi="Arial" w:cs="Arial"/>
          <w:b/>
          <w:color w:val="0000FF"/>
          <w:sz w:val="24"/>
          <w:szCs w:val="24"/>
        </w:rPr>
      </w:pPr>
      <w:r w:rsidRPr="00EE403F">
        <w:rPr>
          <w:rFonts w:ascii="Arial" w:hAnsi="Arial" w:cs="Arial"/>
          <w:b/>
          <w:color w:val="0000FF"/>
          <w:sz w:val="24"/>
          <w:szCs w:val="24"/>
        </w:rPr>
        <w:t>Promesa a la bandera</w:t>
      </w:r>
    </w:p>
    <w:p w:rsidR="000667DE" w:rsidRPr="00EE403F" w:rsidRDefault="000667DE" w:rsidP="00CA7569">
      <w:pPr>
        <w:numPr>
          <w:ilvl w:val="0"/>
          <w:numId w:val="15"/>
        </w:numPr>
        <w:rPr>
          <w:rFonts w:ascii="Arial" w:hAnsi="Arial" w:cs="Arial"/>
          <w:b/>
          <w:color w:val="0000FF"/>
          <w:sz w:val="24"/>
          <w:szCs w:val="24"/>
        </w:rPr>
      </w:pPr>
      <w:r w:rsidRPr="00EE403F">
        <w:rPr>
          <w:rFonts w:ascii="Arial" w:hAnsi="Arial" w:cs="Arial"/>
          <w:b/>
          <w:color w:val="0000FF"/>
          <w:sz w:val="24"/>
          <w:szCs w:val="24"/>
        </w:rPr>
        <w:t>Consejos para ser mejores padres (Mariana)</w:t>
      </w:r>
    </w:p>
    <w:p w:rsidR="000667DE" w:rsidRPr="00EE403F" w:rsidRDefault="000667DE" w:rsidP="00CA7569">
      <w:pPr>
        <w:numPr>
          <w:ilvl w:val="0"/>
          <w:numId w:val="15"/>
        </w:numPr>
        <w:rPr>
          <w:rFonts w:ascii="Arial" w:hAnsi="Arial" w:cs="Arial"/>
          <w:b/>
          <w:color w:val="0000FF"/>
          <w:sz w:val="24"/>
          <w:szCs w:val="24"/>
        </w:rPr>
      </w:pPr>
      <w:r w:rsidRPr="00EE403F">
        <w:rPr>
          <w:rFonts w:ascii="Arial" w:hAnsi="Arial" w:cs="Arial"/>
          <w:b/>
          <w:color w:val="0000FF"/>
          <w:sz w:val="24"/>
          <w:szCs w:val="24"/>
        </w:rPr>
        <w:t>Lectura a cargo de un estudiantes “que” es un papa (Juan Esteban Valencia)</w:t>
      </w:r>
    </w:p>
    <w:p w:rsidR="000667DE" w:rsidRPr="00EE403F" w:rsidRDefault="000667DE" w:rsidP="00CA7569">
      <w:pPr>
        <w:numPr>
          <w:ilvl w:val="0"/>
          <w:numId w:val="15"/>
        </w:numPr>
        <w:rPr>
          <w:rFonts w:ascii="Arial" w:hAnsi="Arial" w:cs="Arial"/>
          <w:b/>
          <w:color w:val="0000FF"/>
          <w:sz w:val="24"/>
          <w:szCs w:val="24"/>
        </w:rPr>
      </w:pPr>
      <w:r w:rsidRPr="00EE403F">
        <w:rPr>
          <w:rFonts w:ascii="Arial" w:hAnsi="Arial" w:cs="Arial"/>
          <w:b/>
          <w:color w:val="0000FF"/>
          <w:sz w:val="24"/>
          <w:szCs w:val="24"/>
        </w:rPr>
        <w:t>Canción “mi querido cascarrabias”</w:t>
      </w:r>
    </w:p>
    <w:p w:rsidR="000667DE" w:rsidRPr="00EE403F" w:rsidRDefault="000667DE" w:rsidP="00CA7569">
      <w:pPr>
        <w:numPr>
          <w:ilvl w:val="0"/>
          <w:numId w:val="15"/>
        </w:numPr>
        <w:rPr>
          <w:rFonts w:ascii="Arial" w:hAnsi="Arial" w:cs="Arial"/>
          <w:b/>
          <w:color w:val="0000FF"/>
          <w:sz w:val="24"/>
          <w:szCs w:val="24"/>
        </w:rPr>
      </w:pPr>
      <w:r w:rsidRPr="00EE403F">
        <w:rPr>
          <w:rFonts w:ascii="Arial" w:hAnsi="Arial" w:cs="Arial"/>
          <w:b/>
          <w:color w:val="0000FF"/>
          <w:sz w:val="24"/>
          <w:szCs w:val="24"/>
        </w:rPr>
        <w:t>Remplaza a tu esposa al organizar tu hija</w:t>
      </w:r>
    </w:p>
    <w:p w:rsidR="000667DE" w:rsidRPr="00EE403F" w:rsidRDefault="000667DE" w:rsidP="00CA7569">
      <w:pPr>
        <w:numPr>
          <w:ilvl w:val="0"/>
          <w:numId w:val="15"/>
        </w:numPr>
        <w:rPr>
          <w:rFonts w:ascii="Arial" w:hAnsi="Arial" w:cs="Arial"/>
          <w:b/>
          <w:color w:val="0000FF"/>
          <w:sz w:val="24"/>
          <w:szCs w:val="24"/>
        </w:rPr>
      </w:pPr>
      <w:r w:rsidRPr="00EE403F">
        <w:rPr>
          <w:rFonts w:ascii="Arial" w:hAnsi="Arial" w:cs="Arial"/>
          <w:b/>
          <w:color w:val="0000FF"/>
          <w:sz w:val="24"/>
          <w:szCs w:val="24"/>
        </w:rPr>
        <w:t>Explica a tus hijos con tus propias palabras los siguientes refranes.</w:t>
      </w:r>
    </w:p>
    <w:p w:rsidR="000667DE" w:rsidRPr="00EE403F" w:rsidRDefault="000667DE" w:rsidP="00CA7569">
      <w:pPr>
        <w:numPr>
          <w:ilvl w:val="0"/>
          <w:numId w:val="15"/>
        </w:numPr>
        <w:rPr>
          <w:rFonts w:ascii="Arial" w:hAnsi="Arial" w:cs="Arial"/>
          <w:b/>
          <w:color w:val="0000FF"/>
          <w:sz w:val="24"/>
          <w:szCs w:val="24"/>
        </w:rPr>
      </w:pPr>
      <w:r w:rsidRPr="00EE403F">
        <w:rPr>
          <w:rFonts w:ascii="Arial" w:hAnsi="Arial" w:cs="Arial"/>
          <w:b/>
          <w:color w:val="0000FF"/>
          <w:sz w:val="24"/>
          <w:szCs w:val="24"/>
        </w:rPr>
        <w:t>Baile currulao</w:t>
      </w:r>
    </w:p>
    <w:p w:rsidR="000667DE" w:rsidRPr="00EE403F" w:rsidRDefault="000667DE" w:rsidP="00CA7569">
      <w:pPr>
        <w:numPr>
          <w:ilvl w:val="0"/>
          <w:numId w:val="15"/>
        </w:numPr>
        <w:rPr>
          <w:rFonts w:ascii="Arial" w:hAnsi="Arial" w:cs="Arial"/>
          <w:b/>
          <w:color w:val="0000FF"/>
          <w:sz w:val="24"/>
          <w:szCs w:val="24"/>
        </w:rPr>
      </w:pPr>
      <w:r w:rsidRPr="00EE403F">
        <w:rPr>
          <w:rFonts w:ascii="Arial" w:hAnsi="Arial" w:cs="Arial"/>
          <w:b/>
          <w:color w:val="0000FF"/>
          <w:sz w:val="24"/>
          <w:szCs w:val="24"/>
        </w:rPr>
        <w:t>Lectura un abrazo vale más que mil palabras (Jorge)</w:t>
      </w:r>
    </w:p>
    <w:p w:rsidR="000667DE" w:rsidRPr="00EE403F" w:rsidRDefault="000667DE" w:rsidP="00CA7569">
      <w:pPr>
        <w:numPr>
          <w:ilvl w:val="0"/>
          <w:numId w:val="15"/>
        </w:numPr>
        <w:rPr>
          <w:rFonts w:ascii="Arial" w:hAnsi="Arial" w:cs="Arial"/>
          <w:b/>
          <w:color w:val="0000FF"/>
          <w:sz w:val="24"/>
          <w:szCs w:val="24"/>
        </w:rPr>
      </w:pPr>
      <w:r w:rsidRPr="00EE403F">
        <w:rPr>
          <w:rFonts w:ascii="Arial" w:hAnsi="Arial" w:cs="Arial"/>
          <w:b/>
          <w:color w:val="0000FF"/>
          <w:sz w:val="24"/>
          <w:szCs w:val="24"/>
        </w:rPr>
        <w:t>Oración de un padre</w:t>
      </w:r>
    </w:p>
    <w:p w:rsidR="000667DE" w:rsidRPr="00EE403F" w:rsidRDefault="000667DE" w:rsidP="00CA7569">
      <w:pPr>
        <w:numPr>
          <w:ilvl w:val="0"/>
          <w:numId w:val="15"/>
        </w:numPr>
        <w:rPr>
          <w:rFonts w:ascii="Arial" w:hAnsi="Arial" w:cs="Arial"/>
          <w:b/>
          <w:color w:val="0000FF"/>
          <w:sz w:val="24"/>
          <w:szCs w:val="24"/>
        </w:rPr>
      </w:pPr>
      <w:r w:rsidRPr="00EE403F">
        <w:rPr>
          <w:rFonts w:ascii="Arial" w:hAnsi="Arial" w:cs="Arial"/>
          <w:b/>
          <w:color w:val="0000FF"/>
          <w:sz w:val="24"/>
          <w:szCs w:val="24"/>
        </w:rPr>
        <w:t>Brindis</w:t>
      </w:r>
    </w:p>
    <w:p w:rsidR="000667DE" w:rsidRPr="00EE403F" w:rsidRDefault="000667DE" w:rsidP="00CA7569">
      <w:pPr>
        <w:numPr>
          <w:ilvl w:val="0"/>
          <w:numId w:val="15"/>
        </w:numPr>
        <w:rPr>
          <w:rFonts w:ascii="Arial" w:hAnsi="Arial" w:cs="Arial"/>
          <w:b/>
          <w:color w:val="0000FF"/>
          <w:sz w:val="24"/>
          <w:szCs w:val="24"/>
        </w:rPr>
      </w:pPr>
      <w:r w:rsidRPr="00EE403F">
        <w:rPr>
          <w:rFonts w:ascii="Arial" w:hAnsi="Arial" w:cs="Arial"/>
          <w:b/>
          <w:color w:val="0000FF"/>
          <w:sz w:val="24"/>
          <w:szCs w:val="24"/>
        </w:rPr>
        <w:t>Baile de los padres y niños.</w:t>
      </w:r>
    </w:p>
    <w:p w:rsidR="000667DE" w:rsidRPr="00EE403F" w:rsidRDefault="000667DE" w:rsidP="00E31836">
      <w:pPr>
        <w:rPr>
          <w:rFonts w:ascii="Arial" w:hAnsi="Arial" w:cs="Arial"/>
          <w:b/>
          <w:color w:val="0000FF"/>
          <w:sz w:val="24"/>
          <w:szCs w:val="24"/>
        </w:rPr>
      </w:pPr>
    </w:p>
    <w:p w:rsidR="000667DE" w:rsidRPr="00EE403F" w:rsidRDefault="000667DE" w:rsidP="00E31836">
      <w:pPr>
        <w:rPr>
          <w:rFonts w:ascii="Arial" w:hAnsi="Arial" w:cs="Arial"/>
          <w:b/>
          <w:color w:val="0000FF"/>
          <w:sz w:val="24"/>
          <w:szCs w:val="24"/>
        </w:rPr>
      </w:pPr>
    </w:p>
    <w:p w:rsidR="000667DE" w:rsidRPr="00EE403F" w:rsidRDefault="000667DE" w:rsidP="00E31836">
      <w:pPr>
        <w:rPr>
          <w:rFonts w:ascii="Arial" w:hAnsi="Arial" w:cs="Arial"/>
          <w:b/>
          <w:color w:val="0000FF"/>
          <w:sz w:val="24"/>
          <w:szCs w:val="24"/>
        </w:rPr>
      </w:pPr>
    </w:p>
    <w:p w:rsidR="000667DE" w:rsidRPr="00EE403F" w:rsidRDefault="000667DE" w:rsidP="00E31836">
      <w:pPr>
        <w:rPr>
          <w:rFonts w:ascii="Arial" w:hAnsi="Arial" w:cs="Arial"/>
          <w:b/>
          <w:color w:val="0000FF"/>
          <w:sz w:val="24"/>
          <w:szCs w:val="24"/>
        </w:rPr>
      </w:pPr>
    </w:p>
    <w:p w:rsidR="000667DE" w:rsidRPr="00EE403F" w:rsidRDefault="000667DE" w:rsidP="00E31836">
      <w:pPr>
        <w:rPr>
          <w:rFonts w:ascii="Arial" w:hAnsi="Arial" w:cs="Arial"/>
          <w:b/>
          <w:color w:val="0000FF"/>
          <w:sz w:val="24"/>
          <w:szCs w:val="24"/>
        </w:rPr>
      </w:pPr>
    </w:p>
    <w:p w:rsidR="000667DE" w:rsidRPr="00EE403F" w:rsidRDefault="000667DE" w:rsidP="00E31836">
      <w:pPr>
        <w:rPr>
          <w:rFonts w:ascii="Arial" w:hAnsi="Arial" w:cs="Arial"/>
          <w:b/>
          <w:color w:val="0000FF"/>
          <w:sz w:val="24"/>
          <w:szCs w:val="24"/>
        </w:rPr>
      </w:pPr>
    </w:p>
    <w:p w:rsidR="000667DE" w:rsidRPr="00EE403F" w:rsidRDefault="000667DE" w:rsidP="00E31836">
      <w:pPr>
        <w:rPr>
          <w:rFonts w:ascii="Arial" w:hAnsi="Arial" w:cs="Arial"/>
          <w:b/>
          <w:color w:val="0000FF"/>
          <w:sz w:val="24"/>
          <w:szCs w:val="24"/>
        </w:rPr>
      </w:pPr>
    </w:p>
    <w:p w:rsidR="000667DE" w:rsidRPr="00EE403F" w:rsidRDefault="000667DE" w:rsidP="00E31836">
      <w:pPr>
        <w:rPr>
          <w:rFonts w:ascii="Arial" w:hAnsi="Arial" w:cs="Arial"/>
          <w:b/>
          <w:color w:val="0000FF"/>
          <w:sz w:val="24"/>
          <w:szCs w:val="24"/>
        </w:rPr>
      </w:pPr>
    </w:p>
    <w:p w:rsidR="000667DE" w:rsidRPr="00EE403F" w:rsidRDefault="000667DE" w:rsidP="00E31836">
      <w:pPr>
        <w:rPr>
          <w:rFonts w:ascii="Arial" w:hAnsi="Arial" w:cs="Arial"/>
          <w:b/>
          <w:color w:val="0000FF"/>
          <w:sz w:val="24"/>
          <w:szCs w:val="24"/>
        </w:rPr>
      </w:pPr>
    </w:p>
    <w:p w:rsidR="000667DE" w:rsidRPr="00EE403F" w:rsidRDefault="000667DE" w:rsidP="00E31836">
      <w:pPr>
        <w:rPr>
          <w:rFonts w:ascii="Arial" w:hAnsi="Arial" w:cs="Arial"/>
          <w:b/>
          <w:color w:val="0000FF"/>
          <w:sz w:val="24"/>
          <w:szCs w:val="24"/>
        </w:rPr>
      </w:pPr>
    </w:p>
    <w:p w:rsidR="000667DE" w:rsidRPr="00EE403F" w:rsidRDefault="000667DE" w:rsidP="00E31836">
      <w:pPr>
        <w:rPr>
          <w:rFonts w:ascii="Arial" w:hAnsi="Arial" w:cs="Arial"/>
          <w:b/>
          <w:color w:val="0000FF"/>
          <w:sz w:val="24"/>
          <w:szCs w:val="24"/>
        </w:rPr>
      </w:pPr>
    </w:p>
    <w:p w:rsidR="000667DE" w:rsidRPr="00EE403F" w:rsidRDefault="000667DE" w:rsidP="00E31836">
      <w:pPr>
        <w:rPr>
          <w:rFonts w:ascii="Arial" w:hAnsi="Arial" w:cs="Arial"/>
          <w:b/>
          <w:color w:val="0000FF"/>
          <w:sz w:val="24"/>
          <w:szCs w:val="24"/>
        </w:rPr>
      </w:pPr>
    </w:p>
    <w:p w:rsidR="000667DE" w:rsidRPr="00EE403F" w:rsidRDefault="000667DE" w:rsidP="00E31836">
      <w:pPr>
        <w:rPr>
          <w:rFonts w:ascii="Arial" w:hAnsi="Arial" w:cs="Arial"/>
          <w:b/>
          <w:color w:val="0000FF"/>
          <w:sz w:val="24"/>
          <w:szCs w:val="24"/>
        </w:rPr>
      </w:pPr>
    </w:p>
    <w:p w:rsidR="000667DE" w:rsidRPr="00EE403F" w:rsidRDefault="000667DE" w:rsidP="00E31836">
      <w:pPr>
        <w:rPr>
          <w:rFonts w:ascii="Arial" w:hAnsi="Arial" w:cs="Arial"/>
          <w:b/>
          <w:color w:val="0000FF"/>
          <w:sz w:val="24"/>
          <w:szCs w:val="24"/>
        </w:rPr>
      </w:pPr>
    </w:p>
    <w:p w:rsidR="000667DE" w:rsidRDefault="000667DE" w:rsidP="00E31836">
      <w:pPr>
        <w:rPr>
          <w:rFonts w:ascii="Arial" w:hAnsi="Arial" w:cs="Arial"/>
          <w:sz w:val="24"/>
          <w:szCs w:val="24"/>
        </w:rPr>
      </w:pPr>
    </w:p>
    <w:p w:rsidR="000667DE" w:rsidRDefault="000667DE" w:rsidP="00E31836">
      <w:pPr>
        <w:rPr>
          <w:rFonts w:ascii="Arial" w:hAnsi="Arial" w:cs="Arial"/>
          <w:sz w:val="24"/>
          <w:szCs w:val="24"/>
        </w:rPr>
      </w:pPr>
    </w:p>
    <w:p w:rsidR="000667DE" w:rsidRPr="00EE403F" w:rsidRDefault="000667DE" w:rsidP="00E31836">
      <w:pPr>
        <w:jc w:val="center"/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IZADA DE BANDERA</w:t>
      </w:r>
    </w:p>
    <w:p w:rsidR="000667DE" w:rsidRPr="00EE403F" w:rsidRDefault="000667DE" w:rsidP="00E31836">
      <w:pPr>
        <w:rPr>
          <w:rFonts w:ascii="Arial" w:hAnsi="Arial" w:cs="Arial"/>
          <w:color w:val="0000FF"/>
          <w:sz w:val="24"/>
          <w:szCs w:val="24"/>
        </w:rPr>
      </w:pPr>
    </w:p>
    <w:p w:rsidR="000667DE" w:rsidRPr="00EE403F" w:rsidRDefault="000667DE" w:rsidP="00E31836">
      <w:pPr>
        <w:jc w:val="center"/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RESPETO Y TOLERANCIA</w:t>
      </w:r>
    </w:p>
    <w:p w:rsidR="000667DE" w:rsidRPr="00EE403F" w:rsidRDefault="000667DE" w:rsidP="00E31836">
      <w:pPr>
        <w:jc w:val="center"/>
        <w:rPr>
          <w:rFonts w:ascii="Arial" w:hAnsi="Arial" w:cs="Arial"/>
          <w:color w:val="0000FF"/>
          <w:sz w:val="24"/>
          <w:szCs w:val="24"/>
        </w:rPr>
      </w:pPr>
    </w:p>
    <w:p w:rsidR="000667DE" w:rsidRPr="00EE403F" w:rsidRDefault="000667DE" w:rsidP="00E31836">
      <w:p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Primero</w:t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  <w:t>Quinto</w:t>
      </w:r>
    </w:p>
    <w:p w:rsidR="000667DE" w:rsidRPr="00EE403F" w:rsidRDefault="000667DE" w:rsidP="00E31836">
      <w:pPr>
        <w:numPr>
          <w:ilvl w:val="0"/>
          <w:numId w:val="16"/>
        </w:num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Arteaga Cabezas NiKol</w:t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  <w:t xml:space="preserve">1- Carabalí Caballero Jorge </w:t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</w:p>
    <w:p w:rsidR="000667DE" w:rsidRPr="00EE403F" w:rsidRDefault="000667DE" w:rsidP="00E31836">
      <w:pPr>
        <w:numPr>
          <w:ilvl w:val="0"/>
          <w:numId w:val="16"/>
        </w:num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Polo Luisa</w:t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  <w:t>2- Mercado Eraso José Manuel</w:t>
      </w:r>
    </w:p>
    <w:p w:rsidR="000667DE" w:rsidRPr="00EE403F" w:rsidRDefault="000667DE" w:rsidP="00E31836">
      <w:pPr>
        <w:numPr>
          <w:ilvl w:val="0"/>
          <w:numId w:val="16"/>
        </w:num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Cabeza Alejandro</w:t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  <w:t>3- Guzmán Andrés Felipe</w:t>
      </w:r>
    </w:p>
    <w:p w:rsidR="000667DE" w:rsidRDefault="000667DE" w:rsidP="00E31836">
      <w:pPr>
        <w:numPr>
          <w:ilvl w:val="0"/>
          <w:numId w:val="16"/>
        </w:num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Cortes Gabriela</w:t>
      </w:r>
    </w:p>
    <w:p w:rsidR="000667DE" w:rsidRPr="00EE403F" w:rsidRDefault="000667DE" w:rsidP="00E31836">
      <w:pPr>
        <w:numPr>
          <w:ilvl w:val="0"/>
          <w:numId w:val="16"/>
        </w:numPr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Cabezas Jamiana</w:t>
      </w:r>
    </w:p>
    <w:p w:rsidR="000667DE" w:rsidRPr="00EE403F" w:rsidRDefault="000667DE" w:rsidP="00E31836">
      <w:pPr>
        <w:rPr>
          <w:rFonts w:ascii="Arial" w:hAnsi="Arial" w:cs="Arial"/>
          <w:color w:val="0000FF"/>
          <w:sz w:val="24"/>
          <w:szCs w:val="24"/>
        </w:rPr>
      </w:pPr>
    </w:p>
    <w:p w:rsidR="000667DE" w:rsidRPr="00EE403F" w:rsidRDefault="000667DE" w:rsidP="00E31836">
      <w:p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Segundo</w:t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  <w:t>Pre- Kínder</w:t>
      </w:r>
    </w:p>
    <w:p w:rsidR="000667DE" w:rsidRPr="00EE403F" w:rsidRDefault="000667DE" w:rsidP="00E31836">
      <w:pPr>
        <w:numPr>
          <w:ilvl w:val="0"/>
          <w:numId w:val="17"/>
        </w:num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Arbeláez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 w:rsidRPr="00EE403F">
        <w:rPr>
          <w:rFonts w:ascii="Arial" w:hAnsi="Arial" w:cs="Arial"/>
          <w:color w:val="0000FF"/>
          <w:sz w:val="24"/>
          <w:szCs w:val="24"/>
        </w:rPr>
        <w:t xml:space="preserve"> luna</w:t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  <w:t>1- Alejandra Solís</w:t>
      </w:r>
    </w:p>
    <w:p w:rsidR="000667DE" w:rsidRPr="00EE403F" w:rsidRDefault="000667DE" w:rsidP="00E31836">
      <w:pPr>
        <w:numPr>
          <w:ilvl w:val="0"/>
          <w:numId w:val="17"/>
        </w:num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Carabalí Caballero Lizet</w:t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  <w:t>2- Ana Sofía Polo</w:t>
      </w:r>
    </w:p>
    <w:p w:rsidR="000667DE" w:rsidRPr="00EE403F" w:rsidRDefault="000667DE" w:rsidP="00E31836">
      <w:pPr>
        <w:numPr>
          <w:ilvl w:val="0"/>
          <w:numId w:val="17"/>
        </w:num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Sara</w:t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  <w:t>3- Juan Diego Henao</w:t>
      </w:r>
    </w:p>
    <w:p w:rsidR="000667DE" w:rsidRPr="00EE403F" w:rsidRDefault="000667DE" w:rsidP="00E31836">
      <w:pPr>
        <w:rPr>
          <w:rFonts w:ascii="Arial" w:hAnsi="Arial" w:cs="Arial"/>
          <w:color w:val="0000FF"/>
          <w:sz w:val="24"/>
          <w:szCs w:val="24"/>
        </w:rPr>
      </w:pPr>
    </w:p>
    <w:p w:rsidR="000667DE" w:rsidRPr="00EE403F" w:rsidRDefault="000667DE" w:rsidP="00E31836">
      <w:p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Tercero</w:t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  <w:t>Párvulo</w:t>
      </w:r>
    </w:p>
    <w:p w:rsidR="000667DE" w:rsidRPr="00EE403F" w:rsidRDefault="000667DE" w:rsidP="00E31836">
      <w:pPr>
        <w:numPr>
          <w:ilvl w:val="0"/>
          <w:numId w:val="18"/>
        </w:num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Esteban Kelly Piedad</w:t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  <w:t>1- Gabriela Huertas</w:t>
      </w:r>
    </w:p>
    <w:p w:rsidR="000667DE" w:rsidRPr="00EE403F" w:rsidRDefault="000667DE" w:rsidP="00E31836">
      <w:pPr>
        <w:numPr>
          <w:ilvl w:val="0"/>
          <w:numId w:val="18"/>
        </w:num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Arteaga cabezas Mariana</w:t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  <w:t>2- Camilo Andrés Arias</w:t>
      </w:r>
    </w:p>
    <w:p w:rsidR="000667DE" w:rsidRPr="00EE403F" w:rsidRDefault="000667DE" w:rsidP="00E31836">
      <w:pPr>
        <w:numPr>
          <w:ilvl w:val="0"/>
          <w:numId w:val="18"/>
        </w:num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Viveros Melisa</w:t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</w:r>
      <w:r w:rsidRPr="00EE403F">
        <w:rPr>
          <w:rFonts w:ascii="Arial" w:hAnsi="Arial" w:cs="Arial"/>
          <w:color w:val="0000FF"/>
          <w:sz w:val="24"/>
          <w:szCs w:val="24"/>
        </w:rPr>
        <w:tab/>
        <w:t>3- Nilsen Samir Cortes</w:t>
      </w:r>
    </w:p>
    <w:p w:rsidR="000667DE" w:rsidRPr="00EE403F" w:rsidRDefault="000667DE" w:rsidP="00E31836">
      <w:pPr>
        <w:numPr>
          <w:ilvl w:val="0"/>
          <w:numId w:val="18"/>
        </w:num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Esteban Jorge</w:t>
      </w:r>
    </w:p>
    <w:p w:rsidR="000667DE" w:rsidRPr="00EE403F" w:rsidRDefault="000667DE" w:rsidP="00E31836">
      <w:pPr>
        <w:numPr>
          <w:ilvl w:val="0"/>
          <w:numId w:val="18"/>
        </w:num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Guarnizo Néstor</w:t>
      </w:r>
    </w:p>
    <w:p w:rsidR="000667DE" w:rsidRPr="00EE403F" w:rsidRDefault="000667DE" w:rsidP="00E31836">
      <w:pPr>
        <w:numPr>
          <w:ilvl w:val="0"/>
          <w:numId w:val="18"/>
        </w:num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 xml:space="preserve">Valencia Cortes Esteban </w:t>
      </w:r>
    </w:p>
    <w:p w:rsidR="000667DE" w:rsidRPr="00EE403F" w:rsidRDefault="000667DE" w:rsidP="00E31836">
      <w:pPr>
        <w:rPr>
          <w:rFonts w:ascii="Arial" w:hAnsi="Arial" w:cs="Arial"/>
          <w:color w:val="0000FF"/>
          <w:sz w:val="24"/>
          <w:szCs w:val="24"/>
        </w:rPr>
      </w:pPr>
    </w:p>
    <w:p w:rsidR="000667DE" w:rsidRPr="00EE403F" w:rsidRDefault="000667DE" w:rsidP="00E31836">
      <w:pPr>
        <w:rPr>
          <w:rFonts w:ascii="Arial" w:hAnsi="Arial" w:cs="Arial"/>
          <w:color w:val="0000FF"/>
          <w:sz w:val="24"/>
          <w:szCs w:val="24"/>
        </w:rPr>
        <w:sectPr w:rsidR="000667DE" w:rsidRPr="00EE403F" w:rsidSect="00293B6A"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0667DE" w:rsidRPr="00EE403F" w:rsidRDefault="000667DE" w:rsidP="00E31836">
      <w:p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Cuarto</w:t>
      </w:r>
    </w:p>
    <w:p w:rsidR="000667DE" w:rsidRPr="00EE403F" w:rsidRDefault="000667DE" w:rsidP="00E31836">
      <w:pPr>
        <w:numPr>
          <w:ilvl w:val="0"/>
          <w:numId w:val="19"/>
        </w:numPr>
        <w:rPr>
          <w:rFonts w:ascii="Arial" w:hAnsi="Arial" w:cs="Arial"/>
          <w:color w:val="0000FF"/>
          <w:sz w:val="24"/>
          <w:szCs w:val="24"/>
        </w:rPr>
        <w:sectPr w:rsidR="000667DE" w:rsidRPr="00EE403F" w:rsidSect="00275874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</w:p>
    <w:p w:rsidR="000667DE" w:rsidRPr="00EE403F" w:rsidRDefault="000667DE" w:rsidP="00E31836">
      <w:pPr>
        <w:numPr>
          <w:ilvl w:val="0"/>
          <w:numId w:val="19"/>
        </w:num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García Valentina</w:t>
      </w:r>
    </w:p>
    <w:p w:rsidR="000667DE" w:rsidRPr="00EE403F" w:rsidRDefault="000667DE" w:rsidP="00E31836">
      <w:pPr>
        <w:numPr>
          <w:ilvl w:val="0"/>
          <w:numId w:val="19"/>
        </w:num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Buitrago Guillermo</w:t>
      </w:r>
    </w:p>
    <w:p w:rsidR="000667DE" w:rsidRPr="00EE403F" w:rsidRDefault="000667DE" w:rsidP="00E31836">
      <w:pPr>
        <w:numPr>
          <w:ilvl w:val="0"/>
          <w:numId w:val="19"/>
        </w:num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Prieto Nathalia</w:t>
      </w:r>
    </w:p>
    <w:p w:rsidR="000667DE" w:rsidRPr="00EE403F" w:rsidRDefault="000667DE" w:rsidP="00E31836">
      <w:pPr>
        <w:numPr>
          <w:ilvl w:val="0"/>
          <w:numId w:val="19"/>
        </w:num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Sol María Camila</w:t>
      </w:r>
    </w:p>
    <w:p w:rsidR="000667DE" w:rsidRPr="00EE403F" w:rsidRDefault="000667DE" w:rsidP="00E31836">
      <w:pPr>
        <w:numPr>
          <w:ilvl w:val="0"/>
          <w:numId w:val="19"/>
        </w:numPr>
        <w:rPr>
          <w:rFonts w:ascii="Arial" w:hAnsi="Arial" w:cs="Arial"/>
          <w:color w:val="0000FF"/>
          <w:sz w:val="24"/>
          <w:szCs w:val="24"/>
        </w:rPr>
      </w:pPr>
      <w:r w:rsidRPr="00EE403F">
        <w:rPr>
          <w:rFonts w:ascii="Arial" w:hAnsi="Arial" w:cs="Arial"/>
          <w:color w:val="0000FF"/>
          <w:sz w:val="24"/>
          <w:szCs w:val="24"/>
        </w:rPr>
        <w:t>Santacruz Alejandra</w:t>
      </w:r>
    </w:p>
    <w:p w:rsidR="000667DE" w:rsidRPr="00EE403F" w:rsidRDefault="000667DE" w:rsidP="00275874">
      <w:pPr>
        <w:rPr>
          <w:rFonts w:ascii="Arial" w:hAnsi="Arial" w:cs="Arial"/>
          <w:color w:val="0000FF"/>
          <w:sz w:val="24"/>
          <w:szCs w:val="24"/>
        </w:rPr>
      </w:pPr>
    </w:p>
    <w:p w:rsidR="000667DE" w:rsidRPr="00EE403F" w:rsidRDefault="000667DE" w:rsidP="00275874">
      <w:pPr>
        <w:rPr>
          <w:rFonts w:ascii="Arial" w:hAnsi="Arial" w:cs="Arial"/>
          <w:color w:val="0000FF"/>
          <w:sz w:val="24"/>
          <w:szCs w:val="24"/>
        </w:rPr>
      </w:pPr>
    </w:p>
    <w:p w:rsidR="000667DE" w:rsidRPr="00EE403F" w:rsidRDefault="000667DE" w:rsidP="00275874">
      <w:pPr>
        <w:rPr>
          <w:rFonts w:ascii="Arial" w:hAnsi="Arial" w:cs="Arial"/>
          <w:color w:val="0000FF"/>
          <w:sz w:val="24"/>
          <w:szCs w:val="24"/>
        </w:rPr>
      </w:pPr>
    </w:p>
    <w:p w:rsidR="000667DE" w:rsidRPr="00EE403F" w:rsidRDefault="000667DE" w:rsidP="00275874">
      <w:pPr>
        <w:rPr>
          <w:rFonts w:ascii="Arial" w:hAnsi="Arial" w:cs="Arial"/>
          <w:color w:val="0000FF"/>
          <w:sz w:val="24"/>
          <w:szCs w:val="24"/>
        </w:rPr>
      </w:pPr>
    </w:p>
    <w:p w:rsidR="000667DE" w:rsidRPr="00EE403F" w:rsidRDefault="000667DE" w:rsidP="00275874">
      <w:pPr>
        <w:rPr>
          <w:rFonts w:ascii="Arial" w:hAnsi="Arial" w:cs="Arial"/>
          <w:color w:val="0000FF"/>
          <w:sz w:val="24"/>
          <w:szCs w:val="24"/>
        </w:rPr>
      </w:pPr>
    </w:p>
    <w:p w:rsidR="000667DE" w:rsidRPr="00EE403F" w:rsidRDefault="000667DE" w:rsidP="00275874">
      <w:pPr>
        <w:rPr>
          <w:rFonts w:ascii="Arial" w:hAnsi="Arial" w:cs="Arial"/>
          <w:color w:val="0000FF"/>
          <w:sz w:val="24"/>
          <w:szCs w:val="24"/>
        </w:rPr>
      </w:pPr>
    </w:p>
    <w:p w:rsidR="000667DE" w:rsidRPr="00EE403F" w:rsidRDefault="000667DE" w:rsidP="00275874">
      <w:pPr>
        <w:rPr>
          <w:rFonts w:ascii="Arial" w:hAnsi="Arial" w:cs="Arial"/>
          <w:color w:val="0000FF"/>
          <w:sz w:val="24"/>
          <w:szCs w:val="24"/>
        </w:rPr>
      </w:pPr>
    </w:p>
    <w:p w:rsidR="000667DE" w:rsidRPr="00EE403F" w:rsidRDefault="000667DE" w:rsidP="00275874">
      <w:pPr>
        <w:ind w:left="720"/>
        <w:rPr>
          <w:rFonts w:ascii="Arial" w:hAnsi="Arial" w:cs="Arial"/>
          <w:color w:val="0000FF"/>
          <w:sz w:val="24"/>
          <w:szCs w:val="24"/>
        </w:rPr>
      </w:pPr>
    </w:p>
    <w:p w:rsidR="000667DE" w:rsidRPr="00EE403F" w:rsidRDefault="000667DE" w:rsidP="00275874">
      <w:pPr>
        <w:ind w:left="720"/>
        <w:rPr>
          <w:rFonts w:ascii="Arial" w:hAnsi="Arial" w:cs="Arial"/>
          <w:color w:val="0000FF"/>
          <w:sz w:val="24"/>
          <w:szCs w:val="24"/>
        </w:rPr>
      </w:pPr>
    </w:p>
    <w:p w:rsidR="000667DE" w:rsidRPr="00EE403F" w:rsidRDefault="000667DE" w:rsidP="00275874">
      <w:pPr>
        <w:ind w:left="720"/>
        <w:rPr>
          <w:rFonts w:ascii="Arial" w:hAnsi="Arial" w:cs="Arial"/>
          <w:color w:val="0000FF"/>
          <w:sz w:val="24"/>
          <w:szCs w:val="24"/>
        </w:rPr>
      </w:pPr>
    </w:p>
    <w:p w:rsidR="000667DE" w:rsidRPr="00EE403F" w:rsidRDefault="000667DE" w:rsidP="00275874">
      <w:pPr>
        <w:ind w:left="720"/>
        <w:rPr>
          <w:rFonts w:ascii="Arial" w:hAnsi="Arial" w:cs="Arial"/>
          <w:color w:val="0000FF"/>
          <w:sz w:val="24"/>
          <w:szCs w:val="24"/>
        </w:rPr>
      </w:pPr>
    </w:p>
    <w:p w:rsidR="000667DE" w:rsidRDefault="000667DE" w:rsidP="00275874">
      <w:pPr>
        <w:ind w:left="720"/>
        <w:rPr>
          <w:rFonts w:ascii="Arial" w:hAnsi="Arial" w:cs="Arial"/>
          <w:sz w:val="24"/>
          <w:szCs w:val="24"/>
        </w:rPr>
      </w:pPr>
    </w:p>
    <w:p w:rsidR="000667DE" w:rsidRDefault="000667DE" w:rsidP="00275874">
      <w:pPr>
        <w:ind w:left="720"/>
        <w:rPr>
          <w:rFonts w:ascii="Arial" w:hAnsi="Arial" w:cs="Arial"/>
          <w:sz w:val="24"/>
          <w:szCs w:val="24"/>
        </w:rPr>
      </w:pPr>
    </w:p>
    <w:p w:rsidR="000667DE" w:rsidRDefault="000667DE" w:rsidP="00275874">
      <w:pPr>
        <w:ind w:left="720"/>
        <w:rPr>
          <w:rFonts w:ascii="Arial" w:hAnsi="Arial" w:cs="Arial"/>
          <w:sz w:val="24"/>
          <w:szCs w:val="24"/>
        </w:rPr>
      </w:pPr>
    </w:p>
    <w:p w:rsidR="000667DE" w:rsidRDefault="000667DE" w:rsidP="00E31836">
      <w:pPr>
        <w:rPr>
          <w:rFonts w:ascii="Arial" w:hAnsi="Arial" w:cs="Arial"/>
          <w:sz w:val="24"/>
          <w:szCs w:val="24"/>
        </w:rPr>
      </w:pPr>
    </w:p>
    <w:p w:rsidR="000667DE" w:rsidRPr="00E31836" w:rsidRDefault="000667DE" w:rsidP="00E31836">
      <w:pPr>
        <w:rPr>
          <w:rFonts w:ascii="Arial" w:hAnsi="Arial" w:cs="Arial"/>
          <w:sz w:val="24"/>
          <w:szCs w:val="24"/>
        </w:rPr>
      </w:pPr>
    </w:p>
    <w:p w:rsidR="000667DE" w:rsidRPr="00E31836" w:rsidRDefault="000667DE" w:rsidP="00E31836">
      <w:pPr>
        <w:rPr>
          <w:rFonts w:ascii="Arial" w:hAnsi="Arial" w:cs="Arial"/>
          <w:sz w:val="24"/>
          <w:szCs w:val="24"/>
        </w:rPr>
      </w:pPr>
    </w:p>
    <w:p w:rsidR="000667DE" w:rsidRPr="00E31836" w:rsidRDefault="000667DE" w:rsidP="00E31836">
      <w:pPr>
        <w:rPr>
          <w:rFonts w:ascii="Arial" w:hAnsi="Arial" w:cs="Arial"/>
          <w:sz w:val="24"/>
          <w:szCs w:val="24"/>
        </w:rPr>
      </w:pPr>
    </w:p>
    <w:p w:rsidR="000667DE" w:rsidRDefault="000667DE" w:rsidP="00E31836">
      <w:pPr>
        <w:rPr>
          <w:rFonts w:ascii="Arial" w:hAnsi="Arial" w:cs="Arial"/>
          <w:sz w:val="24"/>
          <w:szCs w:val="24"/>
        </w:rPr>
      </w:pPr>
    </w:p>
    <w:p w:rsidR="000667DE" w:rsidRDefault="000667DE" w:rsidP="00E31836">
      <w:pPr>
        <w:rPr>
          <w:rFonts w:ascii="Arial" w:hAnsi="Arial" w:cs="Arial"/>
          <w:sz w:val="24"/>
          <w:szCs w:val="24"/>
        </w:rPr>
      </w:pPr>
    </w:p>
    <w:p w:rsidR="000667DE" w:rsidRDefault="000667DE" w:rsidP="00E31836">
      <w:pPr>
        <w:rPr>
          <w:rFonts w:ascii="Arial" w:hAnsi="Arial" w:cs="Arial"/>
          <w:sz w:val="24"/>
          <w:szCs w:val="24"/>
        </w:rPr>
      </w:pPr>
    </w:p>
    <w:p w:rsidR="000667DE" w:rsidRDefault="000667DE" w:rsidP="00E31836">
      <w:pPr>
        <w:rPr>
          <w:rFonts w:ascii="Arial" w:hAnsi="Arial" w:cs="Arial"/>
          <w:sz w:val="24"/>
          <w:szCs w:val="24"/>
        </w:rPr>
      </w:pPr>
    </w:p>
    <w:p w:rsidR="000667DE" w:rsidRDefault="000667DE" w:rsidP="00E31836">
      <w:pPr>
        <w:rPr>
          <w:rFonts w:ascii="Arial" w:hAnsi="Arial" w:cs="Arial"/>
          <w:sz w:val="24"/>
          <w:szCs w:val="24"/>
        </w:rPr>
      </w:pPr>
    </w:p>
    <w:p w:rsidR="000667DE" w:rsidRPr="00CA7569" w:rsidRDefault="000667DE" w:rsidP="00E31836">
      <w:pPr>
        <w:rPr>
          <w:rFonts w:ascii="Arial" w:hAnsi="Arial" w:cs="Arial"/>
          <w:sz w:val="24"/>
          <w:szCs w:val="24"/>
        </w:rPr>
      </w:pPr>
    </w:p>
    <w:p w:rsidR="000667DE" w:rsidRDefault="000667DE" w:rsidP="00DA7D11">
      <w:pPr>
        <w:jc w:val="center"/>
      </w:pPr>
    </w:p>
    <w:p w:rsidR="000667DE" w:rsidRDefault="000667DE" w:rsidP="00DA7D11">
      <w:pPr>
        <w:jc w:val="center"/>
      </w:pPr>
    </w:p>
    <w:p w:rsidR="000667DE" w:rsidRDefault="000667DE" w:rsidP="00DA7D11">
      <w:pPr>
        <w:jc w:val="center"/>
      </w:pPr>
    </w:p>
    <w:p w:rsidR="000667DE" w:rsidRPr="00DA7D11" w:rsidRDefault="000667DE" w:rsidP="00DA7D11">
      <w:pPr>
        <w:jc w:val="center"/>
      </w:pPr>
    </w:p>
    <w:sectPr w:rsidR="000667DE" w:rsidRPr="00DA7D11" w:rsidSect="00275874">
      <w:type w:val="continuous"/>
      <w:pgSz w:w="12240" w:h="20160" w:code="5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0AF4"/>
    <w:multiLevelType w:val="hybridMultilevel"/>
    <w:tmpl w:val="A98CC92E"/>
    <w:lvl w:ilvl="0" w:tplc="71FEA126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41C4F5E"/>
    <w:multiLevelType w:val="hybridMultilevel"/>
    <w:tmpl w:val="502AD54E"/>
    <w:lvl w:ilvl="0" w:tplc="99E6AE2C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8D15D87"/>
    <w:multiLevelType w:val="hybridMultilevel"/>
    <w:tmpl w:val="B2CA61CA"/>
    <w:lvl w:ilvl="0" w:tplc="873EFFB0">
      <w:start w:val="1"/>
      <w:numFmt w:val="decimalZero"/>
      <w:lvlText w:val="0%1"/>
      <w:lvlJc w:val="left"/>
      <w:pPr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C0E224B"/>
    <w:multiLevelType w:val="hybridMultilevel"/>
    <w:tmpl w:val="7E1A36EA"/>
    <w:lvl w:ilvl="0" w:tplc="873EFFB0">
      <w:start w:val="1"/>
      <w:numFmt w:val="decimalZero"/>
      <w:lvlText w:val="0%1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3404028"/>
    <w:multiLevelType w:val="hybridMultilevel"/>
    <w:tmpl w:val="D402CDEC"/>
    <w:lvl w:ilvl="0" w:tplc="1B38AE5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59950BA"/>
    <w:multiLevelType w:val="hybridMultilevel"/>
    <w:tmpl w:val="71D0A9AC"/>
    <w:lvl w:ilvl="0" w:tplc="873EFFB0">
      <w:start w:val="1"/>
      <w:numFmt w:val="decimalZero"/>
      <w:lvlText w:val="0%1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82A452C"/>
    <w:multiLevelType w:val="hybridMultilevel"/>
    <w:tmpl w:val="DE7E26B0"/>
    <w:lvl w:ilvl="0" w:tplc="240A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8A240CE"/>
    <w:multiLevelType w:val="hybridMultilevel"/>
    <w:tmpl w:val="C0923306"/>
    <w:lvl w:ilvl="0" w:tplc="DD189E8E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1F6945A9"/>
    <w:multiLevelType w:val="hybridMultilevel"/>
    <w:tmpl w:val="CF082590"/>
    <w:lvl w:ilvl="0" w:tplc="3EBE67D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6CE5548"/>
    <w:multiLevelType w:val="hybridMultilevel"/>
    <w:tmpl w:val="C6D0D4D8"/>
    <w:lvl w:ilvl="0" w:tplc="240A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32081D18"/>
    <w:multiLevelType w:val="hybridMultilevel"/>
    <w:tmpl w:val="8252F886"/>
    <w:lvl w:ilvl="0" w:tplc="9E9EAF6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BCC2EF2"/>
    <w:multiLevelType w:val="hybridMultilevel"/>
    <w:tmpl w:val="CA302524"/>
    <w:lvl w:ilvl="0" w:tplc="1ECA7A06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E7D0249"/>
    <w:multiLevelType w:val="hybridMultilevel"/>
    <w:tmpl w:val="C1B02BB8"/>
    <w:lvl w:ilvl="0" w:tplc="873EFFB0">
      <w:start w:val="1"/>
      <w:numFmt w:val="decimalZero"/>
      <w:lvlText w:val="0%1"/>
      <w:lvlJc w:val="left"/>
      <w:pPr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3">
    <w:nsid w:val="47A07A92"/>
    <w:multiLevelType w:val="hybridMultilevel"/>
    <w:tmpl w:val="E7B47FB2"/>
    <w:lvl w:ilvl="0" w:tplc="42C0183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E3C14CF"/>
    <w:multiLevelType w:val="hybridMultilevel"/>
    <w:tmpl w:val="04F6B024"/>
    <w:lvl w:ilvl="0" w:tplc="873EFFB0">
      <w:start w:val="1"/>
      <w:numFmt w:val="decimalZero"/>
      <w:lvlText w:val="0%1"/>
      <w:lvlJc w:val="left"/>
      <w:pPr>
        <w:ind w:left="1068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5">
    <w:nsid w:val="4E926D1B"/>
    <w:multiLevelType w:val="hybridMultilevel"/>
    <w:tmpl w:val="083AD3A6"/>
    <w:lvl w:ilvl="0" w:tplc="873EFFB0">
      <w:start w:val="1"/>
      <w:numFmt w:val="decimalZero"/>
      <w:lvlText w:val="0%1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B197BDB"/>
    <w:multiLevelType w:val="hybridMultilevel"/>
    <w:tmpl w:val="C2EA3D56"/>
    <w:lvl w:ilvl="0" w:tplc="24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74A7721A"/>
    <w:multiLevelType w:val="hybridMultilevel"/>
    <w:tmpl w:val="24089672"/>
    <w:lvl w:ilvl="0" w:tplc="33ACB6C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A2813FB"/>
    <w:multiLevelType w:val="hybridMultilevel"/>
    <w:tmpl w:val="57A83BBA"/>
    <w:lvl w:ilvl="0" w:tplc="240A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0"/>
  </w:num>
  <w:num w:numId="4">
    <w:abstractNumId w:val="6"/>
  </w:num>
  <w:num w:numId="5">
    <w:abstractNumId w:val="13"/>
  </w:num>
  <w:num w:numId="6">
    <w:abstractNumId w:val="1"/>
  </w:num>
  <w:num w:numId="7">
    <w:abstractNumId w:val="18"/>
  </w:num>
  <w:num w:numId="8">
    <w:abstractNumId w:val="7"/>
  </w:num>
  <w:num w:numId="9">
    <w:abstractNumId w:val="14"/>
  </w:num>
  <w:num w:numId="10">
    <w:abstractNumId w:val="3"/>
  </w:num>
  <w:num w:numId="11">
    <w:abstractNumId w:val="12"/>
  </w:num>
  <w:num w:numId="12">
    <w:abstractNumId w:val="2"/>
  </w:num>
  <w:num w:numId="13">
    <w:abstractNumId w:val="15"/>
  </w:num>
  <w:num w:numId="14">
    <w:abstractNumId w:val="5"/>
  </w:num>
  <w:num w:numId="15">
    <w:abstractNumId w:val="11"/>
  </w:num>
  <w:num w:numId="16">
    <w:abstractNumId w:val="4"/>
  </w:num>
  <w:num w:numId="17">
    <w:abstractNumId w:val="10"/>
  </w:num>
  <w:num w:numId="18">
    <w:abstractNumId w:val="1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3B6A"/>
    <w:rsid w:val="00012C24"/>
    <w:rsid w:val="000235D5"/>
    <w:rsid w:val="00056D96"/>
    <w:rsid w:val="000667DE"/>
    <w:rsid w:val="000B627D"/>
    <w:rsid w:val="001C1DA9"/>
    <w:rsid w:val="00275874"/>
    <w:rsid w:val="00293B6A"/>
    <w:rsid w:val="002B2EF0"/>
    <w:rsid w:val="002D30C9"/>
    <w:rsid w:val="002E3EDE"/>
    <w:rsid w:val="00313179"/>
    <w:rsid w:val="003B25D4"/>
    <w:rsid w:val="003D5A4D"/>
    <w:rsid w:val="003E53DF"/>
    <w:rsid w:val="004868B6"/>
    <w:rsid w:val="004C0EC1"/>
    <w:rsid w:val="004C1D61"/>
    <w:rsid w:val="004F4D92"/>
    <w:rsid w:val="005019D2"/>
    <w:rsid w:val="005352D9"/>
    <w:rsid w:val="00665BCC"/>
    <w:rsid w:val="00671219"/>
    <w:rsid w:val="00686B6D"/>
    <w:rsid w:val="006D0A3A"/>
    <w:rsid w:val="007272AC"/>
    <w:rsid w:val="00732AD8"/>
    <w:rsid w:val="007534FA"/>
    <w:rsid w:val="0079209F"/>
    <w:rsid w:val="007B1205"/>
    <w:rsid w:val="007E5C72"/>
    <w:rsid w:val="008934C5"/>
    <w:rsid w:val="008A7917"/>
    <w:rsid w:val="008B7998"/>
    <w:rsid w:val="008E0D6D"/>
    <w:rsid w:val="009D6966"/>
    <w:rsid w:val="00A20CAB"/>
    <w:rsid w:val="00A5680C"/>
    <w:rsid w:val="00A67D27"/>
    <w:rsid w:val="00AB6321"/>
    <w:rsid w:val="00AF032C"/>
    <w:rsid w:val="00BE1B4B"/>
    <w:rsid w:val="00BF526F"/>
    <w:rsid w:val="00C03650"/>
    <w:rsid w:val="00C51F7A"/>
    <w:rsid w:val="00C82F8C"/>
    <w:rsid w:val="00CA7569"/>
    <w:rsid w:val="00CA75B3"/>
    <w:rsid w:val="00CC799E"/>
    <w:rsid w:val="00D42792"/>
    <w:rsid w:val="00D63D1D"/>
    <w:rsid w:val="00DA7D11"/>
    <w:rsid w:val="00DF0A59"/>
    <w:rsid w:val="00E12F7E"/>
    <w:rsid w:val="00E31836"/>
    <w:rsid w:val="00E50080"/>
    <w:rsid w:val="00EA3BCA"/>
    <w:rsid w:val="00EB396B"/>
    <w:rsid w:val="00EE0E67"/>
    <w:rsid w:val="00EE403F"/>
    <w:rsid w:val="00F62E41"/>
    <w:rsid w:val="00F9235D"/>
    <w:rsid w:val="00FD251A"/>
    <w:rsid w:val="00FE3368"/>
    <w:rsid w:val="00FE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B6A"/>
    <w:pPr>
      <w:spacing w:after="200" w:line="276" w:lineRule="auto"/>
    </w:pPr>
    <w:rPr>
      <w:lang w:val="es-E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93B6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E0D6D"/>
    <w:pPr>
      <w:spacing w:after="0"/>
      <w:ind w:left="720"/>
      <w:contextualSpacing/>
      <w:jc w:val="center"/>
    </w:pPr>
    <w:rPr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62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115</TotalTime>
  <Pages>10</Pages>
  <Words>2046</Words>
  <Characters>11253</Characters>
  <Application>Microsoft Office Outlook</Application>
  <DocSecurity>0</DocSecurity>
  <Lines>0</Lines>
  <Paragraphs>0</Paragraphs>
  <ScaleCrop>false</ScaleCrop>
  <Company>Ivan Paz Garcia® 2008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Paz Garcia®</dc:creator>
  <cp:keywords/>
  <dc:description/>
  <cp:lastModifiedBy>WinuE</cp:lastModifiedBy>
  <cp:revision>35</cp:revision>
  <cp:lastPrinted>2011-06-20T18:46:00Z</cp:lastPrinted>
  <dcterms:created xsi:type="dcterms:W3CDTF">2003-01-01T02:48:00Z</dcterms:created>
  <dcterms:modified xsi:type="dcterms:W3CDTF">2003-11-06T05:44:00Z</dcterms:modified>
</cp:coreProperties>
</file>