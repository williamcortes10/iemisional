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 xml:space="preserve">LOGROS EN </w:t>
      </w:r>
      <w:smartTag w:uri="urn:schemas-microsoft-com:office:smarttags" w:element="PersonName">
        <w:smartTagPr>
          <w:attr w:name="ProductID" w:val="LA DIMENSION COGNITIVA."/>
        </w:smartTagPr>
        <w:r w:rsidRPr="00FB4F49">
          <w:rPr>
            <w:rFonts w:ascii="Tahoma" w:hAnsi="Tahoma" w:cs="Tahoma"/>
            <w:b/>
            <w:color w:val="0000FF"/>
            <w:sz w:val="24"/>
            <w:szCs w:val="24"/>
          </w:rPr>
          <w:t>LA DIMENSION COGNITIVA.</w:t>
        </w:r>
      </w:smartTag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Grado: Párvulo y materno.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1- Reconoce fácilmente figuras geométricas en cualquier espacio o lugar.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Clasifica y ordena diferentes objetos con distintos criterios: arriba, abajo, dentro, fuera, grande pequeño.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Identifica los colores primarios.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4- Distingue diferentes tipos de vivienda.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5- Identifica el color amarillo.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6- Reconoce el círculo, triangulo, cuadrado.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7- Discrimina y reconoce nociones como: derecha - izquierda, muchos – pocos, gordo -  flaco.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8- Identifica y traza los números del 1 al 5. Asocia símbolo.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9- Comprende conceptos pre matemáticos básicos.0- Reconoce el ovalo dentro de las figuras geométricas.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10- Reconoce los elementos necesarios para una buena higiene oral y corporal.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11- Relaciona conceptos nuevos con otros ya conocidos mediante la comparación, semejanza y diferencia.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12- Conoce y comprende algunas normas elementales para el cuidado de la naturaleza.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13- Diferencia animales domésticos y salvajes.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14- Imita el sonido de algunos animales.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15- Idéntica el rectángulo dentro de las figuras geométricas.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16- Reconoce el lugar donde viven algunos animales.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17- Reconoce medios de transporte.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Grado: Pre-kínder, kínder y transición.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 xml:space="preserve">1- </w:t>
      </w:r>
      <w:r w:rsidRPr="00FB4F49">
        <w:rPr>
          <w:rFonts w:ascii="Tahoma" w:hAnsi="Tahoma" w:cs="Tahoma"/>
          <w:color w:val="0000FF"/>
          <w:sz w:val="24"/>
          <w:szCs w:val="24"/>
        </w:rPr>
        <w:t>Reconoce las figuras geométricas como: Triangulo, círculo y cuadrado.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Reconoce en objetos del medio, forma de figuras como circulo, cuadrado, triangulo y rectángulo.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Identifica los colores primarios.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4- Identifica los colores primarios y secundarios.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5- Continúa la secuencia de una variable.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6- Participa activamente en clase.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7- Reconoce su esquema corporal con características propias de su género.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8- Se ubica y establece relaciones de objetos en el espacio teniendo en cuenta nociones como: Arriba- abajo, dentro- fuera, encima de- debajo de.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9- Agrupa elementos por sus semejanzas.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10- Establece las relaciones de semejanzas y diferencias.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11- Ordena objetos por diferencia de tamaño.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12- Identifica características de los objetos y valora su importancia.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13- Adquiere noción de tamaño: Grande- pequeño, alto- bajo, corto- ancho, angosto- igual- mediano, grueso- delgado.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14- Adquiere noción de cantidad: Mas, menos, igual, muchos, pocos.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15- Reconoce su lado derecho.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16- Identifica los integrantes de su grupo familiar.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17- Identifica y describe la casa con sus partes y usos.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18- Aprende el nombre de las personas que habitan en la casa.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19- Identifica el nombre de su barrio.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20- Reconoce la bandera de Colombia.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21- Comprueba que de la mezcla de los colores rojos, amarillo se obtiene el anaranjado.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22- Identifica el rectángulo.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23- relaciona y aplica nociones especiales temporales y de lateralidad.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24- Reconoce el ovalo y el rombo como figuras geométricas.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25- Identifica vocales, sonidos de la consonante m y toma dictados cortos.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26- Reconoce y asocia los números del 0 al 10 con la cantidad.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27- Identifica los medios de transporte: Aéreos, acuáticos y terrestres.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28- Discrimina figuras superficiales.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29- Reconoce semejanzas y diferencia en los objetos.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30- reconoce los medios de comunicación como radio, televisión, internet, correo y teléfono.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31- Identifica los cinco sentidos y sus funciones.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32- Distingue diferentes tipos de vivienda.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33- Identifica los símbolos patrios.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34- Relaciona y aplica nociones espaciales, temporales y de lateralidad.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35- Relaciona conceptos nuevos con otros ya conocidos mediante la comparación, semejanza y diferencia.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36- Posee espíritu de búsqueda, indagación y deseo de encontrar solución a los problemas.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37- Reconoce las partes de una planta.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38- Conoce y comprende algunas normas elementales para el cuidado de la naturaleza.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39- Distingue los astros que se ven en el día y los que aparecen en la noche.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40- Diferencia las actividades que se realizan en el día de las que ocurren en la noche.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41- Diferencia animales domésticos y salvajes.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42- Imita el sonido de algunos animales.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43- Reconoce el lugar donde viven algunos animales.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44- Nombra oficios y profesiones.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45- Reconoce su lado izquierdo.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46- Posee un buen manejo del renglón.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47- Identifica y traza las vocales.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48- Identifica y traza los números del 1 al 5.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49- Asocia símbolos con cantidad.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50- Comprende conceptos pre matemáticos básicos.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51- Reconoce el óvalo dentro de las figuras geométricas.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52- Reconoce los elementos necesarios para una buena higiene oral.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53- Identifica una decena.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54- Reconoce la secuencia numérica del 1 al 20.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55- Reconoce el rombo como figura geométrica.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56- Reconoce la secuencia numérica del 1 al 40.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57- Elabora preguntas utilizando nociones matemáticas.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58- Usa los números cardinales y ordinales para contar objetos y ordenar secuencias.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59- Comprende conceptos de los números y los asocia con cantidad.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60- Se ejercita en trazos siguiendo líneas y puntos.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61- Maneja con propiedad el cuaderno.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62- Identifica y reconoce las consonantes m, p, s, l, d y t, y sus respectivos sonidos.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63- Toma dictados cortos.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64- Alcanzo los logros propuestos en relación a captar y reconocer símbolo, gráficos, consonantes, números, realizando e identificando sus trazos.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ACTIVIDADES A REFORZAR</w:t>
      </w: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Grado: Párvulo y materno.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1- Falta acompañamiento de padres de familia en las tareas.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Le falta dinamismo y creatividad para potenciar su desarrollo integral.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Tiene dificultad para comunicar sus sentimientos, necesidades y emociones.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4- Desarrolla con limitaciones sus compromisos y necesidades.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5- Realiza con mucha deficiencia las actividades programadas.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6- Demuestra muy poco interés por desarrollar habilidades y destrezas en la escritura.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7- Pide ayuda a otras personas así pueda realizar las cosas.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8- Se le debe reforzar en el manejo del renglón.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9- Debe continuar con los ejercicios de pre escritura.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10- Es despreocupado(a) y lento(a) para desarrollar sus actividades.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Grado: Pre-kínder, kínder y transición.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1- Falta acompañamiento de padres de familia en las tareas.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Le falta dinamismo y creatividad para potenciar su desarrollo integral.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Tiene dificultad para comunicar sus sentimientos, necesidades y emociones.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4- Desarrolla con imitaciones sus compromisos y necesidades.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5- Realiza con mucha deficiencia las actividades programadas.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6- Demuestra muy poco interés por desarrollar habilidades y destrezas en la escritura.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7- Pide ayuda a otras personas, así puedes realizar las cosas.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8- Se le debe reforzar en el manejo del renglón.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9- Debe continuar con los ejercicios de pre escritura.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10- Es despreocupado y lento para desarrollar sus actividades.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 xml:space="preserve">LOGROS EN </w:t>
      </w:r>
      <w:smartTag w:uri="urn:schemas-microsoft-com:office:smarttags" w:element="PersonName">
        <w:smartTagPr>
          <w:attr w:name="ProductID" w:val="LA DIMENSION COMUNICATIVA."/>
        </w:smartTagPr>
        <w:r w:rsidRPr="00FB4F49">
          <w:rPr>
            <w:rFonts w:ascii="Tahoma" w:hAnsi="Tahoma" w:cs="Tahoma"/>
            <w:b/>
            <w:color w:val="0000FF"/>
            <w:sz w:val="24"/>
            <w:szCs w:val="24"/>
          </w:rPr>
          <w:t>LA DIMENSION COMUNICATIVA.</w:t>
        </w:r>
      </w:smartTag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Grado: Párvulo y materno.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1- Escucha con atención los cuentos narrados.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Participa en obras de teatro y de títeres interpretando diferentes personajes.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Es creativo al imaginar historias, crear personaje, solucionar situaciones.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4- Posee un vocabulario acorde a su edad.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5- Memoriza con facilidad rondas y canciones.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6- Identifica normas de cortesía.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7- Realiza con facilidad ejercicios de aprestamiento.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8- Se expresa con claridad.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9- Reconoce y escribe las vocales correctamente.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10- Utiliza el vocabulario correcto y adecuado.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11- Su expresión oral es clara y correcta.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12- Realiza con agrado ejercicios de pre-lectura y pre-escritura.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13- Identifica medios de comunicación.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14- Reconoce, distingue, y describe situaciones.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15- Aplica muy bien las técnicas de comunicación dadas.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16- Formula preguntas relacionadas con sus actividades académicas.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17- Se expresa ante el público con mucha fluidez y espontaneidad.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18- Utiliza el lenguaje artístico para comunicar la visión del mundo que lo rodea.</w:t>
      </w: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Grado: Pre-kínder, kínder y transición.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1- Escucha con atención la lectura de cuentos e historias.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Su vocabulario es acorde a la edad.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Se expresa con mucha fluidez y coherencia.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4- Realiza trazos de pre escritura sin dificultad.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5- Observa e interpreta láminas.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6- Utiliza un lenguaje apropiado para explicar vivencias, situaciones y experiencias.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7- Adivina lo que sucederá en un cuento, de acuerdo con el argumento.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8- Comprende textos orales sencillos.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9- Se comunica con claridad y precisión con sus compañeros y amigos.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10- Realiza lectura de imágenes.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11- Diferencia dibujo de escritura.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12- Enriquece su vocabulario, lo relaciona y explica a su realidad.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13- Describe con detalles y alegría algunas situaciones cotidianas.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14- Tiene facilidad para memorizar poesías, cantos y cuentos.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15- Relaciona las partes del cuerpo con sus prendas correspondientes.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16- Escucha con atención cuando le hablan o explican algo.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17- Emplea nuevas palabras para construir oraciones sencillas.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18- Expresa argumentos y propone ideas.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19- Utiliza  el vocabulario correcto y adecuado.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20- Su expresión oral es clara y correcta.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21- Realiza con agrado ejercicios de pre lectura.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22- Realiza comprensión de textos sencillos.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23- Reconoce, distingue y describe situaciones.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24- Aplica muy bien las técnicas de comunicación dadas.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25- Desarrolla muy bien sus destrezas de lectura.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26- Formula preguntas relacionadas con sus actividades académicas.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27- Relaciona los conceptos nuevos con otros ya conocidos, argumentando sus respuestas.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28- Utiliza el lenguaje artístico para comunicar la visión del mundo que lo rodea.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29- Se expresa ante el público con mucha fluidez y espontaneidad.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30- demostró seguridad al participar en diálogos y diferentes actividades, en donde requiere expresar sus ideas y aptitudes.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 xml:space="preserve">31- Lee con facilidad, toma dictados cortos. 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32- Relaciona los conceptos nuevos con otros ya conocidos argumentando sus respuestas.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ACTIVIDADES A REFORZAR</w:t>
      </w: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Grado: Pre-kínder, kínder y transición.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1- Presenta dificultad para expresar sus ideas, es poco expresivo.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Se distrae con facilidad.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No escucha con atención las lecturas y cuentos, por eso en ocasiones sus respuestas no son acorde al tema.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4- Tiene dificultad en el manejo del renglón.</w:t>
      </w: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LOGROS EN LA DIMENSION ETICA Y VALORES.</w:t>
      </w: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Grado: Párvulo y materno.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1- Respeta y valora el trabajo suyo y el de sus compañeros.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Valora la importancia de tener una presentación personal adecuada.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Muestra cariño y respeto por su profesor.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4- Se adapta con facilidad al ambiente escolar.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5- Manifiesta alegría y entusiasmo en clases.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6- Respeta a sus compañeros.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7- Tiene buenos hábitos de higiene.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8- Cuida los materiales de trabajo.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9- Es organizado con su uniforme.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10- Es un niño muy independiente al realizar actividades básicas como: Lavarse las manos, la cara, ir al baño y comer.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11- Se integra en la realización de juegos y rondas.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12- Tiene sentido de pertenencia y cuida bien sus cosas.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13- A través del juego establece relaciones con sus compañeros.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14- Sabe trabajar independiente y en grupo.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15- Cumple con las normas de comportamiento en la institución.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16- Aprende a comportarse de acuerdo a la situación.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17- Muestra actitud de liderazgo.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18- Demuestra interés por el respeto y cumplimiento de las normas.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19- Acepta observaciones y sugerencias sobre su comportamiento con los demás.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20- Valora la señal de la cruz como el gesto que los cristianos empleamos para iniciar nuestra oración.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21- Respeta, valora y participa constructivamente en las diferentes actividades escolares.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22- Es solidario y se preocupa por ayudar a sus compañeros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23- Es puntual en el cumplimiento del horario establecido de las actividades escolares.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24- Refleja dinamismo.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25- Disfruta cuando se le tiene en cuenta para participar en juegos y cuando se le pide su opinión.</w:t>
      </w: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Grado: Pre-kínder, kínder y transición.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1- Se adapta con facilidad al ambiente escolar.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Es respetuoso(a) en el trato con sus semejantes.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Se integra con facilidad en las actividades lúdicas.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4- Manifiesta alegría y entusiasmo en clases.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5- Acepta y acata sugerencias.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6- Su comportamiento es excelente: Felicitaciones.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7- Se le recomienda ser más delicado en sus juegos.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8- Se integra y coopera en la realización de juegos y rondas.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9- Acepta sus errores y los corrige.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10- Demuestra amor y respeto a su institución.</w:t>
      </w:r>
    </w:p>
    <w:p w:rsidR="00812A53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11- Cuida y ordena sus objetos personales.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12- Se preocupa por el orden del salón.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13- Toma decisiones por iniciativa propia.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14- Participa en la elaboración de normas para la convivencia y las acepta.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15- Sabe trabajar independiente y en grupo.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16- Cumple con las normas de comportamiento en la institución.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17- Aprende a comportarse de acuerdo a la situación.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18- Muestra actitud y liderazgo.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19- Demuestra interés por el respeto y cumplimiento de las normas.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20- Acepta observaciones y sugerencias sobre su comportamiento con los demás.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21- Valora la señal de la cruz como el gesto que los cristianos empleamos para iniciar nuestra oración.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22- Respeta, valora y participa constructivamente en las diferentes actividades escolares.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23- Es solidario y se preocupa por ayudar a sus compañeros.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24- Es puntual en el cumplimiento del horario establecido de las actividades escolares.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25- Refleja dinamismo.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26- Disfruta cuando se le tiene en cuenta para participar en juegos y cuando se le pide su opinión.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27- Posee gran espíritu de colaboración.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28- Utiliza las normas de convivencia.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29- Da gracias a Dios en la oración por todo lo que tiene.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30- Acepta a la virgen María como la madre de Jesús y madre nuestra.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31- Conoce y aprecia el cuidado del uniforme.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32- Reconoce el valor de la amistad, el respeto en las diferentes actividades, compartiendo momentos felices con las personas que lo rodean.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33- Demuestra liderazgo ante sus compañeros.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34- Debe mejorar el juego brusco.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35- Toma decisiones por iniciativa propia.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36- Participa en la elaboración de normas para la convivencia y las acepta.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37- Manipula las tijeras con firmeza y moderada coordinación.</w:t>
      </w: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ACTIVIDADES A REFORZAR.</w:t>
      </w: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Grado: Pre-kínder, kínder y transición.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1- Se le recomienda ser más delicado en el trato con sus semejantes.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Debe ser más ordenado y cuidadoso con sus objetos personales.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Se hace necesario que su participación sea más activa en el orden del salón.</w:t>
      </w: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LOGROS EN LA DIMENSION ESTETICA.</w:t>
      </w: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Grado: Párvulo y materno.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1- Desarrolla diversas habilidades tanto manuales como corporales.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Realiza figuras sencillas con plastilina.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Realiza actividades con material didáctico.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4- Trabaja con interés utilizando los diferentes materiales: Crayolas, vinilos, papeles y colores.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5- Realiza sus trabajos con agrado.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6- Rasga con las uñas en forma correcta.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7- Muestra agrado al realizar actividades estéticas.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8- Disfruta al entonar canciones.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9- Se ejercita en el manejo del pincel.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10- Participa, valora y disfruta de las experiencias culturales propias de su colegio y comunidad.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11- Posee habilidad en la ejecución de diferentes técnicas y en manejo de diversos materiales.</w:t>
      </w: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Grado: Pre-kínder, kínder y transición.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1- Utiliza correctamente los materiales de trabajo.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Presenta sus trabajos en orden.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Colorea respetando los límites.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4- Debe ser más ordenado con sus materiales.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5- Se ejercita en las diferentes técnicas de apoyo.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6- Delimita espacios para colorear.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7- Es creativo en la realización de sus trabajos.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8- Logra coordinar movimientos finos: Coloreado, recortado, punzado, etc.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9- Demuestra habilidad en el manejo del repertorio de técnicas plásticas.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10- Realiza dibujos libres utilizando crayolas, temperas, colores.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11- Combina colores y diferentes técnicas en creaciones artísticas.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12- Le gusta moldear figuras dadas.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13- Colorea efectuando trazos en la misma dirección y respetando límites.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14- muestra agrado al realizar actividades estéticas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15- Hace figuras sencillas en plastilina.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16- Disfruta al entonar canciones.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17- Manipula las tijeras con firmeza y moderada coordinación.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18- Se ejercita en el manejo del pincel.</w:t>
      </w:r>
    </w:p>
    <w:p w:rsidR="00812A53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20- Participa, valora y disfruta de las experiencias culturales propias de su colegio y comunidad.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21- Posee habilidad en la ejecución de diferentes técnicas y en el manejo diversos materiales.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22- Elabora sus trabajos con estética y usa adecuadamente los materiales.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23- Demuestra interés y actúa con mucha seguridad al realizar sus trabajos.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24- Se emociona y disfruta al contemplar composiciones que expresen creaciones estéticas.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25- Disfruta realizando sus trabajos, es ordenado(a) y cuidadoso(a) con ellos.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26- Mostró interés y participo en las actividades creativas desarrollando sus habilidades y destrezas.</w:t>
      </w: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ACTIVIDADES A REFORZAR.</w:t>
      </w: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Grado: Pre-kínder, kínder y transición.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1- Se le debe reforzar en la técnica del coloreado.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No valora sus trabajos, es desorganizado(a).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Es poco creativo en la realización de sus trabajos.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4- Se le dificulta realizar trabajos en forma dirigida.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5- Se hace necesario continuar reforzando las diferentes técnicas plásticas.</w:t>
      </w:r>
    </w:p>
    <w:p w:rsidR="00812A53" w:rsidRPr="00FB4F49" w:rsidRDefault="00812A53" w:rsidP="008F60AE">
      <w:pPr>
        <w:jc w:val="center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INDICADORES DE DESEMPENO Y METAS DE CALIDAD QUE PERMITAN LLEVAR A CABO LA AUTOEVALUACION INSTITUCIONAL METAS DE CALIDAD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1- Practicar normas de convivencia con los demás.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Demostrar sentido de pertenencia con la institución educativa.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Ser seguros e independientes en la realización de las diferentes actividades.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4- Expresar sus ideas con mayor fluidez, firmeza y espontaneidad.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5- Realizar los trabajos con gusto y creatividad.</w:t>
      </w:r>
    </w:p>
    <w:p w:rsidR="00812A53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6- Apropiarse del material que lo rodea para realizar sus trabajos.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7- Preguntan sobre lo que es desconocido, indagaran, cuestionaran, exploraran y opinaran con libertad.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8- Interpretar y hacer sencillos análisis de poemas, cuentos, teatro infantil y teatro de títeres-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9- Escuchar comprensivamente todos los mensajes de la vida cotidiana dirigidos a él.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10- Disfrutar de la literatura infantil.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11- Sentir gusto e interés por el conocimiento, por continuar en la escuela y aprender.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12- Iniciar al niño en el campo de la tecnología a través del conocimiento del computador y programas como Paint y Word.</w:t>
      </w: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INDICADOR DE DESEMPEÑO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1- Demostrar cambios en su manera de relacionarse consigo mismo, con los demás y con ei mundo que lo rodea.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Demostrar seguridad e independencia al realizar cualquier actividad.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Piden y ofrecen ayuda.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4- Expresarse con mayor fluidez, firmeza y espontaneidad.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5- Mostrar gusto al realizar los trabajos.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- Experimentar con diferentes materiales elaboración de trabajos.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6- Reconocer el computador como herramienta de trabajo.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- Reconocer el programa de Paint y Word para realizar pequeños trabajos.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7- Dar respuestas claras y lógicas a las preguntas que se le hagan.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8- Comentar dibujos realizados por el o por sus compañeros; interpretar laminas sencillas e historietas mudas.</w:t>
      </w:r>
    </w:p>
    <w:p w:rsidR="00812A53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9- Establecer relaciones de asociación.</w:t>
      </w:r>
    </w:p>
    <w:p w:rsidR="00812A53" w:rsidRPr="00FB4F49" w:rsidRDefault="00812A53" w:rsidP="00FB4F49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10- Utilizar palabras nuevas en frases y oraciones e incorporarlas a su vocabulario  cotidiano.</w:t>
      </w:r>
    </w:p>
    <w:p w:rsidR="00812A53" w:rsidRPr="00FB4F49" w:rsidRDefault="00812A53" w:rsidP="008F60AE">
      <w:pPr>
        <w:jc w:val="center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DISEÑO GENERAL DE PLANES ESPECIALES DE APOYO PARA ESTUDIANTES CON DIFICULTADES EN SU PROCESO DE APRENDIZAJE.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Las actividades que a continuación se enuncian están encaminadas al alcance de los logros previstos del grado; pero a la vez nos permite organizar actividades de refuerzo y encontrar alternativas de nivelación para aquellos alumnos que presentan dificultades.</w:t>
      </w: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PRIMER PERIODO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1- Colorea de rojo el corazón.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Dibuja libremente la escuela.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Colorea libremente el paisaje.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4- Recortar líneas horizontales y verticales y pegar en una hoja.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5- Picar papel y rellenar el círculo.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6- Realiza un dibujo libre.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7- Modelar la figura humana con plastilina.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8- Observar un cuento por medio de un video, y luego dibujar lo que mas le llamo la atención.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9- Observa la lámina y busca los pájaros que hay en las nubes de arriba,  ¿Cuantos pájaros hay en las nubes de abajo ? Colorea el sol de amarillo y las nubes azules.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10- Realiza trazos siguiendo el camino de las líneas punteadas.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11- Observa la serie y encierra en un circulo la figura que es diferente en cada caso.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12- Colorea libremente los otros objetos.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13- Repasar con lápiz o color el borde del cuadrado; además que peguen papelitos en él.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14- Observar el resto del dibujo y colorea de amarillo los círculos y con azul los cuadrados.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15- Juego con los bloques lógicos. Jugar con ellos libremente, luego clasificar por formas, color y tamaño.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16- Modelar en plastilina el numero 1, 2, 3,....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17- En una hoja tamaño oficio dibujar muchos bombones a la derecha de la hoja y pocas naranjas a la izquierda.</w:t>
      </w:r>
    </w:p>
    <w:p w:rsidR="00812A53" w:rsidRPr="00FB4F49" w:rsidRDefault="00812A53" w:rsidP="008F60AE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 w:rsidRPr="00FB4F49">
        <w:rPr>
          <w:rFonts w:ascii="Tahoma" w:hAnsi="Tahoma" w:cs="Tahoma"/>
          <w:b/>
          <w:color w:val="0000FF"/>
          <w:sz w:val="24"/>
          <w:szCs w:val="24"/>
        </w:rPr>
        <w:t>SEGUNDO PERIODO.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1- Colorea las prendas de vestir con los colores primarios.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2- Colorea el circulo de rojo, el triangulo de amarillo, el rectángulo azul y el cuadrado verde.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3- Dibuja tu grupo familiar.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4- Une la prenda de vestir con la parte del cuerpo que se relaciona.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>
        <w:rPr>
          <w:noProof/>
          <w:lang w:val="es-ES_tradnl" w:eastAsia="es-ES_tradnl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left:0;text-align:left;margin-left:232.2pt;margin-top:23.35pt;width:23.25pt;height:21.75pt;z-index:251656192" fillcolor="black" strokecolor="#f2f2f2" strokeweight="3pt">
            <v:shadow on="t" type="perspective" color="#7f7f7f" opacity=".5" offset="1pt" offset2="-1pt"/>
          </v:shape>
        </w:pict>
      </w:r>
      <w:r w:rsidRPr="00FB4F49">
        <w:rPr>
          <w:rFonts w:ascii="Tahoma" w:hAnsi="Tahoma" w:cs="Tahoma"/>
          <w:color w:val="0000FF"/>
          <w:sz w:val="24"/>
          <w:szCs w:val="24"/>
        </w:rPr>
        <w:t>5- Colorea el computador.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>
        <w:rPr>
          <w:noProof/>
          <w:lang w:val="es-ES_tradnl" w:eastAsia="es-ES_tradnl"/>
        </w:rPr>
        <w:pict>
          <v:oval id="_x0000_s1027" style="position:absolute;left:0;text-align:left;margin-left:190.95pt;margin-top:1.2pt;width:16.5pt;height:17.25pt;z-index:251657216" fillcolor="black" strokecolor="#f2f2f2" strokeweight="3pt">
            <v:shadow on="t" type="perspective" color="#7f7f7f" opacity=".5" offset="1pt" offset2="-1pt"/>
          </v:oval>
        </w:pict>
      </w:r>
      <w:r>
        <w:rPr>
          <w:noProof/>
          <w:lang w:val="es-ES_tradnl" w:eastAsia="es-ES_tradnl"/>
        </w:rPr>
        <w:pict>
          <v:rect id="_x0000_s1028" style="position:absolute;left:0;text-align:left;margin-left:212.7pt;margin-top:1.2pt;width:15.75pt;height:17.25pt;z-index:251658240" fillcolor="black" strokecolor="#f2f2f2" strokeweight="3pt">
            <v:shadow on="t" type="perspective" color="#7f7f7f" opacity=".5" offset="1pt" offset2="-1pt"/>
          </v:rect>
        </w:pict>
      </w:r>
      <w:r>
        <w:rPr>
          <w:noProof/>
          <w:lang w:val="es-ES_tradnl" w:eastAsia="es-ES_tradnl"/>
        </w:rPr>
        <w:pict>
          <v:shape id="_x0000_s1029" type="#_x0000_t5" style="position:absolute;left:0;text-align:left;margin-left:168.45pt;margin-top:-.3pt;width:24pt;height:18.75pt;z-index:251655168" fillcolor="black" strokecolor="#f2f2f2" strokeweight="3pt">
            <v:shadow on="t" type="perspective" color="#7f7f7f" opacity=".5" offset="1pt" offset2="-1pt"/>
          </v:shape>
        </w:pict>
      </w:r>
      <w:r w:rsidRPr="00FB4F49">
        <w:rPr>
          <w:rFonts w:ascii="Tahoma" w:hAnsi="Tahoma" w:cs="Tahoma"/>
          <w:color w:val="0000FF"/>
          <w:sz w:val="24"/>
          <w:szCs w:val="24"/>
        </w:rPr>
        <w:t xml:space="preserve">6- Realiza la siguiente seriación: 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>
        <w:rPr>
          <w:noProof/>
          <w:lang w:val="es-ES_tradnl" w:eastAsia="es-ES_tradnl"/>
        </w:rPr>
        <w:pict>
          <v:shape id="_x0000_s1030" style="position:absolute;left:0;text-align:left;margin-left:7.95pt;margin-top:24.25pt;width:144.75pt;height:22.25pt;z-index:251659264" coordsize="4290,1030" path="m,955c381,577,763,200,780,100,797,,117,210,105,355,93,500,420,1005,705,970,990,935,1785,263,1815,145,1845,27,863,125,885,265v22,140,725,722,1065,720c2290,983,2900,365,2925,250v25,-115,-832,-82,-825,45c2107,422,2623,1010,2970,1015v347,5,1158,-575,1215,-690c4242,210,3298,207,3315,325v17,118,823,592,975,705e" filled="f">
            <v:path arrowok="t"/>
          </v:shape>
        </w:pict>
      </w:r>
      <w:r w:rsidRPr="00FB4F49">
        <w:rPr>
          <w:rFonts w:ascii="Tahoma" w:hAnsi="Tahoma" w:cs="Tahoma"/>
          <w:color w:val="0000FF"/>
          <w:sz w:val="24"/>
          <w:szCs w:val="24"/>
        </w:rPr>
        <w:t>7- Realiza los siguientes trazos.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>
        <w:rPr>
          <w:noProof/>
          <w:lang w:val="es-ES_tradnl" w:eastAsia="es-ES_tradnl"/>
        </w:rPr>
        <w:pict>
          <v:shape id="_x0000_s1031" style="position:absolute;left:0;text-align:left;margin-left:7.95pt;margin-top:15.7pt;width:126.25pt;height:24.9pt;z-index:251660288" coordsize="2803,703" path="m53,438v97,38,195,77,195,15c248,391,,126,53,63,106,,498,5,563,78,628,151,403,423,443,498v40,75,310,92,360,30c853,466,666,185,743,123v77,-62,473,-42,525,30c1320,225,1028,488,1058,558v30,70,325,80,390,15c1513,508,1351,233,1448,168v97,-65,532,-48,585,15c2086,246,1741,468,1763,543v22,75,330,145,405,90c2243,578,2116,283,2213,213v97,-70,490,-70,540,c2803,283,2508,563,2513,633v5,70,137,35,270,e" filled="f">
            <v:path arrowok="t"/>
          </v:shape>
        </w:pict>
      </w:r>
    </w:p>
    <w:p w:rsidR="00812A53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8- Orden de actos. Recorta y pega de izquierda a derecha según su orden lógico.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9- Recorta los cuadrados y pégalos de acuerdo al tamaño iniciando por el más pequeño.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10- Escucha la lectura del cuento. El patito feo y luego colorea la ficha.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11- Escucha y aprende la canción seamos atentos.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12- Encierra el número que corresponde a la cantidad de objetos.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13- Encierra con color rojo los objetos iguales.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14- Con color azul los objetos grandes y con color verde los objetos pequeños.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15- De los siguientes alimentos, encierra en un círculo el que le gusta comer el ratón.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>16- Colorea, recorta, arma y desarma el rompecabezas del cuerpo humano.</w:t>
      </w:r>
    </w:p>
    <w:p w:rsidR="00812A53" w:rsidRPr="00FB4F49" w:rsidRDefault="00812A53" w:rsidP="008F60AE">
      <w:pPr>
        <w:jc w:val="both"/>
        <w:rPr>
          <w:rFonts w:ascii="Tahoma" w:hAnsi="Tahoma" w:cs="Tahoma"/>
          <w:color w:val="0000FF"/>
          <w:sz w:val="24"/>
          <w:szCs w:val="24"/>
        </w:rPr>
      </w:pPr>
      <w:r w:rsidRPr="00FB4F49">
        <w:rPr>
          <w:rFonts w:ascii="Tahoma" w:hAnsi="Tahoma" w:cs="Tahoma"/>
          <w:color w:val="0000FF"/>
          <w:sz w:val="24"/>
          <w:szCs w:val="24"/>
        </w:rPr>
        <w:t xml:space="preserve">17- Colorea los conjuntos donde hay menos naranjas, peras y manzanas. </w:t>
      </w:r>
    </w:p>
    <w:p w:rsidR="00812A53" w:rsidRPr="00FB4F49" w:rsidRDefault="00812A53">
      <w:pPr>
        <w:rPr>
          <w:color w:val="0000FF"/>
        </w:rPr>
      </w:pPr>
    </w:p>
    <w:sectPr w:rsidR="00812A53" w:rsidRPr="00FB4F49" w:rsidSect="00973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60AE"/>
    <w:rsid w:val="000308CD"/>
    <w:rsid w:val="000E2BF9"/>
    <w:rsid w:val="000F0BDF"/>
    <w:rsid w:val="001347B8"/>
    <w:rsid w:val="001352D2"/>
    <w:rsid w:val="001773A0"/>
    <w:rsid w:val="00205726"/>
    <w:rsid w:val="003E6B6B"/>
    <w:rsid w:val="0045388F"/>
    <w:rsid w:val="005A7209"/>
    <w:rsid w:val="006449AA"/>
    <w:rsid w:val="006479A8"/>
    <w:rsid w:val="006C3C86"/>
    <w:rsid w:val="007671C8"/>
    <w:rsid w:val="007B56F8"/>
    <w:rsid w:val="00812A53"/>
    <w:rsid w:val="00884F7F"/>
    <w:rsid w:val="008F5533"/>
    <w:rsid w:val="008F60AE"/>
    <w:rsid w:val="00955A1F"/>
    <w:rsid w:val="00973626"/>
    <w:rsid w:val="009C7D69"/>
    <w:rsid w:val="00A0436A"/>
    <w:rsid w:val="00AC77D1"/>
    <w:rsid w:val="00AD51FF"/>
    <w:rsid w:val="00B91C34"/>
    <w:rsid w:val="00BA0AC1"/>
    <w:rsid w:val="00D60433"/>
    <w:rsid w:val="00F53615"/>
    <w:rsid w:val="00FB4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AE"/>
    <w:pPr>
      <w:spacing w:after="200" w:line="276" w:lineRule="auto"/>
    </w:pPr>
    <w:rPr>
      <w:lang w:val="es-AR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20</TotalTime>
  <Pages>18</Pages>
  <Words>3225</Words>
  <Characters>17738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LASLAJAS</dc:creator>
  <cp:keywords/>
  <dc:description/>
  <cp:lastModifiedBy>WinuE</cp:lastModifiedBy>
  <cp:revision>6</cp:revision>
  <cp:lastPrinted>2003-11-06T05:27:00Z</cp:lastPrinted>
  <dcterms:created xsi:type="dcterms:W3CDTF">2011-06-23T23:06:00Z</dcterms:created>
  <dcterms:modified xsi:type="dcterms:W3CDTF">2003-11-06T05:29:00Z</dcterms:modified>
</cp:coreProperties>
</file>