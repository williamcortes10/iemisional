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margin" w:tblpXSpec="center" w:tblpY="1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1º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001</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003</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004</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005</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006</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007</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009</w:t>
            </w:r>
          </w:p>
          <w:p w:rsidR="00075D78" w:rsidRPr="004734E8" w:rsidRDefault="00075D78" w:rsidP="00632DBD">
            <w:pPr>
              <w:spacing w:after="0" w:line="240" w:lineRule="auto"/>
              <w:rPr>
                <w:rFonts w:ascii="Times New Roman" w:hAnsi="Times New Roman"/>
                <w:color w:val="000000"/>
              </w:rPr>
            </w:pPr>
          </w:p>
        </w:tc>
        <w:tc>
          <w:tcPr>
            <w:tcW w:w="7507" w:type="dxa"/>
            <w:gridSpan w:val="2"/>
            <w:tcBorders>
              <w:left w:val="single" w:sz="4" w:space="0" w:color="auto"/>
            </w:tcBorders>
          </w:tcPr>
          <w:p w:rsidR="00075D78" w:rsidRPr="004734E8" w:rsidRDefault="00075D78" w:rsidP="00632DBD">
            <w:pPr>
              <w:pStyle w:val="Prrafodelista2"/>
              <w:spacing w:after="0" w:line="240" w:lineRule="auto"/>
              <w:ind w:left="0"/>
              <w:jc w:val="both"/>
              <w:rPr>
                <w:rFonts w:ascii="Times New Roman" w:hAnsi="Times New Roman" w:cs="Times New Roman"/>
                <w:color w:val="000000"/>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ES_tradnl"/>
              </w:rPr>
              <w:t xml:space="preserve">Reconozco  y nombro por lo menos cuatro partes de un computador (monitor, teclado, CPU, </w:t>
            </w:r>
            <w:r w:rsidRPr="004734E8">
              <w:rPr>
                <w:rFonts w:ascii="Times New Roman" w:hAnsi="Times New Roman"/>
                <w:color w:val="000000"/>
                <w:lang w:val="es-MX"/>
              </w:rPr>
              <w:t>ratón</w:t>
            </w:r>
            <w:r w:rsidRPr="004734E8">
              <w:rPr>
                <w:rFonts w:ascii="Times New Roman" w:hAnsi="Times New Roman"/>
                <w:color w:val="000000"/>
                <w:lang w:val="es-ES_tradnl"/>
              </w:rPr>
              <w:t>).</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ES_tradnl"/>
              </w:rPr>
              <w:t>Demuestro que puedo prender y apagar apropiadamente el computador</w:t>
            </w:r>
            <w:r w:rsidRPr="004734E8">
              <w:rPr>
                <w:rFonts w:ascii="Times New Roman" w:hAnsi="Times New Roman"/>
                <w:color w:val="000000"/>
                <w:lang w:val="es-MX"/>
              </w:rPr>
              <w:t>.</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 xml:space="preserve">Utilizo el computador haciendo énfasis especial en el uso adecuado del ratón (Mouse). </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Utilizo el computador haciendo énfasis especial en el uso adecuado del teclado (Keyboard).</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rPr>
              <w:t>Ejecuto el programa Crayon, Paint, Crayolas.</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ES_tradnl"/>
              </w:rPr>
              <w:t>Utilizo el ratón y el teclado para manejar el programa Paint, Crayolas.</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lang w:val="es-ES_tradnl"/>
              </w:rPr>
              <w:t>En un computador en el que este funcionando Paint ,</w:t>
            </w:r>
            <w:r w:rsidRPr="004734E8">
              <w:rPr>
                <w:rFonts w:ascii="Times New Roman" w:hAnsi="Times New Roman"/>
                <w:color w:val="000000"/>
              </w:rPr>
              <w:t xml:space="preserve"> Crayolas,</w:t>
            </w:r>
            <w:r w:rsidRPr="004734E8">
              <w:rPr>
                <w:rFonts w:ascii="Times New Roman" w:hAnsi="Times New Roman"/>
                <w:color w:val="000000"/>
                <w:lang w:val="es-ES_tradnl"/>
              </w:rPr>
              <w:t xml:space="preserve"> cierro la aplicación</w:t>
            </w:r>
            <w:r w:rsidRPr="004734E8">
              <w:rPr>
                <w:rFonts w:ascii="Times New Roman" w:hAnsi="Times New Roman"/>
                <w:color w:val="000000"/>
                <w:lang w:val="es-CO"/>
              </w:rPr>
              <w:t>.</w:t>
            </w:r>
            <w:r w:rsidRPr="004734E8">
              <w:rPr>
                <w:rFonts w:ascii="Times New Roman" w:hAnsi="Times New Roman"/>
                <w:color w:val="000000"/>
                <w:lang w:val="es-ES_tradnl"/>
              </w:rPr>
              <w:t xml:space="preserve"> </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lang w:val="es-MX"/>
              </w:rPr>
              <w:t>Identifico el entorno grafico del computador : Paint – Crayon.</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Utilizo  una herramienta tecnológica como Paint, Crayolas, para realizar presentaciones multimedia que refuercen y clarifiquen los conceptos aprendidos.</w:t>
            </w:r>
          </w:p>
          <w:p w:rsidR="00075D78" w:rsidRPr="004734E8" w:rsidRDefault="00075D78" w:rsidP="00632DBD">
            <w:pPr>
              <w:tabs>
                <w:tab w:val="left" w:pos="1035"/>
              </w:tabs>
              <w:spacing w:after="0" w:line="240" w:lineRule="auto"/>
              <w:rPr>
                <w:rFonts w:ascii="Times New Roman" w:hAnsi="Times New Roman"/>
                <w:color w:val="000000"/>
                <w:lang w:val="es-MX"/>
              </w:rPr>
            </w:pPr>
          </w:p>
        </w:tc>
      </w:tr>
    </w:tbl>
    <w:p w:rsidR="00075D78" w:rsidRPr="004734E8" w:rsidRDefault="00075D78">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tbl>
      <w:tblPr>
        <w:tblpPr w:leftFromText="141" w:rightFromText="141" w:vertAnchor="page" w:horzAnchor="margin" w:tblpXSpec="center" w:tblpY="96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2º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001</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003</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004</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005</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006</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007</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009</w:t>
            </w:r>
          </w:p>
          <w:p w:rsidR="00075D78" w:rsidRPr="004734E8" w:rsidRDefault="00075D78" w:rsidP="00632DBD">
            <w:pPr>
              <w:spacing w:after="0" w:line="240" w:lineRule="auto"/>
              <w:rPr>
                <w:rFonts w:ascii="Times New Roman" w:hAnsi="Times New Roman"/>
                <w:color w:val="000000"/>
              </w:rPr>
            </w:pPr>
          </w:p>
        </w:tc>
        <w:tc>
          <w:tcPr>
            <w:tcW w:w="7507" w:type="dxa"/>
            <w:gridSpan w:val="2"/>
            <w:tcBorders>
              <w:left w:val="single" w:sz="4" w:space="0" w:color="auto"/>
            </w:tcBorders>
          </w:tcPr>
          <w:p w:rsidR="00075D78" w:rsidRPr="004734E8" w:rsidRDefault="00075D78" w:rsidP="00632DBD">
            <w:pPr>
              <w:pStyle w:val="Prrafodelista2"/>
              <w:spacing w:after="0" w:line="240" w:lineRule="auto"/>
              <w:ind w:left="0"/>
              <w:jc w:val="both"/>
              <w:rPr>
                <w:rFonts w:ascii="Times New Roman" w:hAnsi="Times New Roman" w:cs="Times New Roman"/>
                <w:color w:val="000000"/>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ES_tradnl"/>
              </w:rPr>
              <w:t xml:space="preserve">Reconozco  y nombra por lo menos cuatro partes de un computador (monitor, teclado, CPU, </w:t>
            </w:r>
            <w:r w:rsidRPr="004734E8">
              <w:rPr>
                <w:rFonts w:ascii="Times New Roman" w:hAnsi="Times New Roman"/>
                <w:color w:val="000000"/>
                <w:lang w:val="es-MX"/>
              </w:rPr>
              <w:t>ratón</w:t>
            </w:r>
            <w:r w:rsidRPr="004734E8">
              <w:rPr>
                <w:rFonts w:ascii="Times New Roman" w:hAnsi="Times New Roman"/>
                <w:color w:val="000000"/>
                <w:lang w:val="es-ES_tradnl"/>
              </w:rPr>
              <w:t>).</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ES_tradnl"/>
              </w:rPr>
              <w:t>Demuestro que puede prender y apagar apropiadamente el computador</w:t>
            </w:r>
            <w:r w:rsidRPr="004734E8">
              <w:rPr>
                <w:rFonts w:ascii="Times New Roman" w:hAnsi="Times New Roman"/>
                <w:color w:val="000000"/>
                <w:lang w:val="es-MX"/>
              </w:rPr>
              <w:t>.</w:t>
            </w:r>
            <w:r w:rsidRPr="004734E8">
              <w:rPr>
                <w:rFonts w:ascii="Times New Roman" w:hAnsi="Times New Roman"/>
                <w:color w:val="000000"/>
                <w:lang w:val="es-ES_tradnl"/>
              </w:rPr>
              <w:t xml:space="preserve"> </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Utilizo el computador haciendo énfasis especial en el uso adecuado del y del ratón (Mouse).</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Utilizo el computador haciendo énfasis especial en el uso adecuado del teclado (Keyboard).</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Ejecuta el programa Crayon, Paint, Crayolas.</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ES_tradnl"/>
              </w:rPr>
              <w:t>Utilizo el ratón y el teclado para manejar el programa Paint, Crayolas.</w:t>
            </w:r>
          </w:p>
          <w:p w:rsidR="00075D78" w:rsidRPr="004734E8" w:rsidRDefault="00075D78" w:rsidP="00632DBD">
            <w:pPr>
              <w:spacing w:after="0" w:line="240" w:lineRule="auto"/>
              <w:ind w:left="720"/>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ES_tradnl"/>
              </w:rPr>
              <w:t>En un computador en el que este funcionando Paint ,</w:t>
            </w:r>
            <w:r w:rsidRPr="004734E8">
              <w:rPr>
                <w:rFonts w:ascii="Times New Roman" w:hAnsi="Times New Roman"/>
                <w:color w:val="000000"/>
              </w:rPr>
              <w:t xml:space="preserve"> Crayolas,</w:t>
            </w:r>
            <w:r w:rsidRPr="004734E8">
              <w:rPr>
                <w:rFonts w:ascii="Times New Roman" w:hAnsi="Times New Roman"/>
                <w:color w:val="000000"/>
                <w:lang w:val="es-ES_tradnl"/>
              </w:rPr>
              <w:t xml:space="preserve"> cierro  la aplicación</w:t>
            </w:r>
            <w:r w:rsidRPr="004734E8">
              <w:rPr>
                <w:rFonts w:ascii="Times New Roman" w:hAnsi="Times New Roman"/>
                <w:color w:val="000000"/>
                <w:lang w:val="es-CO"/>
              </w:rPr>
              <w:t>.</w:t>
            </w:r>
            <w:r w:rsidRPr="004734E8">
              <w:rPr>
                <w:rFonts w:ascii="Times New Roman" w:hAnsi="Times New Roman"/>
                <w:color w:val="000000"/>
                <w:lang w:val="es-ES_tradnl"/>
              </w:rPr>
              <w:t xml:space="preserve"> </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Identifico el entorno grafico del computador : Paint – Crayon.</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Utilizo una herramienta tecnológica como Paint, Crayolas, para realizar presentaciones multimedia que refuercen y clarifiquen los conceptos aprendidos.</w:t>
            </w:r>
          </w:p>
          <w:p w:rsidR="00075D78" w:rsidRPr="004734E8" w:rsidRDefault="00075D78" w:rsidP="00632DBD">
            <w:pPr>
              <w:spacing w:after="0" w:line="240" w:lineRule="auto"/>
              <w:rPr>
                <w:rFonts w:ascii="Times New Roman" w:hAnsi="Times New Roman"/>
                <w:color w:val="000000"/>
                <w:lang w:val="es-MX"/>
              </w:rPr>
            </w:pPr>
          </w:p>
        </w:tc>
      </w:tr>
    </w:tbl>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rPr>
          <w:color w:val="000000"/>
        </w:rPr>
      </w:pPr>
    </w:p>
    <w:p w:rsidR="00075D78" w:rsidRPr="004734E8" w:rsidRDefault="00075D78" w:rsidP="00976236">
      <w:pPr>
        <w:tabs>
          <w:tab w:val="left" w:pos="3490"/>
        </w:tabs>
        <w:rPr>
          <w:color w:val="000000"/>
        </w:rPr>
      </w:pPr>
      <w:r w:rsidRPr="004734E8">
        <w:rPr>
          <w:color w:val="000000"/>
        </w:rPr>
        <w:tab/>
      </w: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tbl>
      <w:tblPr>
        <w:tblpPr w:leftFromText="141" w:rightFromText="141" w:vertAnchor="page" w:horzAnchor="margin" w:tblpXSpec="center" w:tblpY="14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3º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 xml:space="preserve">      001</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003</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004</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005</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006</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007</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009</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010</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011</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013</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014</w:t>
            </w:r>
          </w:p>
          <w:p w:rsidR="00075D78" w:rsidRPr="004734E8" w:rsidRDefault="00075D78" w:rsidP="00632DBD">
            <w:pPr>
              <w:spacing w:after="0" w:line="240" w:lineRule="auto"/>
              <w:rPr>
                <w:rFonts w:ascii="Times New Roman" w:hAnsi="Times New Roman"/>
                <w:color w:val="000000"/>
              </w:rPr>
            </w:pPr>
          </w:p>
        </w:tc>
        <w:tc>
          <w:tcPr>
            <w:tcW w:w="7507" w:type="dxa"/>
            <w:gridSpan w:val="2"/>
            <w:tcBorders>
              <w:left w:val="single" w:sz="4" w:space="0" w:color="auto"/>
            </w:tcBorders>
          </w:tcPr>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ES_tradnl"/>
              </w:rPr>
              <w:t>Describo  el computador, usos, utilidad y elementos que lo componen</w:t>
            </w:r>
            <w:r w:rsidRPr="004734E8">
              <w:rPr>
                <w:rFonts w:ascii="Times New Roman" w:hAnsi="Times New Roman"/>
                <w:color w:val="000000"/>
                <w:lang w:val="es-MX"/>
              </w:rPr>
              <w:t xml:space="preserve"> </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ES_tradnl"/>
              </w:rPr>
              <w:t xml:space="preserve">Reconozco  y nombra por lo menos cuatro partes de un computador (monitor, teclado, CPU, </w:t>
            </w:r>
            <w:r w:rsidRPr="004734E8">
              <w:rPr>
                <w:rFonts w:ascii="Times New Roman" w:hAnsi="Times New Roman"/>
                <w:color w:val="000000"/>
                <w:lang w:val="es-MX"/>
              </w:rPr>
              <w:t>ratón</w:t>
            </w:r>
            <w:r w:rsidRPr="004734E8">
              <w:rPr>
                <w:rFonts w:ascii="Times New Roman" w:hAnsi="Times New Roman"/>
                <w:color w:val="000000"/>
                <w:lang w:val="es-ES_tradnl"/>
              </w:rPr>
              <w:t xml:space="preserve">). </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ES_tradnl"/>
              </w:rPr>
              <w:t>Demuestro que puede prender y apagar apropiadamente el computador</w:t>
            </w:r>
            <w:r w:rsidRPr="004734E8">
              <w:rPr>
                <w:rFonts w:ascii="Times New Roman" w:hAnsi="Times New Roman"/>
                <w:color w:val="000000"/>
                <w:lang w:val="es-MX"/>
              </w:rPr>
              <w:t>.</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Utilizo el computador haciendo énfasis especial en el uso adecuado del y del ratón (Mouse).</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ES_tradnl"/>
              </w:rPr>
              <w:t>Dado un programa (software), demuestro que puede desplegar los diferentes menús utilizando el Ratón (Mouse).</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Utilizo el computador haciendo énfasis especial en el uso adecuado del teclado (Keyboard).</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ES_tradnl"/>
              </w:rPr>
              <w:t>Dada una lista de 15 palabras, empleo el teclado para digitarlas en el computador, utilizando los dedos de la mano correspondiente.</w:t>
            </w:r>
            <w:r w:rsidRPr="004734E8">
              <w:rPr>
                <w:rFonts w:ascii="Times New Roman" w:hAnsi="Times New Roman"/>
                <w:color w:val="000000"/>
                <w:lang w:val="es-MX"/>
              </w:rPr>
              <w:t xml:space="preserve"> </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Ejecuto el programa Crayon, Paint, Crayolas, PowerPoint.</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lang w:val="es-CO"/>
              </w:rPr>
            </w:pPr>
            <w:r w:rsidRPr="004734E8">
              <w:rPr>
                <w:rFonts w:ascii="Times New Roman" w:hAnsi="Times New Roman"/>
                <w:color w:val="000000"/>
                <w:lang w:val="es-ES_tradnl"/>
              </w:rPr>
              <w:t>En un computador en el que este funcionando Paint ,</w:t>
            </w:r>
            <w:r w:rsidRPr="004734E8">
              <w:rPr>
                <w:rFonts w:ascii="Times New Roman" w:hAnsi="Times New Roman"/>
                <w:color w:val="000000"/>
              </w:rPr>
              <w:t xml:space="preserve"> Crayolas,</w:t>
            </w:r>
            <w:r w:rsidRPr="004734E8">
              <w:rPr>
                <w:rFonts w:ascii="Times New Roman" w:hAnsi="Times New Roman"/>
                <w:color w:val="000000"/>
                <w:lang w:val="es-ES_tradnl"/>
              </w:rPr>
              <w:t xml:space="preserve"> cierro la aplicación</w:t>
            </w:r>
            <w:r w:rsidRPr="004734E8">
              <w:rPr>
                <w:rFonts w:ascii="Times New Roman" w:hAnsi="Times New Roman"/>
                <w:color w:val="000000"/>
                <w:lang w:val="es-CO"/>
              </w:rPr>
              <w:t>.</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Identifico el entorno grafico del computador : Paint – Crayon</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 xml:space="preserve">Utilizo una herramienta tecnológica como Paint, </w:t>
            </w:r>
            <w:r w:rsidRPr="004734E8">
              <w:rPr>
                <w:rFonts w:ascii="Times New Roman" w:hAnsi="Times New Roman"/>
                <w:color w:val="000000"/>
                <w:lang w:val="es-ES_tradnl"/>
              </w:rPr>
              <w:t>y/o</w:t>
            </w:r>
            <w:r w:rsidRPr="004734E8">
              <w:rPr>
                <w:rFonts w:ascii="Times New Roman" w:hAnsi="Times New Roman"/>
                <w:color w:val="000000"/>
                <w:lang w:val="es-MX"/>
              </w:rPr>
              <w:t xml:space="preserve">  PowerPoint, para realizar presentaciones multimedia que refuercen y clarifiquen los conceptos aprendidos.</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CO"/>
              </w:rPr>
            </w:pPr>
            <w:r w:rsidRPr="004734E8">
              <w:rPr>
                <w:rFonts w:ascii="Times New Roman" w:hAnsi="Times New Roman"/>
                <w:color w:val="000000"/>
                <w:lang w:val="es-CO"/>
              </w:rPr>
              <w:t>Dada una serie de objetos y textos en pantalla, los copio o corto para pegarlos en otro documento.</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ES_tradnl"/>
              </w:rPr>
              <w:t>Guardo sus archivos y documentos en las carpetas asignadas para tal fin.</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ES_tradnl"/>
              </w:rPr>
              <w:t>Dado un documento por el profesor, lo grabo, lo cierra y lo vuelve a abrir</w:t>
            </w:r>
            <w:r w:rsidRPr="004734E8">
              <w:rPr>
                <w:rFonts w:ascii="Times New Roman" w:hAnsi="Times New Roman"/>
                <w:color w:val="000000"/>
                <w:lang w:val="es-MX"/>
              </w:rPr>
              <w:t>.</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p>
        </w:tc>
      </w:tr>
    </w:tbl>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976236">
      <w:pPr>
        <w:tabs>
          <w:tab w:val="left" w:pos="3490"/>
        </w:tabs>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tbl>
      <w:tblPr>
        <w:tblpPr w:leftFromText="141" w:rightFromText="141" w:vertAnchor="page" w:horzAnchor="margin" w:tblpXSpec="center" w:tblpY="14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4º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 xml:space="preserve">      001</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002</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003</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004</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005</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 xml:space="preserve">     006</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007</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008</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009</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010</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p>
        </w:tc>
        <w:tc>
          <w:tcPr>
            <w:tcW w:w="7507" w:type="dxa"/>
            <w:gridSpan w:val="2"/>
            <w:tcBorders>
              <w:left w:val="single" w:sz="4" w:space="0" w:color="auto"/>
            </w:tcBorders>
          </w:tcPr>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Sin ayuda de referencias, nombro las partes del computador y explico sus funciones.</w:t>
            </w:r>
          </w:p>
          <w:p w:rsidR="00075D78" w:rsidRPr="004734E8" w:rsidRDefault="00075D78" w:rsidP="00643DC7">
            <w:pPr>
              <w:spacing w:after="0" w:line="240" w:lineRule="auto"/>
              <w:jc w:val="both"/>
              <w:rPr>
                <w:rFonts w:ascii="Times New Roman" w:hAnsi="Times New Roman"/>
                <w:color w:val="000000"/>
                <w:lang w:val="es-MX"/>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Explico  las funciones que cumplen los periféricos básicos como la impresora y el escáner.</w:t>
            </w:r>
          </w:p>
          <w:p w:rsidR="00075D78" w:rsidRPr="004734E8" w:rsidRDefault="00075D78" w:rsidP="00643DC7">
            <w:pPr>
              <w:spacing w:after="0" w:line="240" w:lineRule="auto"/>
              <w:jc w:val="both"/>
              <w:rPr>
                <w:rFonts w:ascii="Times New Roman" w:hAnsi="Times New Roman"/>
                <w:color w:val="000000"/>
                <w:lang w:val="es-MX"/>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Dada una lista de 30 palabras, empleo el teclado para digitarlas en el computador, utilizando los dedos de la mano correspondiente.</w:t>
            </w:r>
          </w:p>
          <w:p w:rsidR="00075D78" w:rsidRPr="004734E8" w:rsidRDefault="00075D78" w:rsidP="00643DC7">
            <w:pPr>
              <w:spacing w:after="0" w:line="240" w:lineRule="auto"/>
              <w:jc w:val="both"/>
              <w:rPr>
                <w:rFonts w:ascii="Times New Roman" w:hAnsi="Times New Roman"/>
                <w:color w:val="000000"/>
                <w:lang w:val="es-MX"/>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Utilizo con propiedad el Ratón (Mouse) para seleccionar opciones de un programa indicado por el profesor.</w:t>
            </w:r>
          </w:p>
          <w:p w:rsidR="00075D78" w:rsidRPr="004734E8" w:rsidRDefault="00075D78" w:rsidP="00643DC7">
            <w:pPr>
              <w:spacing w:after="0" w:line="240" w:lineRule="auto"/>
              <w:jc w:val="both"/>
              <w:rPr>
                <w:rFonts w:ascii="Times New Roman" w:hAnsi="Times New Roman"/>
                <w:color w:val="000000"/>
                <w:lang w:val="es-MX"/>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Con diversos trabajos que incluyan presentaciones multimedia, demuestro que manejo con propiedad los recursos gráficos de Powerpoint – Paint.</w:t>
            </w:r>
          </w:p>
          <w:p w:rsidR="00075D78" w:rsidRPr="004734E8" w:rsidRDefault="00075D78" w:rsidP="00643DC7">
            <w:pPr>
              <w:spacing w:after="0" w:line="240" w:lineRule="auto"/>
              <w:jc w:val="both"/>
              <w:rPr>
                <w:rFonts w:ascii="Times New Roman" w:hAnsi="Times New Roman"/>
                <w:color w:val="000000"/>
                <w:lang w:val="es-MX"/>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Con mi  comportamiento en la sala de Informática, demuestro que utilizo la tecnología en forma cooperativa con sus compañeros.</w:t>
            </w:r>
          </w:p>
          <w:p w:rsidR="00075D78" w:rsidRPr="004734E8" w:rsidRDefault="00075D78" w:rsidP="00643DC7">
            <w:pPr>
              <w:spacing w:after="0" w:line="240" w:lineRule="auto"/>
              <w:jc w:val="both"/>
              <w:rPr>
                <w:rFonts w:ascii="Times New Roman" w:hAnsi="Times New Roman"/>
                <w:color w:val="000000"/>
                <w:lang w:val="es-MX"/>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rPr>
              <w:t xml:space="preserve">Con mis comportamientos sociales y éticos en la sala de Informática, demuestro que </w:t>
            </w:r>
            <w:r w:rsidRPr="004734E8">
              <w:rPr>
                <w:rFonts w:ascii="Times New Roman" w:hAnsi="Times New Roman"/>
                <w:color w:val="000000"/>
                <w:lang w:val="es-ES_tradnl"/>
              </w:rPr>
              <w:t xml:space="preserve">empleo la tecnología en forma positiva. </w:t>
            </w:r>
          </w:p>
          <w:p w:rsidR="00075D78" w:rsidRPr="004734E8" w:rsidRDefault="00075D78" w:rsidP="00643DC7">
            <w:pPr>
              <w:spacing w:after="0" w:line="240" w:lineRule="auto"/>
              <w:jc w:val="both"/>
              <w:rPr>
                <w:rFonts w:ascii="Times New Roman" w:hAnsi="Times New Roman"/>
                <w:color w:val="000000"/>
                <w:lang w:val="es-MX"/>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Con ayuda del profesor efectúo consultas en Internet para localizar información sobre los diferentes tipos de figuras geométricas.</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Reproduzco  una figura geométrica dibujada previamente en el tablero, utilizando los recursos gráficos de Paint -  PowerPoint.</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Dado un problema sobre operaciones aritméticas básicas, utilizo  Crayon o Crayolas para solucionarlo.</w:t>
            </w:r>
          </w:p>
          <w:p w:rsidR="00075D78" w:rsidRPr="004734E8" w:rsidRDefault="00075D78" w:rsidP="00643DC7">
            <w:pPr>
              <w:spacing w:after="0" w:line="240" w:lineRule="auto"/>
              <w:jc w:val="both"/>
              <w:rPr>
                <w:rFonts w:ascii="Times New Roman" w:hAnsi="Times New Roman"/>
                <w:color w:val="000000"/>
              </w:rPr>
            </w:pPr>
          </w:p>
        </w:tc>
      </w:tr>
    </w:tbl>
    <w:p w:rsidR="00075D78" w:rsidRPr="004734E8" w:rsidRDefault="00075D78" w:rsidP="00643DC7">
      <w:pPr>
        <w:ind w:firstLine="708"/>
        <w:jc w:val="both"/>
        <w:rPr>
          <w:color w:val="000000"/>
        </w:rPr>
      </w:pPr>
    </w:p>
    <w:p w:rsidR="00075D78" w:rsidRPr="004734E8" w:rsidRDefault="00075D78" w:rsidP="00643DC7">
      <w:pPr>
        <w:ind w:firstLine="708"/>
        <w:jc w:val="both"/>
        <w:rPr>
          <w:color w:val="000000"/>
        </w:rPr>
      </w:pPr>
    </w:p>
    <w:p w:rsidR="00075D78" w:rsidRPr="004734E8" w:rsidRDefault="00075D78" w:rsidP="00643DC7">
      <w:pPr>
        <w:ind w:firstLine="708"/>
        <w:jc w:val="both"/>
        <w:rPr>
          <w:color w:val="000000"/>
        </w:rPr>
      </w:pPr>
    </w:p>
    <w:p w:rsidR="00075D78" w:rsidRPr="004734E8" w:rsidRDefault="00075D78" w:rsidP="00643DC7">
      <w:pPr>
        <w:ind w:firstLine="708"/>
        <w:jc w:val="both"/>
        <w:rPr>
          <w:color w:val="000000"/>
        </w:rPr>
      </w:pPr>
    </w:p>
    <w:p w:rsidR="00075D78" w:rsidRPr="004734E8" w:rsidRDefault="00075D78" w:rsidP="00643DC7">
      <w:pPr>
        <w:ind w:firstLine="708"/>
        <w:jc w:val="both"/>
        <w:rPr>
          <w:color w:val="000000"/>
        </w:rPr>
      </w:pPr>
    </w:p>
    <w:p w:rsidR="00075D78" w:rsidRPr="004734E8" w:rsidRDefault="00075D78" w:rsidP="00643DC7">
      <w:pPr>
        <w:ind w:firstLine="708"/>
        <w:jc w:val="both"/>
        <w:rPr>
          <w:color w:val="000000"/>
        </w:rPr>
      </w:pPr>
    </w:p>
    <w:p w:rsidR="00075D78" w:rsidRPr="004734E8" w:rsidRDefault="00075D78" w:rsidP="00643DC7">
      <w:pPr>
        <w:ind w:firstLine="708"/>
        <w:jc w:val="both"/>
        <w:rPr>
          <w:color w:val="000000"/>
        </w:rPr>
      </w:pPr>
    </w:p>
    <w:p w:rsidR="00075D78" w:rsidRPr="004734E8" w:rsidRDefault="00075D78" w:rsidP="00643DC7">
      <w:pPr>
        <w:ind w:firstLine="708"/>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643DC7">
      <w:pPr>
        <w:jc w:val="both"/>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tbl>
      <w:tblPr>
        <w:tblpPr w:leftFromText="141" w:rightFromText="141" w:vertAnchor="page" w:horzAnchor="margin" w:tblpXSpec="center" w:tblpY="1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5º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 xml:space="preserve">      001</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003</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004</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005</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006</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007</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009</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010</w:t>
            </w:r>
          </w:p>
          <w:p w:rsidR="00075D78" w:rsidRPr="004734E8" w:rsidRDefault="00075D78" w:rsidP="00632DBD">
            <w:pPr>
              <w:spacing w:after="0" w:line="240" w:lineRule="auto"/>
              <w:rPr>
                <w:rFonts w:ascii="Times New Roman" w:hAnsi="Times New Roman"/>
                <w:color w:val="000000"/>
              </w:rPr>
            </w:pPr>
          </w:p>
        </w:tc>
        <w:tc>
          <w:tcPr>
            <w:tcW w:w="7507" w:type="dxa"/>
            <w:gridSpan w:val="2"/>
            <w:tcBorders>
              <w:left w:val="single" w:sz="4" w:space="0" w:color="auto"/>
            </w:tcBorders>
          </w:tcPr>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Utilizo con propiedad el computador y en especial el teclado.</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noProof/>
                <w:color w:val="000000"/>
              </w:rPr>
            </w:pPr>
            <w:r w:rsidRPr="004734E8">
              <w:rPr>
                <w:rFonts w:ascii="Times New Roman" w:hAnsi="Times New Roman"/>
                <w:noProof/>
                <w:color w:val="000000"/>
              </w:rPr>
              <w:t>Dad</w:t>
            </w:r>
            <w:r w:rsidRPr="004734E8">
              <w:rPr>
                <w:rFonts w:ascii="Times New Roman" w:hAnsi="Times New Roman"/>
                <w:color w:val="000000"/>
                <w:lang w:val="es-MX"/>
              </w:rPr>
              <w:t>a por el profesor una serie de palabras que en total contenga 10</w:t>
            </w:r>
            <w:r w:rsidRPr="004734E8">
              <w:rPr>
                <w:rFonts w:ascii="Times New Roman" w:hAnsi="Times New Roman"/>
                <w:noProof/>
                <w:color w:val="000000"/>
              </w:rPr>
              <w:t>0</w:t>
            </w:r>
            <w:r w:rsidRPr="004734E8">
              <w:rPr>
                <w:rFonts w:ascii="Times New Roman" w:hAnsi="Times New Roman"/>
                <w:color w:val="000000"/>
                <w:lang w:val="es-MX"/>
              </w:rPr>
              <w:t xml:space="preserve"> </w:t>
            </w:r>
            <w:r w:rsidRPr="004734E8">
              <w:rPr>
                <w:rFonts w:ascii="Times New Roman" w:hAnsi="Times New Roman"/>
                <w:noProof/>
                <w:color w:val="000000"/>
              </w:rPr>
              <w:t>letras, demuestrao que conozco  el teclado y la distribución de las teclas al digitarlas en menos de un minuto, y con un máximo de 10 errores.</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MX"/>
              </w:rPr>
            </w:pPr>
            <w:r w:rsidRPr="004734E8">
              <w:rPr>
                <w:rFonts w:ascii="Times New Roman" w:hAnsi="Times New Roman"/>
                <w:noProof/>
                <w:color w:val="000000"/>
              </w:rPr>
              <w:t xml:space="preserve">Explico  la función que cumplen ciertos periféricos </w:t>
            </w:r>
            <w:r w:rsidRPr="004734E8">
              <w:rPr>
                <w:rFonts w:ascii="Times New Roman" w:hAnsi="Times New Roman"/>
                <w:color w:val="000000"/>
                <w:lang w:val="es-MX"/>
              </w:rPr>
              <w:t>avanzados que se pueden conectar a un computador, tales como cámaras de video y fotográfica digitales.</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MX"/>
              </w:rPr>
            </w:pPr>
            <w:r w:rsidRPr="004734E8">
              <w:rPr>
                <w:rFonts w:ascii="Times New Roman" w:hAnsi="Times New Roman"/>
                <w:color w:val="000000"/>
                <w:lang w:val="es-MX"/>
              </w:rPr>
              <w:t>Dado el tema del uso de las TICs en la vida cotidiana, discuto  activamente con mis  compañeros sobre ventajas y desventajas que esta ofrece.</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Utilizo  las posibilidades que ofrece Internet como fuente de información.</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Explico  en sus propias palabras, el papel que cumplen el computador y el Internet como medio de comunicación dentro y fuera del colegio.</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lang w:val="es-ES_tradnl"/>
              </w:rPr>
              <w:t>Realizo con propiedad consultas en fuentes de información como: libros, revistas, mapas, enciclopedias, etc.</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Utilizo  ordenes y procedimientos en Paint, Crayon,  Powerpoint, para realizar figuras geométricas que refuercen los conceptos de ángulo, grado, polígono y sólido.</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Construyo algoritmos para la solución de problemas sencillos.</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Resuelvo problemas matemáticos sencillos (algoritmos)</w:t>
            </w:r>
          </w:p>
          <w:p w:rsidR="00075D78" w:rsidRPr="004734E8" w:rsidRDefault="00075D78" w:rsidP="00632DBD">
            <w:pPr>
              <w:spacing w:after="0" w:line="240" w:lineRule="auto"/>
              <w:rPr>
                <w:rFonts w:ascii="Times New Roman" w:hAnsi="Times New Roman"/>
                <w:color w:val="000000"/>
              </w:rPr>
            </w:pPr>
          </w:p>
        </w:tc>
      </w:tr>
    </w:tbl>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tabs>
          <w:tab w:val="left" w:pos="2185"/>
        </w:tabs>
        <w:rPr>
          <w:color w:val="000000"/>
        </w:rPr>
      </w:pPr>
      <w:r w:rsidRPr="004734E8">
        <w:rPr>
          <w:color w:val="000000"/>
        </w:rPr>
        <w:tab/>
      </w: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tbl>
      <w:tblPr>
        <w:tblpPr w:leftFromText="141" w:rightFromText="141" w:vertAnchor="page" w:horzAnchor="margin" w:tblpXSpec="center" w:tblpY="1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6º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 xml:space="preserve">      001</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003</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004</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005</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006</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007</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009</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010</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011</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013</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014</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015</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016</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017</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019</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020</w:t>
            </w:r>
          </w:p>
        </w:tc>
        <w:tc>
          <w:tcPr>
            <w:tcW w:w="7507" w:type="dxa"/>
            <w:gridSpan w:val="2"/>
            <w:tcBorders>
              <w:left w:val="single" w:sz="4" w:space="0" w:color="auto"/>
            </w:tcBorders>
          </w:tcPr>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Explico con sus propias palabras las  funciones de un Sistema Operativo (qué hace).</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Utilizo  las funciones y herramientas de un Sistema Operativo Windows.</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Dada una tarea asignada por el profesor, utilizo  las herramientas que ofrece el sistema operativo para llevarla a cabo.</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Creo y manejo  con propiedad archivos y carpetas.</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lang w:val="es-CO"/>
              </w:rPr>
            </w:pPr>
            <w:r w:rsidRPr="004734E8">
              <w:rPr>
                <w:rFonts w:ascii="Times New Roman" w:hAnsi="Times New Roman"/>
                <w:color w:val="000000"/>
                <w:lang w:val="es-CO"/>
              </w:rPr>
              <w:t>Dada por el profesor una cantidad de material diferente, la archivo  adecuadamente en el sistema (disco duro o red).</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Cuido  los equipos de computo y demuestro  responsabilidad en su uso.</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 xml:space="preserve">Demuestro  con la realización de sus trabajos una actitud positiva y responsable hacia el uso de </w:t>
            </w:r>
            <w:smartTag w:uri="urn:schemas-microsoft-com:office:smarttags" w:element="PersonName">
              <w:smartTagPr>
                <w:attr w:name="ProductID" w:val="la Tecnología"/>
              </w:smartTagPr>
              <w:r w:rsidRPr="004734E8">
                <w:rPr>
                  <w:rFonts w:ascii="Times New Roman" w:hAnsi="Times New Roman"/>
                  <w:color w:val="000000"/>
                  <w:lang w:val="es-ES_tradnl"/>
                </w:rPr>
                <w:t>la Tecnología</w:t>
              </w:r>
            </w:smartTag>
            <w:r w:rsidRPr="004734E8">
              <w:rPr>
                <w:rFonts w:ascii="Times New Roman" w:hAnsi="Times New Roman"/>
                <w:color w:val="000000"/>
                <w:lang w:val="es-ES_tradnl"/>
              </w:rPr>
              <w:t xml:space="preserve"> que apoya el aprendizaje.</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Demuestro comportamientos legales y éticos en el empleo de la tecnología y de la información. Promueve estos comportamientos entre sus compañeros, familia y comunidad.</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noProof/>
                <w:color w:val="000000"/>
              </w:rPr>
            </w:pPr>
            <w:r w:rsidRPr="004734E8">
              <w:rPr>
                <w:rFonts w:ascii="Times New Roman" w:hAnsi="Times New Roman"/>
                <w:noProof/>
                <w:color w:val="000000"/>
              </w:rPr>
              <w:t>Dad</w:t>
            </w:r>
            <w:r w:rsidRPr="004734E8">
              <w:rPr>
                <w:rFonts w:ascii="Times New Roman" w:hAnsi="Times New Roman"/>
                <w:color w:val="000000"/>
                <w:lang w:val="es-MX"/>
              </w:rPr>
              <w:t>a por el profesor una serie de palabras que en total contenga 15</w:t>
            </w:r>
            <w:r w:rsidRPr="004734E8">
              <w:rPr>
                <w:rFonts w:ascii="Times New Roman" w:hAnsi="Times New Roman"/>
                <w:noProof/>
                <w:color w:val="000000"/>
              </w:rPr>
              <w:t>0</w:t>
            </w:r>
            <w:r w:rsidRPr="004734E8">
              <w:rPr>
                <w:rFonts w:ascii="Times New Roman" w:hAnsi="Times New Roman"/>
                <w:color w:val="000000"/>
                <w:lang w:val="es-MX"/>
              </w:rPr>
              <w:t xml:space="preserve"> </w:t>
            </w:r>
            <w:r w:rsidRPr="004734E8">
              <w:rPr>
                <w:rFonts w:ascii="Times New Roman" w:hAnsi="Times New Roman"/>
                <w:noProof/>
                <w:color w:val="000000"/>
              </w:rPr>
              <w:t>letras, demuestra que conozco  el teclado y la distribución de las teclas al digitarlas en menos de un minuto, y con un máximo de 10 errores.</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Defino  Internet con sus palabras y explica sus características principales.</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 xml:space="preserve">Utilizo  con propiedad un navegador de Internet. Conozco  las ventajas y cuidados de éste medio. </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 xml:space="preserve">Explico  5 de las normas básicas de respeto y etiqueta para comunicarse por </w:t>
            </w:r>
            <w:smartTag w:uri="urn:schemas-microsoft-com:office:smarttags" w:element="PersonName">
              <w:smartTagPr>
                <w:attr w:name="ProductID" w:val="la Red."/>
              </w:smartTagPr>
              <w:r w:rsidRPr="004734E8">
                <w:rPr>
                  <w:rFonts w:ascii="Times New Roman" w:hAnsi="Times New Roman"/>
                  <w:color w:val="000000"/>
                </w:rPr>
                <w:t>la Red.</w:t>
              </w:r>
            </w:smartTag>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 xml:space="preserve">Utilizo  las funciones básicas del Correo Electrónico. </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lang w:val="es-MX"/>
              </w:rPr>
            </w:pPr>
            <w:r w:rsidRPr="004734E8">
              <w:rPr>
                <w:rFonts w:ascii="Times New Roman" w:hAnsi="Times New Roman"/>
                <w:color w:val="000000"/>
                <w:lang w:val="es-MX"/>
              </w:rPr>
              <w:t>Uso  el Procesador de Texto y escribo  en un mínimo de 20 renglones una breve autobiografía utilizando un formato estándar (Arial, 12 puntos).</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Utilizando el Procesador de Texto, creo  un nuevo documento, lo grabo  en un lugar establecido por el profesor, lo cierro; si es necesario, lo abre nuevamente para modificarlo.</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En un documento con formato dado por el profesor, utilizo  el Procesador de Texto para editarlo.</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 xml:space="preserve"> Modifico la letra, uso  negrilla, subrayo, cambio de lugar unas palabras o frases, copio, corto, muevo y pego unas palabras o frases.</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Aplico formato especial a un documento dado para imprimirlo: tamaño del papel, márgenes, tabulados, viñetas, columnas, etc.</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Describo en sus palabras qué es y para qué se usa el correo electrónico.</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 xml:space="preserve">Envío correo electrónico a sus compañeros observando normas de respeto hacia ellos. </w:t>
            </w:r>
          </w:p>
        </w:tc>
      </w:tr>
    </w:tbl>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tabs>
          <w:tab w:val="left" w:pos="2185"/>
        </w:tabs>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tbl>
      <w:tblPr>
        <w:tblpPr w:leftFromText="141" w:rightFromText="141" w:vertAnchor="page" w:horzAnchor="margin" w:tblpXSpec="center" w:tblpY="1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6º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 xml:space="preserve">      021</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023</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024</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025</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026</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027</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029</w:t>
            </w:r>
          </w:p>
          <w:p w:rsidR="00075D78" w:rsidRPr="004734E8" w:rsidRDefault="00075D78" w:rsidP="00632DBD">
            <w:pPr>
              <w:spacing w:after="0" w:line="240" w:lineRule="auto"/>
              <w:rPr>
                <w:rFonts w:ascii="Times New Roman" w:hAnsi="Times New Roman"/>
                <w:color w:val="000000"/>
              </w:rPr>
            </w:pPr>
          </w:p>
        </w:tc>
        <w:tc>
          <w:tcPr>
            <w:tcW w:w="7507" w:type="dxa"/>
            <w:gridSpan w:val="2"/>
            <w:tcBorders>
              <w:left w:val="single" w:sz="4" w:space="0" w:color="auto"/>
            </w:tcBorders>
          </w:tcPr>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 xml:space="preserve"> Respondo, reenvío correos y adjunta archivos a un correo.</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lang w:val="es-MX"/>
              </w:rPr>
              <w:t>Mediante la redacción de un texto sobre un tema dado por el profesor, demuestro habilidad en la construcción gramatical.</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Dada una lista de hitos que han marcado la historia de Internet desde su creación, la organizo cronológicamente.</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Sin ayuda de referencias, describo brevemente, y en mis  propias palabras, las ventajas que ofrece el uso del correo electrónico así como las consecuencias de utilizar este medio con fines deshonestos.</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Con sus comportamientos demuestro que emplea la tecnología en forma cooperativa con sus compañeros y exhibe conductas laboriosas, perseverantes y generosas en los trabajos en grupo.</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Con ayuda del Profesor de Informática, ubico  direcciones de Internet  que contienen información relacionada con el tema planteado.</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Con ayuda del Profesor de Informática, utilizo diversas fuentes de información disponibles en Internet como: enciclopedias en línea, diccionarios, directorios, manuales, etc.</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Uso las herramientas de la Tecnología aprendidas durante el año escolar para resolver problemas sencillos, comunicarse por correo electrónico y escribir textos cortos.</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Utilizando el software apropiado, construyo un Mapa Conceptual para representar los diferentes géneros literarios.</w:t>
            </w:r>
          </w:p>
          <w:p w:rsidR="00075D78" w:rsidRPr="004734E8" w:rsidRDefault="00075D78" w:rsidP="00632DBD">
            <w:pPr>
              <w:spacing w:after="0" w:line="240" w:lineRule="auto"/>
              <w:rPr>
                <w:rFonts w:ascii="Times New Roman" w:hAnsi="Times New Roman"/>
                <w:color w:val="000000"/>
              </w:rPr>
            </w:pPr>
          </w:p>
        </w:tc>
      </w:tr>
    </w:tbl>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44642D">
      <w:pPr>
        <w:ind w:firstLine="708"/>
        <w:rPr>
          <w:color w:val="000000"/>
        </w:rPr>
      </w:pPr>
    </w:p>
    <w:p w:rsidR="00075D78" w:rsidRPr="004734E8" w:rsidRDefault="00075D78" w:rsidP="00B02F67">
      <w:pPr>
        <w:rPr>
          <w:color w:val="000000"/>
        </w:rPr>
      </w:pPr>
    </w:p>
    <w:p w:rsidR="00075D78" w:rsidRPr="004734E8" w:rsidRDefault="00075D78" w:rsidP="00B02F67">
      <w:pPr>
        <w:rPr>
          <w:color w:val="000000"/>
        </w:rPr>
      </w:pPr>
    </w:p>
    <w:p w:rsidR="00075D78" w:rsidRPr="004734E8" w:rsidRDefault="00075D78" w:rsidP="00B02F67">
      <w:pPr>
        <w:rPr>
          <w:color w:val="000000"/>
        </w:rPr>
      </w:pPr>
    </w:p>
    <w:p w:rsidR="00075D78" w:rsidRPr="004734E8" w:rsidRDefault="00075D78" w:rsidP="00B02F67">
      <w:pPr>
        <w:rPr>
          <w:color w:val="000000"/>
        </w:rPr>
      </w:pPr>
    </w:p>
    <w:p w:rsidR="00075D78" w:rsidRPr="004734E8" w:rsidRDefault="00075D78" w:rsidP="00B02F67">
      <w:pPr>
        <w:rPr>
          <w:color w:val="000000"/>
        </w:rPr>
      </w:pPr>
    </w:p>
    <w:p w:rsidR="00075D78" w:rsidRPr="004734E8" w:rsidRDefault="00075D78" w:rsidP="00B02F67">
      <w:pPr>
        <w:rPr>
          <w:color w:val="000000"/>
        </w:rPr>
      </w:pPr>
    </w:p>
    <w:p w:rsidR="00075D78" w:rsidRPr="004734E8" w:rsidRDefault="00075D78" w:rsidP="00B02F67">
      <w:pPr>
        <w:rPr>
          <w:color w:val="000000"/>
        </w:rPr>
      </w:pPr>
    </w:p>
    <w:p w:rsidR="00075D78" w:rsidRPr="004734E8" w:rsidRDefault="00075D78" w:rsidP="00B02F67">
      <w:pPr>
        <w:rPr>
          <w:color w:val="000000"/>
        </w:rPr>
      </w:pPr>
    </w:p>
    <w:p w:rsidR="00075D78" w:rsidRPr="004734E8" w:rsidRDefault="00075D78" w:rsidP="00B02F67">
      <w:pPr>
        <w:rPr>
          <w:color w:val="000000"/>
        </w:rPr>
      </w:pPr>
    </w:p>
    <w:p w:rsidR="00075D78" w:rsidRPr="004734E8" w:rsidRDefault="00075D78" w:rsidP="00B02F67">
      <w:pPr>
        <w:rPr>
          <w:color w:val="000000"/>
        </w:rPr>
      </w:pPr>
    </w:p>
    <w:p w:rsidR="00075D78" w:rsidRPr="004734E8" w:rsidRDefault="00075D78" w:rsidP="00B02F67">
      <w:pPr>
        <w:rPr>
          <w:color w:val="000000"/>
        </w:rPr>
      </w:pPr>
    </w:p>
    <w:p w:rsidR="00075D78" w:rsidRPr="004734E8" w:rsidRDefault="00075D78" w:rsidP="00B02F67">
      <w:pPr>
        <w:rPr>
          <w:color w:val="000000"/>
        </w:rPr>
      </w:pPr>
    </w:p>
    <w:p w:rsidR="00075D78" w:rsidRPr="004734E8" w:rsidRDefault="00075D78" w:rsidP="00B02F67">
      <w:pPr>
        <w:tabs>
          <w:tab w:val="left" w:pos="6065"/>
        </w:tabs>
        <w:rPr>
          <w:color w:val="000000"/>
        </w:rPr>
      </w:pPr>
      <w:r w:rsidRPr="004734E8">
        <w:rPr>
          <w:color w:val="000000"/>
        </w:rPr>
        <w:tab/>
      </w: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r w:rsidRPr="004734E8">
        <w:rPr>
          <w:color w:val="000000"/>
        </w:rPr>
        <w:tab/>
      </w:r>
    </w:p>
    <w:p w:rsidR="00075D78" w:rsidRPr="004734E8" w:rsidRDefault="00075D78" w:rsidP="00B02F67">
      <w:pPr>
        <w:tabs>
          <w:tab w:val="left" w:pos="6065"/>
        </w:tabs>
        <w:rPr>
          <w:color w:val="000000"/>
        </w:rPr>
      </w:pPr>
    </w:p>
    <w:tbl>
      <w:tblPr>
        <w:tblpPr w:leftFromText="141" w:rightFromText="141" w:vertAnchor="page" w:horzAnchor="margin" w:tblpXSpec="center" w:tblpY="1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7º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 xml:space="preserve">      001</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003</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004</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005</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006</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007</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009</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010</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011</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013</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014</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015</w:t>
            </w:r>
          </w:p>
          <w:p w:rsidR="00075D78" w:rsidRPr="004734E8" w:rsidRDefault="00075D78" w:rsidP="00632DBD">
            <w:pPr>
              <w:spacing w:after="0" w:line="240" w:lineRule="auto"/>
              <w:rPr>
                <w:rFonts w:ascii="Times New Roman" w:hAnsi="Times New Roman"/>
                <w:color w:val="000000"/>
              </w:rPr>
            </w:pPr>
          </w:p>
        </w:tc>
        <w:tc>
          <w:tcPr>
            <w:tcW w:w="7507" w:type="dxa"/>
            <w:gridSpan w:val="2"/>
            <w:tcBorders>
              <w:left w:val="single" w:sz="4" w:space="0" w:color="auto"/>
            </w:tcBorders>
          </w:tcPr>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Dad</w:t>
            </w:r>
            <w:r w:rsidRPr="004734E8">
              <w:rPr>
                <w:rFonts w:ascii="Times New Roman" w:hAnsi="Times New Roman"/>
                <w:color w:val="000000"/>
                <w:lang w:val="es-MX"/>
              </w:rPr>
              <w:t>a por el profesor una serie de palabras que en total contenga 20</w:t>
            </w:r>
            <w:r w:rsidRPr="004734E8">
              <w:rPr>
                <w:rFonts w:ascii="Times New Roman" w:hAnsi="Times New Roman"/>
                <w:color w:val="000000"/>
              </w:rPr>
              <w:t>0</w:t>
            </w:r>
            <w:r w:rsidRPr="004734E8">
              <w:rPr>
                <w:rFonts w:ascii="Times New Roman" w:hAnsi="Times New Roman"/>
                <w:color w:val="000000"/>
                <w:lang w:val="es-MX"/>
              </w:rPr>
              <w:t xml:space="preserve"> </w:t>
            </w:r>
            <w:r w:rsidRPr="004734E8">
              <w:rPr>
                <w:rFonts w:ascii="Times New Roman" w:hAnsi="Times New Roman"/>
                <w:color w:val="000000"/>
              </w:rPr>
              <w:t>letras, demuestro que conozco  el teclado y la distribución de las teclas al digitarlas en menos de un minuto, y con un máximo de 10 errores (sin mirar el teclado).</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Utilizando un Procesador de Texto, construyo un documento que contenga tablas con la estructura y el formato apropiados a los requerimientos de la información a tabular.</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Utilizando un Procesador de Texto, creo un documento sobre un tema con enlaces entre diferentes partes del contenido (hipertexto).</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MX"/>
              </w:rPr>
            </w:pPr>
            <w:r w:rsidRPr="004734E8">
              <w:rPr>
                <w:rFonts w:ascii="Times New Roman" w:hAnsi="Times New Roman"/>
                <w:color w:val="000000"/>
                <w:lang w:val="es-MX"/>
              </w:rPr>
              <w:t>Sin ayudas externas, defino  brevemente y en sus propias palabras 5 términos propios de Internet (TCP/IP, URL, Browser, HTTP, FTP, etc).</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Mediante un foro donde participe toda la clase, examino activamente con sus compañeros el uso responsable de Internet y predigo  las consecuencias personales de un uso inapropiado.</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Dados los trabajos de investigación realizados durante un período de tiempo establecido, demuestro  su responsabilidad al evitar el plagio y respetar las reglas sobre derechos de autor.</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Mediante 3 mensajes de Correo Electrónico enviados a la dirección electrónica del profesor, demuestro que entiendo y respeto la etiqueta y las buenas maneras en la Red.</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Con mis  comportamientos sociales y éticos, demuestro que empleo  la tecnología en forma cooperada con sus compañeros y exhibo  conductas respetuosas y tolerantes en los trabajos en grupo.</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Utilizo  la función para crear tablas en el Procesador de Texto y presenta información tabulada en los trabajos finales.</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MX"/>
              </w:rPr>
            </w:pPr>
            <w:r w:rsidRPr="004734E8">
              <w:rPr>
                <w:rFonts w:ascii="Times New Roman" w:hAnsi="Times New Roman"/>
                <w:color w:val="000000"/>
                <w:lang w:val="es-MX"/>
              </w:rPr>
              <w:t>Dado un trabajo de Ciencias Naturales (materia de integración), inserto  en el Procesador de Texto imágenes, dibujos y símbolos que aporten claridad al tema.</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Apoyándose en un Procesador de Texto, redacto  en forma concreta y precisa una pregunta específica sobre un tema visto en clase.</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Ubico  direcciones en Internet que contienen información relacionada con un problema de información específico.</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Utilizo  diversas fuentes de información disponibles en Internet como: enciclopedias en línea, diccionarios, directorios, manuales, etc.</w:t>
            </w:r>
          </w:p>
          <w:p w:rsidR="00075D78" w:rsidRPr="004734E8" w:rsidRDefault="00075D78" w:rsidP="00643DC7">
            <w:pPr>
              <w:spacing w:after="0" w:line="240" w:lineRule="auto"/>
              <w:jc w:val="both"/>
              <w:rPr>
                <w:rFonts w:ascii="Times New Roman" w:hAnsi="Times New Roman"/>
                <w:color w:val="000000"/>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lang w:val="es-ES_tradnl"/>
              </w:rPr>
              <w:t>Creo  los objetos multimedia necesarios para dar mayor claridad a sus documentos y Presentaciones Multimedia.</w:t>
            </w:r>
          </w:p>
          <w:p w:rsidR="00075D78" w:rsidRPr="004734E8" w:rsidRDefault="00075D78" w:rsidP="00643DC7">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rPr>
            </w:pPr>
            <w:r w:rsidRPr="004734E8">
              <w:rPr>
                <w:rFonts w:ascii="Times New Roman" w:hAnsi="Times New Roman"/>
                <w:color w:val="000000"/>
              </w:rPr>
              <w:t>A partir de la información sintetizada y apoyándose en software para Presentaciones Multimedia, creo  una presentación que incluya objetos multimedia y tablas para exponer el resultado de la investigación.</w:t>
            </w:r>
          </w:p>
          <w:p w:rsidR="00075D78" w:rsidRPr="004734E8" w:rsidRDefault="00075D78" w:rsidP="00632DBD">
            <w:pPr>
              <w:spacing w:after="0" w:line="240" w:lineRule="auto"/>
              <w:rPr>
                <w:rFonts w:ascii="Times New Roman" w:hAnsi="Times New Roman"/>
                <w:color w:val="000000"/>
              </w:rPr>
            </w:pPr>
          </w:p>
        </w:tc>
      </w:tr>
    </w:tbl>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B02F67">
      <w:pPr>
        <w:tabs>
          <w:tab w:val="left" w:pos="6065"/>
        </w:tabs>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rPr>
          <w:color w:val="000000"/>
        </w:rPr>
      </w:pPr>
    </w:p>
    <w:p w:rsidR="00075D78" w:rsidRPr="004734E8" w:rsidRDefault="00075D78" w:rsidP="004A0B1E">
      <w:pPr>
        <w:tabs>
          <w:tab w:val="left" w:pos="1406"/>
        </w:tabs>
        <w:rPr>
          <w:color w:val="000000"/>
        </w:rPr>
      </w:pPr>
      <w:r w:rsidRPr="004734E8">
        <w:rPr>
          <w:color w:val="000000"/>
        </w:rPr>
        <w:tab/>
      </w:r>
    </w:p>
    <w:p w:rsidR="00075D78" w:rsidRPr="004734E8" w:rsidRDefault="00075D78" w:rsidP="004A0B1E">
      <w:pPr>
        <w:tabs>
          <w:tab w:val="left" w:pos="1406"/>
        </w:tabs>
        <w:rPr>
          <w:color w:val="000000"/>
        </w:rPr>
      </w:pPr>
    </w:p>
    <w:p w:rsidR="00075D78" w:rsidRPr="004734E8" w:rsidRDefault="00075D78" w:rsidP="004A0B1E">
      <w:pPr>
        <w:tabs>
          <w:tab w:val="left" w:pos="1406"/>
        </w:tabs>
        <w:rPr>
          <w:color w:val="000000"/>
        </w:rPr>
      </w:pPr>
    </w:p>
    <w:p w:rsidR="00075D78" w:rsidRPr="004734E8" w:rsidRDefault="00075D78" w:rsidP="004A0B1E">
      <w:pPr>
        <w:tabs>
          <w:tab w:val="left" w:pos="1406"/>
        </w:tabs>
        <w:rPr>
          <w:color w:val="000000"/>
        </w:rPr>
      </w:pPr>
    </w:p>
    <w:p w:rsidR="00075D78" w:rsidRPr="004734E8" w:rsidRDefault="00075D78" w:rsidP="004A0B1E">
      <w:pPr>
        <w:tabs>
          <w:tab w:val="left" w:pos="1406"/>
        </w:tabs>
        <w:rPr>
          <w:color w:val="000000"/>
        </w:rPr>
      </w:pPr>
    </w:p>
    <w:p w:rsidR="00075D78" w:rsidRPr="004734E8" w:rsidRDefault="00075D78" w:rsidP="004A0B1E">
      <w:pPr>
        <w:tabs>
          <w:tab w:val="left" w:pos="1406"/>
        </w:tabs>
        <w:rPr>
          <w:color w:val="000000"/>
        </w:rPr>
      </w:pPr>
    </w:p>
    <w:p w:rsidR="00075D78" w:rsidRPr="004734E8" w:rsidRDefault="00075D78" w:rsidP="004A0B1E">
      <w:pPr>
        <w:tabs>
          <w:tab w:val="left" w:pos="1406"/>
        </w:tabs>
        <w:rPr>
          <w:color w:val="000000"/>
        </w:rPr>
      </w:pPr>
    </w:p>
    <w:p w:rsidR="00075D78" w:rsidRPr="004734E8" w:rsidRDefault="00075D78" w:rsidP="004A0B1E">
      <w:pPr>
        <w:tabs>
          <w:tab w:val="left" w:pos="1406"/>
        </w:tabs>
        <w:rPr>
          <w:color w:val="000000"/>
        </w:rPr>
      </w:pPr>
    </w:p>
    <w:p w:rsidR="00075D78" w:rsidRPr="004734E8" w:rsidRDefault="00075D78" w:rsidP="004A0B1E">
      <w:pPr>
        <w:tabs>
          <w:tab w:val="left" w:pos="1406"/>
        </w:tabs>
        <w:rPr>
          <w:color w:val="000000"/>
        </w:rPr>
      </w:pPr>
    </w:p>
    <w:tbl>
      <w:tblPr>
        <w:tblpPr w:leftFromText="141" w:rightFromText="141" w:vertAnchor="page" w:horzAnchor="margin" w:tblpXSpec="center" w:tblpY="1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8º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 xml:space="preserve">      001</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002</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003</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004</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005</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006</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007</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009</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010</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011</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013</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014</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015</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016</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017</w:t>
            </w:r>
          </w:p>
          <w:p w:rsidR="00075D78" w:rsidRPr="004734E8" w:rsidRDefault="00075D78" w:rsidP="00632DBD">
            <w:pPr>
              <w:spacing w:after="0" w:line="240" w:lineRule="auto"/>
              <w:rPr>
                <w:rFonts w:ascii="Times New Roman" w:hAnsi="Times New Roman"/>
                <w:color w:val="000000"/>
              </w:rPr>
            </w:pPr>
          </w:p>
        </w:tc>
        <w:tc>
          <w:tcPr>
            <w:tcW w:w="7507" w:type="dxa"/>
            <w:gridSpan w:val="2"/>
            <w:tcBorders>
              <w:left w:val="single" w:sz="4" w:space="0" w:color="auto"/>
            </w:tcBorders>
          </w:tcPr>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Uso periféricos (cámara digital de video, micrófono, entrada de audio) para enriquecer las presentaciones con elementos de multimedia.</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lang w:val="es-CO"/>
              </w:rPr>
            </w:pPr>
            <w:r w:rsidRPr="004734E8">
              <w:rPr>
                <w:rFonts w:ascii="Times New Roman" w:hAnsi="Times New Roman"/>
                <w:color w:val="000000"/>
                <w:lang w:val="es-CO"/>
              </w:rPr>
              <w:t>Realizo un trabajo combinado y coherente utilizando software para: procesamiento de texto, Presentaciones Multimedia e Internet.</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Descomprimo, abro y visualizo documentos descargados de Internet.</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Dados los trabajos de investigación realizados durante un período de tiempo establecido, demuestro  su responsabilidad al evitar el plagio y respetar las reglas sobre derechos de autor.</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Dados los trabajos de investigación realizados en un tiempo establecido, cito correctamente las fuentes de las que obtuve información.</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Dadas una serie de fotografías, uso un escáner para digitalizarlas y las edito utilizando el software apropiado de edición gráfica. Finalmente las exporto en un formato que pueda usarse en el programa para Presentaciones Multimedia.</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Sin ayuda de referencias, describo brevemente, y en mis propias palabras, el funcionamiento de la Hoja de Cálculo.</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lang w:val="es-MX"/>
              </w:rPr>
            </w:pPr>
            <w:r w:rsidRPr="004734E8">
              <w:rPr>
                <w:rFonts w:ascii="Times New Roman" w:hAnsi="Times New Roman"/>
                <w:color w:val="000000"/>
                <w:lang w:val="es-MX"/>
              </w:rPr>
              <w:t>Dada una serie de datos por el profesor, los analizo, y apoyándose en una Hoja de Cálculo, los tabulo coherentemente.</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Dado un tema por el profesor, uso una Hoja de Cálculo para tabular los datos obtenidos sobre ese tema y crear gráficos que representen la información.</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A partir de los datos obtenidos y tabulados sobre un tema, los ordeno ascendente o descendentemente y hace inferencias sobre lo hallado.</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Dado un tema por el profesor, represento  hechos o eventos utilizando las diversas operaciones matemáticas (fórmulas, cálculos, funciones) que ofrece la Hoja de Cálculo.</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Planteo  un problema de información y lo convierte en un proyecto de investigación. Explica las palabras claves que ha seleccionado sobre el tema a tratar.</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Evalúo la importancia de diferentes fuentes de información físicas y digitales, como bibliotecas, Internet, Bases de Datos, Cd-Rom, etc.</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Accedo y utiliza adecuadamente las fuentes de información disponibles en la biblioteca del colegio y en Internet utilizando la sala de informática (periódicos, libros, atlas, diccionarios, enciclopedias, manuales, catálogos en línea, bases de datos, Cd-Roms, etc).</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Utilizo un Procesador de Texto para clasificar, agrupar y organizar las notas personales con la información localizada.</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Dado un banco de imágenes de Internet (dirección suministrada por el profesor), selecciono una imagen que aporte claridad al tema.</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A partir de la información ordenada y clasificada, sintetizo de manera congruente la que proviene de diferentes fuentes, no copio y pego información indiscriminadamente.</w:t>
            </w:r>
          </w:p>
          <w:p w:rsidR="00075D78" w:rsidRPr="004734E8" w:rsidRDefault="00075D78" w:rsidP="00632DBD">
            <w:pPr>
              <w:spacing w:after="0" w:line="240" w:lineRule="auto"/>
              <w:rPr>
                <w:rFonts w:ascii="Times New Roman" w:hAnsi="Times New Roman"/>
                <w:color w:val="000000"/>
              </w:rPr>
            </w:pPr>
          </w:p>
        </w:tc>
      </w:tr>
    </w:tbl>
    <w:p w:rsidR="00075D78" w:rsidRPr="004734E8" w:rsidRDefault="00075D78" w:rsidP="004A0B1E">
      <w:pPr>
        <w:tabs>
          <w:tab w:val="left" w:pos="1406"/>
        </w:tabs>
        <w:jc w:val="center"/>
        <w:rPr>
          <w:color w:val="000000"/>
        </w:rPr>
      </w:pPr>
    </w:p>
    <w:p w:rsidR="00075D78" w:rsidRPr="004734E8" w:rsidRDefault="00075D78" w:rsidP="004A0B1E">
      <w:pPr>
        <w:tabs>
          <w:tab w:val="left" w:pos="1406"/>
        </w:tabs>
        <w:rPr>
          <w:color w:val="000000"/>
        </w:rPr>
      </w:pPr>
    </w:p>
    <w:p w:rsidR="00075D78" w:rsidRPr="004734E8" w:rsidRDefault="00075D78" w:rsidP="004A0B1E">
      <w:pPr>
        <w:tabs>
          <w:tab w:val="left" w:pos="1406"/>
        </w:tabs>
        <w:rPr>
          <w:color w:val="000000"/>
        </w:rPr>
      </w:pPr>
    </w:p>
    <w:p w:rsidR="00075D78" w:rsidRPr="004734E8" w:rsidRDefault="00075D78" w:rsidP="004A0B1E">
      <w:pPr>
        <w:tabs>
          <w:tab w:val="left" w:pos="1406"/>
        </w:tabs>
        <w:rPr>
          <w:color w:val="000000"/>
        </w:rPr>
      </w:pPr>
    </w:p>
    <w:p w:rsidR="00075D78" w:rsidRPr="004734E8" w:rsidRDefault="00075D78" w:rsidP="004A0B1E">
      <w:pPr>
        <w:tabs>
          <w:tab w:val="left" w:pos="1406"/>
        </w:tabs>
        <w:rPr>
          <w:color w:val="000000"/>
        </w:rPr>
      </w:pPr>
    </w:p>
    <w:p w:rsidR="00075D78" w:rsidRPr="004734E8" w:rsidRDefault="00075D78" w:rsidP="004A0B1E">
      <w:pPr>
        <w:tabs>
          <w:tab w:val="left" w:pos="1406"/>
        </w:tabs>
        <w:rPr>
          <w:color w:val="000000"/>
        </w:rPr>
      </w:pPr>
    </w:p>
    <w:p w:rsidR="00075D78" w:rsidRPr="004734E8" w:rsidRDefault="00075D78" w:rsidP="004A0B1E">
      <w:pPr>
        <w:tabs>
          <w:tab w:val="left" w:pos="1406"/>
        </w:tabs>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rPr>
          <w:color w:val="000000"/>
        </w:rPr>
      </w:pPr>
    </w:p>
    <w:p w:rsidR="00075D78" w:rsidRPr="004734E8" w:rsidRDefault="00075D78" w:rsidP="00664A55">
      <w:pPr>
        <w:tabs>
          <w:tab w:val="left" w:pos="1355"/>
        </w:tabs>
        <w:rPr>
          <w:color w:val="000000"/>
        </w:rPr>
      </w:pPr>
      <w:r w:rsidRPr="004734E8">
        <w:rPr>
          <w:color w:val="000000"/>
        </w:rPr>
        <w:tab/>
      </w:r>
    </w:p>
    <w:p w:rsidR="00075D78" w:rsidRPr="004734E8" w:rsidRDefault="00075D78" w:rsidP="00664A55">
      <w:pPr>
        <w:tabs>
          <w:tab w:val="left" w:pos="1355"/>
        </w:tabs>
        <w:rPr>
          <w:color w:val="000000"/>
        </w:rPr>
      </w:pPr>
    </w:p>
    <w:p w:rsidR="00075D78" w:rsidRPr="004734E8" w:rsidRDefault="00075D78" w:rsidP="00664A55">
      <w:pPr>
        <w:tabs>
          <w:tab w:val="left" w:pos="1355"/>
        </w:tabs>
        <w:rPr>
          <w:color w:val="000000"/>
        </w:rPr>
      </w:pPr>
    </w:p>
    <w:p w:rsidR="00075D78" w:rsidRPr="004734E8" w:rsidRDefault="00075D78" w:rsidP="00664A55">
      <w:pPr>
        <w:tabs>
          <w:tab w:val="left" w:pos="1355"/>
        </w:tabs>
        <w:rPr>
          <w:color w:val="000000"/>
        </w:rPr>
      </w:pPr>
    </w:p>
    <w:p w:rsidR="00075D78" w:rsidRPr="004734E8" w:rsidRDefault="00075D78" w:rsidP="00664A55">
      <w:pPr>
        <w:tabs>
          <w:tab w:val="left" w:pos="1355"/>
        </w:tabs>
        <w:rPr>
          <w:color w:val="000000"/>
        </w:rPr>
      </w:pPr>
    </w:p>
    <w:tbl>
      <w:tblPr>
        <w:tblpPr w:leftFromText="141" w:rightFromText="141" w:vertAnchor="page" w:horzAnchor="margin" w:tblpXSpec="center" w:tblpY="18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8º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018</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019</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020</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021</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023</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024</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tc>
        <w:tc>
          <w:tcPr>
            <w:tcW w:w="7507" w:type="dxa"/>
            <w:gridSpan w:val="2"/>
            <w:tcBorders>
              <w:left w:val="single" w:sz="4" w:space="0" w:color="auto"/>
            </w:tcBorders>
          </w:tcPr>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A partir de la información sintetizada y apoyándose en herramientas de software, preparo una Presentación Multimedia donde expone el resultado de la investigación.</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rPr>
              <w:t>En un texto de mínimo 100 palabras, escribo sus reflexiones sobre lo aprendido en el transcurso de la investigación y la forma como adquiero ese conocimiento.</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Evalúo la exactitud, pertinencia, propiedad, alcance y prejucios de las fuentes de información en Internet.</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Predigo posibles consecuencias de las publicaciones nocivas o inmorales que abundan en Internet.</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lang w:val="es-CO"/>
              </w:rPr>
            </w:pPr>
            <w:r w:rsidRPr="004734E8">
              <w:rPr>
                <w:rFonts w:ascii="Times New Roman" w:hAnsi="Times New Roman"/>
                <w:color w:val="000000"/>
                <w:lang w:val="es-CO"/>
              </w:rPr>
              <w:t>Mediante un foro donde participo toda la clase, reflexiono con mis compañeros acerca de las consecuencias negativas de utilizar la Hoja de Cálculo para “manipular” información.</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lang w:val="es-CO"/>
              </w:rPr>
            </w:pPr>
            <w:r w:rsidRPr="004734E8">
              <w:rPr>
                <w:rFonts w:ascii="Times New Roman" w:hAnsi="Times New Roman"/>
                <w:color w:val="000000"/>
                <w:lang w:val="es-CO"/>
              </w:rPr>
              <w:t>Promuevo, entre sus compañeros, familia y comunidad, comportamientos legales y éticos en el empleo de la tecnología.</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lang w:val="es-CO"/>
              </w:rPr>
            </w:pPr>
            <w:r w:rsidRPr="004734E8">
              <w:rPr>
                <w:rFonts w:ascii="Times New Roman" w:hAnsi="Times New Roman"/>
                <w:color w:val="000000"/>
                <w:lang w:val="es-CO"/>
              </w:rPr>
              <w:t>Con mis comportamientos, demuestro que empleo la tecnología cooperativamente con mis compañeros y que es solidario al compartir mis conocimientos con los que manifiestan dificultades con ella.</w:t>
            </w:r>
          </w:p>
        </w:tc>
      </w:tr>
    </w:tbl>
    <w:p w:rsidR="00075D78" w:rsidRPr="004734E8" w:rsidRDefault="00075D78" w:rsidP="00664A55">
      <w:pPr>
        <w:tabs>
          <w:tab w:val="left" w:pos="1355"/>
        </w:tabs>
        <w:rPr>
          <w:color w:val="000000"/>
        </w:rPr>
      </w:pPr>
    </w:p>
    <w:p w:rsidR="00075D78" w:rsidRPr="004734E8" w:rsidRDefault="00075D78" w:rsidP="00664A55">
      <w:pPr>
        <w:tabs>
          <w:tab w:val="left" w:pos="1355"/>
        </w:tabs>
        <w:rPr>
          <w:color w:val="000000"/>
        </w:rPr>
      </w:pPr>
    </w:p>
    <w:p w:rsidR="00075D78" w:rsidRPr="004734E8" w:rsidRDefault="00075D78" w:rsidP="00664A55">
      <w:pPr>
        <w:tabs>
          <w:tab w:val="left" w:pos="1355"/>
        </w:tabs>
        <w:rPr>
          <w:color w:val="000000"/>
        </w:rPr>
      </w:pPr>
    </w:p>
    <w:p w:rsidR="00075D78" w:rsidRPr="004734E8" w:rsidRDefault="00075D78" w:rsidP="00664A55">
      <w:pPr>
        <w:tabs>
          <w:tab w:val="left" w:pos="1355"/>
        </w:tabs>
        <w:rPr>
          <w:color w:val="000000"/>
        </w:rPr>
      </w:pPr>
    </w:p>
    <w:p w:rsidR="00075D78" w:rsidRPr="004734E8" w:rsidRDefault="00075D78" w:rsidP="00664A55">
      <w:pPr>
        <w:tabs>
          <w:tab w:val="left" w:pos="1355"/>
        </w:tabs>
        <w:rPr>
          <w:color w:val="000000"/>
        </w:rPr>
      </w:pPr>
    </w:p>
    <w:p w:rsidR="00075D78" w:rsidRPr="004734E8" w:rsidRDefault="00075D78" w:rsidP="00664A55">
      <w:pPr>
        <w:tabs>
          <w:tab w:val="left" w:pos="1355"/>
        </w:tabs>
        <w:rPr>
          <w:color w:val="000000"/>
        </w:rPr>
      </w:pPr>
    </w:p>
    <w:p w:rsidR="00075D78" w:rsidRPr="004734E8" w:rsidRDefault="00075D78" w:rsidP="00664A55">
      <w:pPr>
        <w:tabs>
          <w:tab w:val="left" w:pos="1355"/>
        </w:tabs>
        <w:rPr>
          <w:color w:val="000000"/>
        </w:rPr>
      </w:pPr>
    </w:p>
    <w:p w:rsidR="00075D78" w:rsidRPr="004734E8" w:rsidRDefault="00075D78" w:rsidP="00664A55">
      <w:pPr>
        <w:tabs>
          <w:tab w:val="left" w:pos="1355"/>
        </w:tabs>
        <w:rPr>
          <w:color w:val="000000"/>
        </w:rPr>
      </w:pPr>
    </w:p>
    <w:p w:rsidR="00075D78" w:rsidRPr="004734E8" w:rsidRDefault="00075D78" w:rsidP="00664A55">
      <w:pPr>
        <w:tabs>
          <w:tab w:val="left" w:pos="1355"/>
        </w:tabs>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tabs>
          <w:tab w:val="left" w:pos="1033"/>
        </w:tabs>
        <w:rPr>
          <w:color w:val="000000"/>
        </w:rPr>
      </w:pPr>
      <w:r w:rsidRPr="004734E8">
        <w:rPr>
          <w:color w:val="000000"/>
        </w:rPr>
        <w:tab/>
      </w: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tbl>
      <w:tblPr>
        <w:tblpPr w:leftFromText="141" w:rightFromText="141" w:vertAnchor="page" w:horzAnchor="margin" w:tblpXSpec="center" w:tblpY="1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9º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 xml:space="preserve">      001</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003</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43DC7">
            <w:pPr>
              <w:spacing w:after="0" w:line="240" w:lineRule="auto"/>
              <w:rPr>
                <w:rFonts w:ascii="Times New Roman" w:hAnsi="Times New Roman"/>
                <w:color w:val="000000"/>
              </w:rPr>
            </w:pPr>
            <w:r w:rsidRPr="004734E8">
              <w:rPr>
                <w:rFonts w:ascii="Times New Roman" w:hAnsi="Times New Roman"/>
                <w:color w:val="000000"/>
              </w:rPr>
              <w:t xml:space="preserve">     004</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005</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006</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007</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009</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010</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011</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013</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014</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015</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016</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43DC7">
            <w:pPr>
              <w:spacing w:after="0" w:line="240" w:lineRule="auto"/>
              <w:rPr>
                <w:rFonts w:ascii="Times New Roman" w:hAnsi="Times New Roman"/>
                <w:color w:val="000000"/>
              </w:rPr>
            </w:pPr>
          </w:p>
        </w:tc>
        <w:tc>
          <w:tcPr>
            <w:tcW w:w="7507" w:type="dxa"/>
            <w:gridSpan w:val="2"/>
            <w:tcBorders>
              <w:left w:val="single" w:sz="4" w:space="0" w:color="auto"/>
            </w:tcBorders>
          </w:tcPr>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En el uso rutinario del hardware y software, demuestro que utilizo estrategias para identificar y resolver los problemas que ocurren con mayor frecuencia.</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lang w:val="es-CO"/>
              </w:rPr>
            </w:pPr>
            <w:r w:rsidRPr="004734E8">
              <w:rPr>
                <w:rFonts w:ascii="Times New Roman" w:hAnsi="Times New Roman"/>
                <w:color w:val="000000"/>
                <w:lang w:val="es-CO"/>
              </w:rPr>
              <w:t>Mediante una Presentación Multimedia sencilla, expongo ante mis  compañeros mi  posición sobre las capacidades y limitaciones de la tecnología actual y predigo  la que podría surgir en años futuros.</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A partir de la información localizada sobre un tema de investigación dado por el profesor, creo tablas dinámicas en una Hoja de Cálculo para mostrar los diferentes niveles de desagregación de los datos.</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A partir de una tabla dinámica, creo un gráfico interactivo que permita analizar los datos.</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A partir de la información localizada sobre un tema de investigación dado por el profesor, tabulo los datos y utilizo la función apropiada de la Hoja de Cálculo para crear una tabla en formato HTML y publicarla luego en un servidor Web o en un servidor de la Red escolar.</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Dado un tema de la vida real, explico cómo podría utilizar una Base de Datos para almacenar, clasificar y presentar  información sobre éste.</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A partir de datos localizados sobre un tema dado por el profesor, planeo y diseño una Base de Datos para almacenarlos, clasificarlos y presentarlos.</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lang w:val="es-MX"/>
              </w:rPr>
            </w:pPr>
            <w:r w:rsidRPr="004734E8">
              <w:rPr>
                <w:rFonts w:ascii="Times New Roman" w:hAnsi="Times New Roman"/>
                <w:color w:val="000000"/>
                <w:lang w:val="es-MX"/>
              </w:rPr>
              <w:t>A partir de los datos organizados en una Base de Datos, analizo la información y escribo un texto con un mínimo de 100 palabras sobre las relaciones que puede observar entre esos datos.</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Utilizando una Base de Datos creada sobre un tema particular, diseño una consulta que recupere información proveniente de varias tablas y creo con ella una tabla nueva.</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Utilizando una Base de Datos creada sobre un tema particular, modifico una consulta de selección para convertirla en una consulta de actualización que permita cambiar automáticamente los datos en uno de los campos de una tabla</w:t>
            </w: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lang w:val="es-ES_tradnl"/>
              </w:rPr>
              <w:t>.</w:t>
            </w:r>
          </w:p>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Utilizo la función apropiada de una Base de Datos para Exportar los datos de un informe al formato HTML y publicarlos en un servidor Web o en un servidor de la Red escolar.</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lang w:val="es-CO"/>
              </w:rPr>
            </w:pPr>
            <w:r w:rsidRPr="004734E8">
              <w:rPr>
                <w:rFonts w:ascii="Times New Roman" w:hAnsi="Times New Roman"/>
                <w:color w:val="000000"/>
                <w:lang w:val="es-CO"/>
              </w:rPr>
              <w:t>Mediante un ensayo de al menos 250 palabras, expongo mis puntos de vista sobre la compra de Bases de Datos y su utilización para realizar, por ejemplo, una campaña de mercadeo de un producto determinado.</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lang w:val="es-CO"/>
              </w:rPr>
              <w:t>Mediante un foro donde participe toda la clase, examino con mis  compañeros las implicaciones negativas que tiene el mal uso de las Bases de Datos, para la privacidad de las personas y el respeto a su intimidad.</w:t>
            </w:r>
          </w:p>
          <w:p w:rsidR="00075D78" w:rsidRPr="004734E8" w:rsidRDefault="00075D78" w:rsidP="00632DBD">
            <w:pPr>
              <w:spacing w:after="0" w:line="240" w:lineRule="auto"/>
              <w:jc w:val="both"/>
              <w:rPr>
                <w:rFonts w:ascii="Times New Roman" w:hAnsi="Times New Roman"/>
                <w:color w:val="000000"/>
                <w:lang w:val="es-CO"/>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Utilizo el Correo Electrónico y las Listas de Discusión en Internet para debatir temas, precisar y aclarar posibles problemas de información.</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Identifico un problema de información y lo plantea como proyecto de investigación.</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Localizo y utilizo adecuadamente los recursos tecnológicos disponibles fuera del colegio y en Internet (Bibliotecas públicas, grupos de noticias, listas de discusión, motores de búsqueda, recursos gubernamentales, centros de acceso comunitario a Internet, cafés Internet, etc.).</w:t>
            </w:r>
          </w:p>
          <w:p w:rsidR="00075D78" w:rsidRPr="004734E8" w:rsidRDefault="00075D78" w:rsidP="00632DBD">
            <w:pPr>
              <w:spacing w:after="0" w:line="240" w:lineRule="auto"/>
              <w:jc w:val="both"/>
              <w:rPr>
                <w:rFonts w:ascii="Times New Roman" w:hAnsi="Times New Roman"/>
                <w:color w:val="000000"/>
                <w:lang w:val="es-CO"/>
              </w:rPr>
            </w:pPr>
          </w:p>
        </w:tc>
      </w:tr>
    </w:tbl>
    <w:p w:rsidR="00075D78" w:rsidRPr="004734E8" w:rsidRDefault="00075D78" w:rsidP="00B42F8B">
      <w:pPr>
        <w:tabs>
          <w:tab w:val="left" w:pos="1033"/>
        </w:tabs>
        <w:jc w:val="center"/>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tabs>
          <w:tab w:val="left" w:pos="1033"/>
        </w:tabs>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tbl>
      <w:tblPr>
        <w:tblpPr w:leftFromText="141" w:rightFromText="141" w:vertAnchor="page" w:horzAnchor="margin" w:tblpXSpec="center" w:tblpY="19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9º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 xml:space="preserve">      017</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019</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021</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022</w:t>
            </w:r>
          </w:p>
          <w:p w:rsidR="00075D78" w:rsidRPr="004734E8" w:rsidRDefault="00075D78" w:rsidP="00632DBD">
            <w:pPr>
              <w:spacing w:after="0" w:line="240" w:lineRule="auto"/>
              <w:jc w:val="center"/>
              <w:rPr>
                <w:rFonts w:ascii="Times New Roman" w:hAnsi="Times New Roman"/>
                <w:color w:val="000000"/>
              </w:rPr>
            </w:pPr>
          </w:p>
        </w:tc>
        <w:tc>
          <w:tcPr>
            <w:tcW w:w="7507" w:type="dxa"/>
            <w:gridSpan w:val="2"/>
            <w:tcBorders>
              <w:left w:val="single" w:sz="4" w:space="0" w:color="auto"/>
            </w:tcBorders>
          </w:tcPr>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rPr>
              <w:t>Localizo un banco de imágenes en Internet y selecciona una imagen o fotografía que aporte claridad al tema.</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lang w:val="es-CO"/>
              </w:rPr>
            </w:pPr>
            <w:r w:rsidRPr="004734E8">
              <w:rPr>
                <w:rFonts w:ascii="Times New Roman" w:hAnsi="Times New Roman"/>
                <w:color w:val="000000"/>
                <w:lang w:val="es-CO"/>
              </w:rPr>
              <w:t>Demuestro con las comunicaciones enviadas por Internet, que entiende y respeta la etiqueta y las buenas manera en la Red.</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lang w:val="es-CO"/>
              </w:rPr>
            </w:pPr>
            <w:r w:rsidRPr="004734E8">
              <w:rPr>
                <w:rFonts w:ascii="Times New Roman" w:hAnsi="Times New Roman"/>
                <w:color w:val="000000"/>
                <w:lang w:val="es-CO"/>
              </w:rPr>
              <w:t>No utilizo lenguaje vulgar, expresiones fuertes o picantes cuando me comunica en un Chat o por correo electrónico.</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lang w:val="es-CO"/>
              </w:rPr>
            </w:pPr>
            <w:r w:rsidRPr="004734E8">
              <w:rPr>
                <w:rFonts w:ascii="Times New Roman" w:hAnsi="Times New Roman"/>
                <w:color w:val="000000"/>
                <w:lang w:val="es-CO"/>
              </w:rPr>
              <w:t>Mediante un foro donde participo toda la clase, reflexiono con mis compañeros acerca del potencial de la tecnología para satisfacer necesidades personales, las de su aprendizaje individual permanente y las de los sitios de trabajo.</w:t>
            </w:r>
          </w:p>
          <w:p w:rsidR="00075D78" w:rsidRPr="004734E8" w:rsidRDefault="00075D78" w:rsidP="00632DBD">
            <w:pPr>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rPr>
            </w:pPr>
            <w:r w:rsidRPr="004734E8">
              <w:rPr>
                <w:rFonts w:ascii="Times New Roman" w:hAnsi="Times New Roman"/>
                <w:color w:val="000000"/>
                <w:lang w:val="es-CO"/>
              </w:rPr>
              <w:t>De acuerdo con sus fortalezas, colaboro con los compañeros(as) que presenten dificultades en el empleo de la tecnología.</w:t>
            </w:r>
          </w:p>
          <w:p w:rsidR="00075D78" w:rsidRPr="004734E8" w:rsidRDefault="00075D78" w:rsidP="00632DBD">
            <w:pPr>
              <w:spacing w:after="0" w:line="240" w:lineRule="auto"/>
              <w:jc w:val="both"/>
              <w:rPr>
                <w:rFonts w:ascii="Times New Roman" w:hAnsi="Times New Roman"/>
                <w:color w:val="000000"/>
                <w:lang w:val="es-CO"/>
              </w:rPr>
            </w:pPr>
          </w:p>
        </w:tc>
      </w:tr>
    </w:tbl>
    <w:p w:rsidR="00075D78" w:rsidRPr="004734E8" w:rsidRDefault="00075D78" w:rsidP="00B42F8B">
      <w:pPr>
        <w:jc w:val="cente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B42F8B">
      <w:pPr>
        <w:rPr>
          <w:color w:val="000000"/>
        </w:rPr>
      </w:pPr>
    </w:p>
    <w:p w:rsidR="00075D78" w:rsidRPr="004734E8" w:rsidRDefault="00075D78" w:rsidP="00E125D9">
      <w:pPr>
        <w:rPr>
          <w:color w:val="000000"/>
        </w:rPr>
      </w:pPr>
    </w:p>
    <w:p w:rsidR="00075D78" w:rsidRPr="004734E8" w:rsidRDefault="00075D78" w:rsidP="00E125D9">
      <w:pPr>
        <w:rPr>
          <w:color w:val="000000"/>
        </w:rPr>
      </w:pPr>
    </w:p>
    <w:p w:rsidR="00075D78" w:rsidRPr="004734E8" w:rsidRDefault="00075D78" w:rsidP="00E125D9">
      <w:pPr>
        <w:rPr>
          <w:color w:val="000000"/>
        </w:rPr>
      </w:pPr>
    </w:p>
    <w:p w:rsidR="00075D78" w:rsidRPr="004734E8" w:rsidRDefault="00075D78" w:rsidP="00E125D9">
      <w:pPr>
        <w:rPr>
          <w:color w:val="000000"/>
        </w:rPr>
      </w:pPr>
    </w:p>
    <w:p w:rsidR="00075D78" w:rsidRPr="004734E8" w:rsidRDefault="00075D78" w:rsidP="00E125D9">
      <w:pPr>
        <w:rPr>
          <w:color w:val="000000"/>
        </w:rPr>
      </w:pPr>
    </w:p>
    <w:p w:rsidR="00075D78" w:rsidRPr="004734E8" w:rsidRDefault="00075D78" w:rsidP="00E125D9">
      <w:pPr>
        <w:rPr>
          <w:color w:val="000000"/>
        </w:rPr>
      </w:pPr>
    </w:p>
    <w:p w:rsidR="00075D78" w:rsidRPr="004734E8" w:rsidRDefault="00075D78" w:rsidP="00E125D9">
      <w:pPr>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tbl>
      <w:tblPr>
        <w:tblpPr w:leftFromText="141" w:rightFromText="141" w:vertAnchor="page" w:horzAnchor="margin" w:tblpXSpec="center" w:tblpY="15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10º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 xml:space="preserve">      001</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003</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004</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005</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006</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43DC7">
            <w:pPr>
              <w:spacing w:after="0" w:line="240" w:lineRule="auto"/>
              <w:rPr>
                <w:rFonts w:ascii="Times New Roman" w:hAnsi="Times New Roman"/>
                <w:color w:val="000000"/>
              </w:rPr>
            </w:pPr>
          </w:p>
          <w:p w:rsidR="00075D78" w:rsidRPr="004734E8" w:rsidRDefault="00075D78" w:rsidP="00643DC7">
            <w:pPr>
              <w:spacing w:after="0" w:line="240" w:lineRule="auto"/>
              <w:rPr>
                <w:rFonts w:ascii="Times New Roman" w:hAnsi="Times New Roman"/>
                <w:color w:val="000000"/>
              </w:rPr>
            </w:pPr>
            <w:r w:rsidRPr="004734E8">
              <w:rPr>
                <w:rFonts w:ascii="Times New Roman" w:hAnsi="Times New Roman"/>
                <w:color w:val="000000"/>
              </w:rPr>
              <w:t xml:space="preserve">      007</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009</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010</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011</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012</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013</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43DC7">
            <w:pPr>
              <w:spacing w:after="0" w:line="240" w:lineRule="auto"/>
              <w:rPr>
                <w:rFonts w:ascii="Times New Roman" w:hAnsi="Times New Roman"/>
                <w:color w:val="000000"/>
              </w:rPr>
            </w:pPr>
            <w:r w:rsidRPr="004734E8">
              <w:rPr>
                <w:rFonts w:ascii="Times New Roman" w:hAnsi="Times New Roman"/>
                <w:color w:val="000000"/>
              </w:rPr>
              <w:t xml:space="preserve">      014</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015</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016</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tc>
        <w:tc>
          <w:tcPr>
            <w:tcW w:w="7507" w:type="dxa"/>
            <w:gridSpan w:val="2"/>
            <w:tcBorders>
              <w:left w:val="single" w:sz="4" w:space="0" w:color="auto"/>
            </w:tcBorders>
          </w:tcPr>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A partir de la información localizada sobre un tema de investigación dado por el profesor, tabulo los datos y utilizo la función apropiada de la Hoja de Cálculo para crear una tabla en formato HTML y publicarla luego en un servidor Web o en un servidor de la red escolar.</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ES_tradnl"/>
              </w:rPr>
              <w:t>Utilizo la función apropiada de una Base de Datos para Exportar los datos de un informe al formato HTML y publicarlos en un servidor Web o en un servidor de la red escolar.</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ES_tradnl"/>
              </w:rPr>
              <w:t>Utilizo la función apropiada del Procesador de Texto para Exportar la información de un documento (nuevo o creado con anterioridad) al formato HTML. Publica esta información en un servidor Web o en un servidor de la red escolar.</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ES_tradnl"/>
              </w:rPr>
              <w:t>Utilizo la función apropiada del software de Presentaciones Multimedia para Exportar la información de una presentación (nueva o creada con anterioridad) al formato HTML. Publico esta información en un servidor Web o en un servidor de la red escolar.</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Con la construcción de páginas Web, demuestro que conozco y aplico elementos de diseño gráfico como balance, armonía y ritmo.</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Con la construcción de páginas Web, demuestro que conozco y aplico las reglas básicas sobre la utilización imágenes, colores, fuentes, espacios y texturas.</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Con los trabajos realizados en grupo durante el año, demuestro que respeto los gustos y opiniones de mis compañeros(as) y que los tengo  en cuenta.</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ES_tradnl"/>
              </w:rPr>
              <w:t>Uso  elementos tecnológicos adicionales y avanzados (cámaras digitales fotográficas o de video, escáner, etc) para crear piezas gráficas.</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ES_tradnl"/>
              </w:rPr>
              <w:t>Aplico su criterio para seleccionar ayudas gráficas que aporten claridad al tema tratado en una Página Web.</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A partir de una imagen digital dada por el profesor, le aplico los cambios y efectos necesarios para mejorarla visualmente y optimizar su tamaño y peso para usarla en Internet.</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MX"/>
              </w:rPr>
              <w:t>Uso el software apropiado para crear Botones y Animaciones optimizados para una página Web.</w:t>
            </w: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A partir de varias imágenes digitales, realizo un montaje de varios elementos de estas para crear una imagen nueva.</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ES_tradnl"/>
              </w:rPr>
              <w:t>Sin ayuda de referencias, describo brevemente, y en sus propias palabras, el funcionamiento de un Editor de Páginas Web.</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ES_tradnl"/>
              </w:rPr>
              <w:t>Dado un tema de la vida real, explico cómo podría utilizar un Editor de Páginas Web para publicar información sobre este en Internet.</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MX"/>
              </w:rPr>
            </w:pPr>
            <w:r w:rsidRPr="004734E8">
              <w:rPr>
                <w:rFonts w:ascii="Times New Roman" w:hAnsi="Times New Roman"/>
                <w:color w:val="000000"/>
                <w:lang w:val="es-MX"/>
              </w:rPr>
              <w:t>Dado un tema de investigación por el profesor, expongo  sus hallazgos mediante la construcción de una página Web que cumpla con la definición de “site”, estilos, tamaño de pantalla y fuentes; con la construcción y organización de las tablas y el manejo de enlaces (internos y externos).</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lang w:val="es-MX"/>
              </w:rPr>
              <w:t>Realizados los proyectos de exportar información al formato HTML desde la Hoja de Cálculo, la Base de Datos, el Procesador de Texto y el software para Presentaciones Multimedia, explico en un ensayo breve (200 palabras) las principales diferencias entre utilizar un Editor de páginas Web y la función “exportar” del software de productividad, para crear una página Web.</w:t>
            </w:r>
          </w:p>
          <w:p w:rsidR="00075D78" w:rsidRPr="004734E8" w:rsidRDefault="00075D78" w:rsidP="00632DBD">
            <w:pPr>
              <w:spacing w:after="0" w:line="240" w:lineRule="auto"/>
              <w:jc w:val="both"/>
              <w:rPr>
                <w:rFonts w:ascii="Times New Roman" w:hAnsi="Times New Roman"/>
                <w:color w:val="000000"/>
                <w:lang w:val="es-ES_tradnl"/>
              </w:rPr>
            </w:pPr>
          </w:p>
        </w:tc>
      </w:tr>
    </w:tbl>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E125D9">
      <w:pPr>
        <w:ind w:firstLine="708"/>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8C36EF">
      <w:pPr>
        <w:tabs>
          <w:tab w:val="left" w:pos="5963"/>
        </w:tabs>
        <w:rPr>
          <w:color w:val="000000"/>
        </w:rPr>
      </w:pPr>
      <w:r w:rsidRPr="004734E8">
        <w:rPr>
          <w:color w:val="000000"/>
        </w:rPr>
        <w:tab/>
      </w:r>
    </w:p>
    <w:tbl>
      <w:tblPr>
        <w:tblpPr w:leftFromText="141" w:rightFromText="141" w:vertAnchor="page" w:horzAnchor="margin" w:tblpXSpec="center" w:tblpY="19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10º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 xml:space="preserve">      017</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019</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020</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021</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022</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023</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024</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tc>
        <w:tc>
          <w:tcPr>
            <w:tcW w:w="7507" w:type="dxa"/>
            <w:gridSpan w:val="2"/>
            <w:tcBorders>
              <w:left w:val="single" w:sz="4" w:space="0" w:color="auto"/>
            </w:tcBorders>
          </w:tcPr>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Reflexiono sobre la calidad de la información que ofrecen diferentes sitios Web. Presento al respecto un informe escrito suministrando ejemplos.</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Mediante un foro donde participo toda la clase, reflexiono con mis compañeros acerca de las consecuencias negativas de las publicaciones en Internet que presentan información falsa o tendenciosa.</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Localizo, utilizo y accedo eficazmente a los recursos tecnológicos disponibles fuera del colegio y en Internet (bibliotecas públicas, grupos de noticias, listas de discusión, motores de búsqueda, recursos gubernamentales, centros de acceso comunitario a Internet, cafés Internet, etc).</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Dados una serie de recursos de multimedia como sonidos, videos, imágenes, fotografías, esquemas, etc; evalúo cuáles pueden aportar mayor claridad al tema.</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Basándose en las comunicaciones que por correo electrónico he enviado al profesor, demuestro que tengo en cuenta las fórmulas de cortesía que se usan para dirigirse al destinatario, saludarlo y despedirse.</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Basándose en las comunicaciones que por correo electrónico ha enviado al profesor, demuestro  interés por su interlocutor al contestar los mensajes en la mayor brevedad posible.</w:t>
            </w:r>
          </w:p>
          <w:p w:rsidR="00075D78" w:rsidRPr="004734E8" w:rsidRDefault="00075D78" w:rsidP="00632DBD">
            <w:pPr>
              <w:spacing w:after="0" w:line="240" w:lineRule="auto"/>
              <w:rPr>
                <w:rFonts w:ascii="Times New Roman" w:hAnsi="Times New Roman"/>
                <w:color w:val="000000"/>
                <w:lang w:val="es-ES_tradnl"/>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 xml:space="preserve">Utilizo apropiadamente tanto funciones básicas como avanzadas del Correo Electrónico. </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Analizo  mis  fortalezas en el empleo de la tecnología y de acuerdo con ellas se ofrezco  voluntariamente para colaborar con los compañeros(as) que evidencien dificultades en esta área.</w:t>
            </w:r>
          </w:p>
          <w:p w:rsidR="00075D78" w:rsidRPr="004734E8" w:rsidRDefault="00075D78" w:rsidP="00632DBD">
            <w:pPr>
              <w:tabs>
                <w:tab w:val="left" w:pos="720"/>
              </w:tabs>
              <w:spacing w:after="0" w:line="240" w:lineRule="auto"/>
              <w:jc w:val="both"/>
              <w:rPr>
                <w:rFonts w:ascii="Times New Roman" w:hAnsi="Times New Roman"/>
                <w:color w:val="000000"/>
              </w:rPr>
            </w:pPr>
          </w:p>
          <w:p w:rsidR="00075D78" w:rsidRPr="004734E8" w:rsidRDefault="00075D78" w:rsidP="00632DBD">
            <w:pPr>
              <w:spacing w:after="0" w:line="240" w:lineRule="auto"/>
              <w:jc w:val="both"/>
              <w:rPr>
                <w:rFonts w:ascii="Times New Roman" w:hAnsi="Times New Roman"/>
                <w:color w:val="000000"/>
                <w:lang w:val="es-ES_tradnl"/>
              </w:rPr>
            </w:pPr>
          </w:p>
        </w:tc>
      </w:tr>
    </w:tbl>
    <w:p w:rsidR="00075D78" w:rsidRPr="004734E8" w:rsidRDefault="00075D78" w:rsidP="008C36EF">
      <w:pPr>
        <w:tabs>
          <w:tab w:val="left" w:pos="5963"/>
        </w:tabs>
        <w:rPr>
          <w:color w:val="000000"/>
        </w:rPr>
      </w:pPr>
    </w:p>
    <w:p w:rsidR="00075D78" w:rsidRPr="004734E8" w:rsidRDefault="00075D78" w:rsidP="008C36EF">
      <w:pPr>
        <w:rPr>
          <w:color w:val="000000"/>
        </w:rPr>
      </w:pPr>
    </w:p>
    <w:p w:rsidR="00075D78" w:rsidRPr="004734E8" w:rsidRDefault="00075D78" w:rsidP="008C36EF">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tbl>
      <w:tblPr>
        <w:tblpPr w:leftFromText="141" w:rightFromText="141" w:vertAnchor="page" w:horzAnchor="margin" w:tblpXSpec="center" w:tblpY="123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11º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 xml:space="preserve">      001</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003</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004</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005</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006</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007</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009</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010</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011</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012</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013</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014</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015</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016</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017</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019</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tc>
        <w:tc>
          <w:tcPr>
            <w:tcW w:w="7507" w:type="dxa"/>
            <w:gridSpan w:val="2"/>
            <w:tcBorders>
              <w:left w:val="single" w:sz="4" w:space="0" w:color="auto"/>
            </w:tcBorders>
          </w:tcPr>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Defino  con mis propias palabras las reglas de usabilidad que se deben tener en cuenta para construir un Sitio Web.</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En mis propias palabras, defino  el concepto de hipertexto e identifica las posibilidades que este medio ofrece como nueva forma de presentar información.</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Mediante el desarrollo de un Sitio Web, demuestro que Identifico y conozco  el funcionamiento de al menos una herramienta de software con características avanzadas para este fin.</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Dado un software indicado por el profesor, identifico y uso las funciones apropiadas para crear hipertexto.</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MX"/>
              </w:rPr>
              <w:t>Mediante el desarrollo de un sitio Web, demuestro habilidades de expresión escrita y visual para comunicar ideas.</w:t>
            </w:r>
          </w:p>
          <w:p w:rsidR="00075D78" w:rsidRPr="004734E8" w:rsidRDefault="00075D78" w:rsidP="00632DBD">
            <w:pPr>
              <w:spacing w:after="0" w:line="240" w:lineRule="auto"/>
              <w:jc w:val="both"/>
              <w:rPr>
                <w:rFonts w:ascii="Times New Roman" w:hAnsi="Times New Roman"/>
                <w:color w:val="000000"/>
                <w:lang w:val="es-MX"/>
              </w:rPr>
            </w:pPr>
          </w:p>
          <w:p w:rsidR="00075D78" w:rsidRPr="004734E8" w:rsidRDefault="00075D78" w:rsidP="00632DBD">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Con la construcción de un Sitio Web, demuestro que aplica reglas de usabilidad para que la navegación sea simple e intuitiva.</w:t>
            </w: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32DBD">
            <w:pPr>
              <w:pStyle w:val="BodyText"/>
              <w:rPr>
                <w:color w:val="000000"/>
                <w:sz w:val="22"/>
                <w:szCs w:val="22"/>
                <w:lang w:val="es-ES_tradnl"/>
              </w:rPr>
            </w:pPr>
            <w:r w:rsidRPr="004734E8">
              <w:rPr>
                <w:color w:val="000000"/>
                <w:sz w:val="22"/>
                <w:szCs w:val="22"/>
                <w:lang w:val="es-ES_tradnl"/>
              </w:rPr>
              <w:t>Diseña sitios Web cuyas páginas cargan en un tiempo aceptable para una conexión por línea conmutada.</w:t>
            </w:r>
          </w:p>
          <w:p w:rsidR="00075D78" w:rsidRPr="004734E8" w:rsidRDefault="00075D78" w:rsidP="00632DBD">
            <w:pPr>
              <w:pStyle w:val="BodyText"/>
              <w:rPr>
                <w:color w:val="000000"/>
                <w:sz w:val="22"/>
                <w:szCs w:val="22"/>
                <w:lang w:val="es-ES_tradnl"/>
              </w:rPr>
            </w:pPr>
          </w:p>
          <w:p w:rsidR="00075D78" w:rsidRPr="004734E8" w:rsidRDefault="00075D78" w:rsidP="00632DBD">
            <w:pPr>
              <w:pStyle w:val="BodyText"/>
              <w:rPr>
                <w:b/>
                <w:color w:val="000000"/>
                <w:sz w:val="22"/>
                <w:szCs w:val="22"/>
                <w:lang w:val="es-ES_tradnl"/>
              </w:rPr>
            </w:pPr>
            <w:r w:rsidRPr="004734E8">
              <w:rPr>
                <w:color w:val="000000"/>
                <w:sz w:val="22"/>
                <w:szCs w:val="22"/>
                <w:lang w:val="es-ES_tradnl"/>
              </w:rPr>
              <w:t>Para los sitios Web que diseña, escribo textos simples, directos y con párrafos cortos.</w:t>
            </w:r>
            <w:r w:rsidRPr="004734E8">
              <w:rPr>
                <w:b/>
                <w:color w:val="000000"/>
                <w:sz w:val="22"/>
                <w:szCs w:val="22"/>
                <w:lang w:val="es-ES_tradnl"/>
              </w:rPr>
              <w:t xml:space="preserve"> </w:t>
            </w:r>
          </w:p>
          <w:p w:rsidR="00075D78" w:rsidRPr="004734E8" w:rsidRDefault="00075D78" w:rsidP="00632DBD">
            <w:pPr>
              <w:pStyle w:val="BodyText"/>
              <w:rPr>
                <w:color w:val="000000"/>
                <w:sz w:val="22"/>
                <w:szCs w:val="22"/>
                <w:lang w:val="es-ES_tradnl"/>
              </w:rPr>
            </w:pPr>
          </w:p>
          <w:p w:rsidR="00075D78" w:rsidRPr="004734E8" w:rsidRDefault="00075D78" w:rsidP="00632DBD">
            <w:pPr>
              <w:pStyle w:val="BodyText"/>
              <w:rPr>
                <w:color w:val="000000"/>
                <w:sz w:val="22"/>
                <w:szCs w:val="22"/>
              </w:rPr>
            </w:pPr>
            <w:r w:rsidRPr="004734E8">
              <w:rPr>
                <w:color w:val="000000"/>
                <w:sz w:val="22"/>
                <w:szCs w:val="22"/>
              </w:rPr>
              <w:t>Explica con mis propias palabras, las repercusiones de Internet en el mundo actual e infiere los posibles efectos que tendrá en el futuro.</w:t>
            </w:r>
          </w:p>
          <w:p w:rsidR="00075D78" w:rsidRPr="004734E8" w:rsidRDefault="00075D78" w:rsidP="00632DBD">
            <w:pPr>
              <w:pStyle w:val="BodyText"/>
              <w:rPr>
                <w:color w:val="000000"/>
                <w:sz w:val="22"/>
                <w:szCs w:val="22"/>
                <w:lang w:val="es-ES_tradnl"/>
              </w:rPr>
            </w:pPr>
          </w:p>
          <w:p w:rsidR="00075D78" w:rsidRPr="004734E8" w:rsidRDefault="00075D78" w:rsidP="00632DBD">
            <w:pPr>
              <w:pStyle w:val="BodyText"/>
              <w:rPr>
                <w:color w:val="000000"/>
                <w:sz w:val="22"/>
                <w:szCs w:val="22"/>
                <w:lang w:val="es-ES_tradnl"/>
              </w:rPr>
            </w:pPr>
            <w:r w:rsidRPr="004734E8">
              <w:rPr>
                <w:color w:val="000000"/>
                <w:sz w:val="22"/>
                <w:szCs w:val="22"/>
                <w:lang w:val="es-ES_tradnl"/>
              </w:rPr>
              <w:t xml:space="preserve">Mediante un foro donde participe toda la clase, analizo con sus compañeros las ventajas y desventajas del uso de la tecnología tanto en los sitios de trabajo como en la sociedad en general. </w:t>
            </w:r>
          </w:p>
          <w:p w:rsidR="00075D78" w:rsidRPr="004734E8" w:rsidRDefault="00075D78" w:rsidP="00632DBD">
            <w:pPr>
              <w:pStyle w:val="BodyText"/>
              <w:rPr>
                <w:color w:val="000000"/>
                <w:sz w:val="22"/>
                <w:szCs w:val="22"/>
                <w:lang w:val="es-MX"/>
              </w:rPr>
            </w:pPr>
          </w:p>
          <w:p w:rsidR="00075D78" w:rsidRPr="004734E8" w:rsidRDefault="00075D78" w:rsidP="00632DBD">
            <w:pPr>
              <w:pStyle w:val="BodyText"/>
              <w:rPr>
                <w:color w:val="000000"/>
                <w:sz w:val="22"/>
                <w:szCs w:val="22"/>
                <w:lang w:val="es-MX"/>
              </w:rPr>
            </w:pPr>
            <w:r w:rsidRPr="004734E8">
              <w:rPr>
                <w:color w:val="000000"/>
                <w:sz w:val="22"/>
                <w:szCs w:val="22"/>
                <w:lang w:val="es-MX"/>
              </w:rPr>
              <w:t>Con su actitud cotidiana, demuestro que abogo por comportamientos legales y éticos entre mis  compañeros, sus familiares y comunidad, en lo que respecta al uso de la Tecnología de la Información (TICs).</w:t>
            </w:r>
          </w:p>
          <w:p w:rsidR="00075D78" w:rsidRPr="004734E8" w:rsidRDefault="00075D78" w:rsidP="00632DBD">
            <w:pPr>
              <w:pStyle w:val="BodyText"/>
              <w:rPr>
                <w:color w:val="000000"/>
                <w:sz w:val="22"/>
                <w:szCs w:val="22"/>
                <w:lang w:val="es-MX"/>
              </w:rPr>
            </w:pPr>
          </w:p>
          <w:p w:rsidR="00075D78" w:rsidRPr="004734E8" w:rsidRDefault="00075D78" w:rsidP="00632DBD">
            <w:pPr>
              <w:pStyle w:val="BodyText"/>
              <w:rPr>
                <w:color w:val="000000"/>
                <w:sz w:val="22"/>
                <w:szCs w:val="22"/>
              </w:rPr>
            </w:pPr>
            <w:r w:rsidRPr="004734E8">
              <w:rPr>
                <w:color w:val="000000"/>
                <w:sz w:val="22"/>
                <w:szCs w:val="22"/>
              </w:rPr>
              <w:t>Con la construcción de Sitios Web, demuestro que además de claridad en el mensaje, soy veraz, honrado, respetuoso y actúo de buena fe en lo que comunica.</w:t>
            </w:r>
          </w:p>
          <w:p w:rsidR="00075D78" w:rsidRPr="004734E8" w:rsidRDefault="00075D78" w:rsidP="00632DBD">
            <w:pPr>
              <w:pStyle w:val="BodyText"/>
              <w:rPr>
                <w:color w:val="000000"/>
                <w:sz w:val="22"/>
                <w:szCs w:val="22"/>
                <w:lang w:val="es-MX"/>
              </w:rPr>
            </w:pPr>
          </w:p>
          <w:p w:rsidR="00075D78" w:rsidRPr="004734E8" w:rsidRDefault="00075D78" w:rsidP="00632DBD">
            <w:pPr>
              <w:pStyle w:val="BodyText"/>
              <w:rPr>
                <w:color w:val="000000"/>
                <w:sz w:val="22"/>
                <w:szCs w:val="22"/>
                <w:lang w:val="es-MX"/>
              </w:rPr>
            </w:pPr>
            <w:r w:rsidRPr="004734E8">
              <w:rPr>
                <w:color w:val="000000"/>
                <w:sz w:val="22"/>
                <w:szCs w:val="22"/>
                <w:lang w:val="es-MX"/>
              </w:rPr>
              <w:t>Evalúo qué tipo de ayuda gráfica es la más apropiada para aclarar conceptos sobre el tema en el cual construyo un Sitio Web.</w:t>
            </w:r>
          </w:p>
          <w:p w:rsidR="00075D78" w:rsidRPr="004734E8" w:rsidRDefault="00075D78" w:rsidP="00632DBD">
            <w:pPr>
              <w:pStyle w:val="BodyText"/>
              <w:rPr>
                <w:color w:val="000000"/>
                <w:sz w:val="22"/>
                <w:szCs w:val="22"/>
                <w:lang w:val="es-MX"/>
              </w:rPr>
            </w:pPr>
          </w:p>
          <w:p w:rsidR="00075D78" w:rsidRPr="004734E8" w:rsidRDefault="00075D78" w:rsidP="00632DBD">
            <w:pPr>
              <w:pStyle w:val="BodyText"/>
              <w:rPr>
                <w:color w:val="000000"/>
                <w:sz w:val="22"/>
                <w:szCs w:val="22"/>
                <w:lang w:val="es-ES_tradnl"/>
              </w:rPr>
            </w:pPr>
            <w:r w:rsidRPr="004734E8">
              <w:rPr>
                <w:color w:val="000000"/>
                <w:sz w:val="22"/>
                <w:szCs w:val="22"/>
                <w:lang w:val="es-ES_tradnl"/>
              </w:rPr>
              <w:t>Evalúo  con propiedad si hay necesidad o no de realizar algún tipo de tratamiento digital a una imagen suministrada por el profesor.</w:t>
            </w:r>
          </w:p>
          <w:p w:rsidR="00075D78" w:rsidRPr="004734E8" w:rsidRDefault="00075D78" w:rsidP="00632DBD">
            <w:pPr>
              <w:pStyle w:val="BodyText"/>
              <w:rPr>
                <w:color w:val="000000"/>
                <w:sz w:val="22"/>
                <w:szCs w:val="22"/>
                <w:lang w:val="es-MX"/>
              </w:rPr>
            </w:pPr>
          </w:p>
          <w:p w:rsidR="00075D78" w:rsidRPr="004734E8" w:rsidRDefault="00075D78" w:rsidP="00632DBD">
            <w:pPr>
              <w:pStyle w:val="BodyText"/>
              <w:rPr>
                <w:color w:val="000000"/>
                <w:sz w:val="22"/>
                <w:szCs w:val="22"/>
                <w:lang w:val="es-ES_tradnl"/>
              </w:rPr>
            </w:pPr>
            <w:r w:rsidRPr="004734E8">
              <w:rPr>
                <w:color w:val="000000"/>
                <w:sz w:val="22"/>
                <w:szCs w:val="22"/>
                <w:lang w:val="es-ES_tradnl"/>
              </w:rPr>
              <w:t>Uso  las características avanzadas de diferentes dispositivos digitales (cámara fotográfica digital, cámara de video digital, escáner, etc) para crear piezas gráficas que aporten claridad al Sitio Web.</w:t>
            </w:r>
          </w:p>
          <w:p w:rsidR="00075D78" w:rsidRPr="004734E8" w:rsidRDefault="00075D78" w:rsidP="00632DBD">
            <w:pPr>
              <w:pStyle w:val="BodyText"/>
              <w:rPr>
                <w:color w:val="000000"/>
                <w:sz w:val="22"/>
                <w:szCs w:val="22"/>
                <w:lang w:val="es-MX"/>
              </w:rPr>
            </w:pPr>
          </w:p>
          <w:p w:rsidR="00075D78" w:rsidRPr="004734E8" w:rsidRDefault="00075D78" w:rsidP="00632DBD">
            <w:pPr>
              <w:pStyle w:val="BodyText"/>
              <w:rPr>
                <w:color w:val="000000"/>
                <w:sz w:val="22"/>
                <w:szCs w:val="22"/>
              </w:rPr>
            </w:pPr>
            <w:r w:rsidRPr="004734E8">
              <w:rPr>
                <w:color w:val="000000"/>
                <w:sz w:val="22"/>
                <w:szCs w:val="22"/>
              </w:rPr>
              <w:t>Utilizo el Correo Electrónico, las Listas de Discusión y otros recursos de Internet para profundizar en un tema de integración planteado.</w:t>
            </w:r>
          </w:p>
          <w:p w:rsidR="00075D78" w:rsidRPr="004734E8" w:rsidRDefault="00075D78" w:rsidP="00632DBD">
            <w:pPr>
              <w:pStyle w:val="BodyText"/>
              <w:rPr>
                <w:color w:val="000000"/>
                <w:sz w:val="22"/>
                <w:szCs w:val="22"/>
                <w:lang w:val="es-MX"/>
              </w:rPr>
            </w:pPr>
          </w:p>
          <w:p w:rsidR="00075D78" w:rsidRPr="004734E8" w:rsidRDefault="00075D78" w:rsidP="00632DBD">
            <w:pPr>
              <w:pStyle w:val="BodyText"/>
              <w:rPr>
                <w:color w:val="000000"/>
                <w:sz w:val="22"/>
                <w:szCs w:val="22"/>
              </w:rPr>
            </w:pPr>
            <w:r w:rsidRPr="004734E8">
              <w:rPr>
                <w:color w:val="000000"/>
                <w:sz w:val="22"/>
                <w:szCs w:val="22"/>
                <w:lang w:val="es-MX"/>
              </w:rPr>
              <w:t xml:space="preserve">Me </w:t>
            </w:r>
            <w:r w:rsidRPr="004734E8">
              <w:rPr>
                <w:color w:val="000000"/>
                <w:sz w:val="22"/>
                <w:szCs w:val="22"/>
              </w:rPr>
              <w:t xml:space="preserve"> preocupo por mantener una buena redacción, ortografía y pulcritud en mis mensajes de correo electrónico.</w:t>
            </w:r>
          </w:p>
          <w:p w:rsidR="00075D78" w:rsidRPr="004734E8" w:rsidRDefault="00075D78" w:rsidP="00632DBD">
            <w:pPr>
              <w:pStyle w:val="BodyText"/>
              <w:rPr>
                <w:b/>
                <w:color w:val="000000"/>
                <w:sz w:val="22"/>
                <w:szCs w:val="22"/>
                <w:lang w:val="es-MX"/>
              </w:rPr>
            </w:pPr>
          </w:p>
          <w:p w:rsidR="00075D78" w:rsidRPr="004734E8" w:rsidRDefault="00075D78" w:rsidP="00632DBD">
            <w:pPr>
              <w:pStyle w:val="BodyText"/>
              <w:rPr>
                <w:color w:val="000000"/>
                <w:sz w:val="22"/>
                <w:szCs w:val="22"/>
              </w:rPr>
            </w:pPr>
            <w:r w:rsidRPr="004734E8">
              <w:rPr>
                <w:color w:val="000000"/>
                <w:sz w:val="22"/>
                <w:szCs w:val="22"/>
              </w:rPr>
              <w:t>Localizo y uso adecuadamente los recursos tecnológicos disponibles fuera del colegio (en la comunidad) y en Internet (grupos de noticias, listas de discusión, motores de búsqueda, recursos gubernamentales, centros de acceso comunitario a Internet, cafés Internet, etc).</w:t>
            </w:r>
          </w:p>
          <w:p w:rsidR="00075D78" w:rsidRPr="004734E8" w:rsidRDefault="00075D78" w:rsidP="00632DBD">
            <w:pPr>
              <w:pStyle w:val="BodyText"/>
              <w:rPr>
                <w:b/>
                <w:color w:val="000000"/>
                <w:sz w:val="22"/>
                <w:szCs w:val="22"/>
                <w:lang w:val="es-MX"/>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Dados los temas objeto de integración de las TICs al currículo para este grado, localizo en Internet un proyecto para desarrollar en línea con estudiantes de otra ciudad o país.</w:t>
            </w:r>
          </w:p>
          <w:p w:rsidR="00075D78" w:rsidRPr="004734E8" w:rsidRDefault="00075D78" w:rsidP="00632DBD">
            <w:pPr>
              <w:spacing w:after="0" w:line="240" w:lineRule="auto"/>
              <w:rPr>
                <w:rFonts w:ascii="Times New Roman" w:hAnsi="Times New Roman"/>
                <w:color w:val="000000"/>
              </w:rPr>
            </w:pPr>
          </w:p>
        </w:tc>
      </w:tr>
    </w:tbl>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432F03">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tbl>
      <w:tblPr>
        <w:tblpPr w:leftFromText="141" w:rightFromText="141" w:vertAnchor="page" w:horzAnchor="margin" w:tblpXSpec="center" w:tblpY="132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17"/>
        <w:gridCol w:w="7494"/>
        <w:gridCol w:w="13"/>
      </w:tblGrid>
      <w:tr w:rsidR="00075D78" w:rsidRPr="004734E8" w:rsidTr="00632DBD">
        <w:trPr>
          <w:gridAfter w:val="1"/>
          <w:wAfter w:w="13" w:type="dxa"/>
          <w:trHeight w:val="708"/>
        </w:trPr>
        <w:tc>
          <w:tcPr>
            <w:tcW w:w="8611" w:type="dxa"/>
            <w:gridSpan w:val="2"/>
            <w:tcBorders>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 xml:space="preserve">BANCO DE LOGROS </w:t>
            </w:r>
          </w:p>
          <w:p w:rsidR="00075D78" w:rsidRPr="004734E8" w:rsidRDefault="00075D78" w:rsidP="00632DBD">
            <w:pPr>
              <w:tabs>
                <w:tab w:val="left" w:pos="3630"/>
              </w:tabs>
              <w:spacing w:after="0" w:line="240" w:lineRule="auto"/>
              <w:jc w:val="center"/>
              <w:rPr>
                <w:b/>
                <w:color w:val="000000"/>
                <w:sz w:val="32"/>
                <w:szCs w:val="32"/>
              </w:rPr>
            </w:pPr>
            <w:r w:rsidRPr="004734E8">
              <w:rPr>
                <w:b/>
                <w:color w:val="000000"/>
                <w:sz w:val="32"/>
                <w:szCs w:val="32"/>
              </w:rPr>
              <w:t>INFORMATICA</w:t>
            </w: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28"/>
                <w:szCs w:val="28"/>
              </w:rPr>
              <w:t>GRADO  11º</w:t>
            </w:r>
          </w:p>
        </w:tc>
      </w:tr>
      <w:tr w:rsidR="00075D78" w:rsidRPr="004734E8" w:rsidTr="00632DBD">
        <w:trPr>
          <w:gridAfter w:val="1"/>
          <w:wAfter w:w="13" w:type="dxa"/>
          <w:trHeight w:val="708"/>
        </w:trPr>
        <w:tc>
          <w:tcPr>
            <w:tcW w:w="1117"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jc w:val="center"/>
              <w:rPr>
                <w:color w:val="000000"/>
                <w:sz w:val="32"/>
                <w:szCs w:val="32"/>
              </w:rPr>
            </w:pPr>
            <w:r w:rsidRPr="004734E8">
              <w:rPr>
                <w:color w:val="000000"/>
                <w:sz w:val="32"/>
                <w:szCs w:val="32"/>
              </w:rPr>
              <w:t>Código</w:t>
            </w:r>
          </w:p>
        </w:tc>
        <w:tc>
          <w:tcPr>
            <w:tcW w:w="7494" w:type="dxa"/>
            <w:tcBorders>
              <w:left w:val="single" w:sz="4" w:space="0" w:color="auto"/>
              <w:right w:val="single" w:sz="4" w:space="0" w:color="auto"/>
            </w:tcBorders>
          </w:tcPr>
          <w:p w:rsidR="00075D78" w:rsidRPr="004734E8" w:rsidRDefault="00075D78" w:rsidP="00632DBD">
            <w:pPr>
              <w:tabs>
                <w:tab w:val="left" w:pos="3630"/>
              </w:tabs>
              <w:spacing w:after="0" w:line="240" w:lineRule="auto"/>
              <w:jc w:val="center"/>
              <w:rPr>
                <w:color w:val="000000"/>
                <w:sz w:val="32"/>
                <w:szCs w:val="32"/>
              </w:rPr>
            </w:pPr>
          </w:p>
          <w:p w:rsidR="00075D78" w:rsidRPr="004734E8" w:rsidRDefault="00075D78" w:rsidP="00632DBD">
            <w:pPr>
              <w:tabs>
                <w:tab w:val="left" w:pos="3630"/>
              </w:tabs>
              <w:spacing w:after="0" w:line="240" w:lineRule="auto"/>
              <w:rPr>
                <w:color w:val="000000"/>
                <w:sz w:val="32"/>
                <w:szCs w:val="32"/>
              </w:rPr>
            </w:pPr>
            <w:r w:rsidRPr="004734E8">
              <w:rPr>
                <w:color w:val="000000"/>
                <w:sz w:val="32"/>
                <w:szCs w:val="32"/>
              </w:rPr>
              <w:t xml:space="preserve">                      Indicadores de desempeño</w:t>
            </w:r>
          </w:p>
        </w:tc>
      </w:tr>
      <w:tr w:rsidR="00075D78" w:rsidRPr="004734E8" w:rsidTr="00632DBD">
        <w:trPr>
          <w:trHeight w:val="548"/>
        </w:trPr>
        <w:tc>
          <w:tcPr>
            <w:tcW w:w="1117" w:type="dxa"/>
            <w:tcBorders>
              <w:left w:val="single" w:sz="4" w:space="0" w:color="auto"/>
              <w:right w:val="single" w:sz="4" w:space="0" w:color="auto"/>
            </w:tcBorders>
          </w:tcPr>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020</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021</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023</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024</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025</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026</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027</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028</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029</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030</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031</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032</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033</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034</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035</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036</w:t>
            </w: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p>
          <w:p w:rsidR="00075D78" w:rsidRPr="004734E8" w:rsidRDefault="00075D78" w:rsidP="00632DBD">
            <w:pPr>
              <w:spacing w:after="0" w:line="240" w:lineRule="auto"/>
              <w:jc w:val="center"/>
              <w:rPr>
                <w:rFonts w:ascii="Times New Roman" w:hAnsi="Times New Roman"/>
                <w:color w:val="000000"/>
              </w:rPr>
            </w:pPr>
            <w:r w:rsidRPr="004734E8">
              <w:rPr>
                <w:rFonts w:ascii="Times New Roman" w:hAnsi="Times New Roman"/>
                <w:color w:val="000000"/>
              </w:rPr>
              <w:t>037</w:t>
            </w:r>
          </w:p>
        </w:tc>
        <w:tc>
          <w:tcPr>
            <w:tcW w:w="7507" w:type="dxa"/>
            <w:gridSpan w:val="2"/>
            <w:tcBorders>
              <w:left w:val="single" w:sz="4" w:space="0" w:color="auto"/>
            </w:tcBorders>
          </w:tcPr>
          <w:p w:rsidR="00075D78" w:rsidRPr="004734E8" w:rsidRDefault="00075D78" w:rsidP="00632DBD">
            <w:pPr>
              <w:spacing w:after="0" w:line="240" w:lineRule="auto"/>
              <w:rPr>
                <w:rFonts w:ascii="Times New Roman" w:hAnsi="Times New Roman"/>
                <w:color w:val="000000"/>
                <w:lang w:val="es-ES_tradnl"/>
              </w:rPr>
            </w:pPr>
            <w:r w:rsidRPr="004734E8">
              <w:rPr>
                <w:rFonts w:ascii="Times New Roman" w:hAnsi="Times New Roman"/>
                <w:color w:val="000000"/>
              </w:rPr>
              <w:t>Por medio del correo electrónico, contacto  expertos nacionales o internacionales en el tema a investigar, con el fin de definir muy bien y profundizar el conocimiento, sobre el problema de información a resolver.</w:t>
            </w:r>
            <w:r w:rsidRPr="004734E8">
              <w:rPr>
                <w:rFonts w:ascii="Times New Roman" w:hAnsi="Times New Roman"/>
                <w:color w:val="000000"/>
                <w:lang w:val="es-ES_tradnl"/>
              </w:rPr>
              <w:t xml:space="preserve"> </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Únicamente en los casos estrictamente necesarios, “corto” y “pego” información de una fuente electrónica a un documento personal. Sustenta por escrito las razones para hacerlo.</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Dado un volumen de información considerable, y, apoyándome en hojas electrónicas o bases de datos, proceso y analizo  los datos encontrados en el marco de la investigación.</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Localizo en Internet una serie de recursos como sonidos, videos, imágenes, fotografías, esquemas, etc; y evalúa cuales pueden aportar mayor claridad al tema que está tratando.</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En caso necesario, utilizo  una Base de Datos para analizar los datos recopilados en la investigación,  llego  a conclusiones, y genero mis  propias hipótesis.</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A partir de la información sintetizada y apoyándome  en herramientas de software, construye un Sitio Web complejo donde expone el resultado de la investigación.</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spacing w:after="0" w:line="240" w:lineRule="auto"/>
              <w:rPr>
                <w:rFonts w:ascii="Times New Roman" w:hAnsi="Times New Roman"/>
                <w:color w:val="000000"/>
              </w:rPr>
            </w:pPr>
            <w:r w:rsidRPr="004734E8">
              <w:rPr>
                <w:rFonts w:ascii="Times New Roman" w:hAnsi="Times New Roman"/>
                <w:color w:val="000000"/>
              </w:rPr>
              <w:t>Escribo 10 recomendaciones  que considero exitosas para llevar a cabo un proyecto de investigación.</w:t>
            </w:r>
          </w:p>
          <w:p w:rsidR="00075D78" w:rsidRPr="004734E8" w:rsidRDefault="00075D78" w:rsidP="00632DBD">
            <w:pPr>
              <w:spacing w:after="0" w:line="240" w:lineRule="auto"/>
              <w:rPr>
                <w:rFonts w:ascii="Times New Roman" w:hAnsi="Times New Roman"/>
                <w:color w:val="000000"/>
              </w:rPr>
            </w:pPr>
          </w:p>
          <w:p w:rsidR="00075D78" w:rsidRPr="004734E8" w:rsidRDefault="00075D78" w:rsidP="00632DBD">
            <w:pPr>
              <w:pStyle w:val="BodyText"/>
              <w:rPr>
                <w:color w:val="000000"/>
                <w:sz w:val="22"/>
                <w:szCs w:val="22"/>
                <w:lang w:val="es-ES_tradnl"/>
              </w:rPr>
            </w:pPr>
            <w:r w:rsidRPr="004734E8">
              <w:rPr>
                <w:color w:val="000000"/>
                <w:sz w:val="22"/>
                <w:szCs w:val="22"/>
              </w:rPr>
              <w:t>Escribo un documento con los ocho obstáculos más importantes a los que tuvo que enfrentarse en el proceso de investigación.</w:t>
            </w:r>
            <w:r w:rsidRPr="004734E8">
              <w:rPr>
                <w:color w:val="000000"/>
                <w:sz w:val="22"/>
                <w:szCs w:val="22"/>
                <w:lang w:val="es-ES_tradnl"/>
              </w:rPr>
              <w:t xml:space="preserve"> </w:t>
            </w:r>
          </w:p>
          <w:p w:rsidR="00075D78" w:rsidRPr="004734E8" w:rsidRDefault="00075D78" w:rsidP="00632DBD">
            <w:pPr>
              <w:pStyle w:val="BodyText"/>
              <w:rPr>
                <w:color w:val="000000"/>
                <w:sz w:val="22"/>
                <w:szCs w:val="22"/>
              </w:rPr>
            </w:pPr>
          </w:p>
          <w:p w:rsidR="00075D78" w:rsidRPr="004734E8" w:rsidRDefault="00075D78" w:rsidP="00632DBD">
            <w:pPr>
              <w:pStyle w:val="BodyText"/>
              <w:rPr>
                <w:color w:val="000000"/>
                <w:sz w:val="22"/>
                <w:szCs w:val="22"/>
              </w:rPr>
            </w:pPr>
            <w:r w:rsidRPr="004734E8">
              <w:rPr>
                <w:color w:val="000000"/>
                <w:sz w:val="22"/>
                <w:szCs w:val="22"/>
              </w:rPr>
              <w:t>Honro los compromisos adquiridos con el profesor y con sus compañeros en la realización de una investigación.</w:t>
            </w:r>
          </w:p>
          <w:p w:rsidR="00075D78" w:rsidRPr="004734E8" w:rsidRDefault="00075D78" w:rsidP="00632DBD">
            <w:pPr>
              <w:pStyle w:val="BodyText"/>
              <w:rPr>
                <w:color w:val="000000"/>
                <w:sz w:val="22"/>
                <w:szCs w:val="22"/>
              </w:rPr>
            </w:pPr>
          </w:p>
          <w:p w:rsidR="00075D78" w:rsidRPr="004734E8" w:rsidRDefault="00075D78" w:rsidP="00632DBD">
            <w:pPr>
              <w:pStyle w:val="BodyText"/>
              <w:rPr>
                <w:color w:val="000000"/>
                <w:sz w:val="22"/>
                <w:szCs w:val="22"/>
                <w:lang w:val="es-MX"/>
              </w:rPr>
            </w:pPr>
            <w:r w:rsidRPr="004734E8">
              <w:rPr>
                <w:color w:val="000000"/>
                <w:sz w:val="22"/>
                <w:szCs w:val="22"/>
                <w:lang w:val="es-MX"/>
              </w:rPr>
              <w:t xml:space="preserve">Cuando llevo a cabo una investigación, demuestra responsabilidad y madurez al realizarla sin supervisión del profesor. </w:t>
            </w:r>
          </w:p>
          <w:p w:rsidR="00075D78" w:rsidRPr="004734E8" w:rsidRDefault="00075D78" w:rsidP="00632DBD">
            <w:pPr>
              <w:pStyle w:val="BodyText"/>
              <w:rPr>
                <w:color w:val="000000"/>
                <w:sz w:val="22"/>
                <w:szCs w:val="22"/>
              </w:rPr>
            </w:pPr>
          </w:p>
          <w:p w:rsidR="00075D78" w:rsidRPr="004734E8" w:rsidRDefault="00075D78" w:rsidP="00632DBD">
            <w:pPr>
              <w:pStyle w:val="BodyText"/>
              <w:rPr>
                <w:color w:val="000000"/>
                <w:sz w:val="22"/>
                <w:szCs w:val="22"/>
                <w:lang w:val="es-ES_tradnl"/>
              </w:rPr>
            </w:pPr>
            <w:r w:rsidRPr="004734E8">
              <w:rPr>
                <w:color w:val="000000"/>
                <w:sz w:val="22"/>
                <w:szCs w:val="22"/>
                <w:lang w:val="es-ES_tradnl"/>
              </w:rPr>
              <w:t xml:space="preserve">Utilizando el software apropiado, construyo un cronograma para presentar un plan que incluya los tiempos estipulados para realizar cada una de las fases del desarrollo de un Sitio Web. </w:t>
            </w:r>
          </w:p>
          <w:p w:rsidR="00075D78" w:rsidRPr="004734E8" w:rsidRDefault="00075D78" w:rsidP="00632DBD">
            <w:pPr>
              <w:pStyle w:val="BodyText"/>
              <w:rPr>
                <w:color w:val="000000"/>
                <w:sz w:val="22"/>
                <w:szCs w:val="22"/>
                <w:lang w:val="es-MX"/>
              </w:rPr>
            </w:pPr>
          </w:p>
          <w:p w:rsidR="00075D78" w:rsidRPr="004734E8" w:rsidRDefault="00075D78" w:rsidP="00632DBD">
            <w:pPr>
              <w:pStyle w:val="BodyText"/>
              <w:rPr>
                <w:color w:val="000000"/>
                <w:sz w:val="22"/>
                <w:szCs w:val="22"/>
                <w:lang w:val="es-ES_tradnl"/>
              </w:rPr>
            </w:pPr>
            <w:r w:rsidRPr="004734E8">
              <w:rPr>
                <w:color w:val="000000"/>
                <w:sz w:val="22"/>
                <w:szCs w:val="22"/>
                <w:lang w:val="es-ES_tradnl"/>
              </w:rPr>
              <w:t xml:space="preserve">Apoyándome en una simulación, explico en mis propias palabras el movimiento uniforme simple (tema de integración en Física). </w:t>
            </w:r>
          </w:p>
          <w:p w:rsidR="00075D78" w:rsidRPr="004734E8" w:rsidRDefault="00075D78" w:rsidP="00632DBD">
            <w:pPr>
              <w:pStyle w:val="BodyText"/>
              <w:rPr>
                <w:color w:val="000000"/>
                <w:sz w:val="22"/>
                <w:szCs w:val="22"/>
                <w:lang w:val="es-MX"/>
              </w:rPr>
            </w:pPr>
          </w:p>
          <w:p w:rsidR="00075D78" w:rsidRPr="004734E8" w:rsidRDefault="00075D78" w:rsidP="00632DBD">
            <w:pPr>
              <w:pStyle w:val="BodyText"/>
              <w:rPr>
                <w:color w:val="000000"/>
                <w:sz w:val="22"/>
                <w:szCs w:val="22"/>
                <w:lang w:val="es-MX"/>
              </w:rPr>
            </w:pPr>
            <w:r w:rsidRPr="004734E8">
              <w:rPr>
                <w:color w:val="000000"/>
                <w:sz w:val="22"/>
                <w:szCs w:val="22"/>
                <w:lang w:val="es-MX"/>
              </w:rPr>
              <w:t>Apoyándome  en mi  propia experiencia con las Simulaciones, analizo  las opciones que ofrece la tecnología para el aprendizaje individual permanente.</w:t>
            </w:r>
          </w:p>
          <w:p w:rsidR="00075D78" w:rsidRPr="004734E8" w:rsidRDefault="00075D78" w:rsidP="00632DBD">
            <w:pPr>
              <w:pStyle w:val="BodyText"/>
              <w:rPr>
                <w:color w:val="000000"/>
                <w:sz w:val="22"/>
                <w:szCs w:val="22"/>
                <w:lang w:val="es-MX"/>
              </w:rPr>
            </w:pPr>
          </w:p>
          <w:p w:rsidR="00075D78" w:rsidRPr="004734E8" w:rsidRDefault="00075D78" w:rsidP="00632DBD">
            <w:pPr>
              <w:pStyle w:val="BodyText"/>
              <w:rPr>
                <w:color w:val="000000"/>
                <w:sz w:val="22"/>
                <w:szCs w:val="22"/>
                <w:lang w:val="es-MX"/>
              </w:rPr>
            </w:pPr>
            <w:r w:rsidRPr="004734E8">
              <w:rPr>
                <w:color w:val="000000"/>
                <w:sz w:val="22"/>
                <w:szCs w:val="22"/>
                <w:lang w:val="es-MX"/>
              </w:rPr>
              <w:t>Defino  con sus propias palabras los conceptos: topología, protocolo y medio de transmisión.</w:t>
            </w:r>
          </w:p>
          <w:p w:rsidR="00075D78" w:rsidRPr="004734E8" w:rsidRDefault="00075D78" w:rsidP="00632DBD">
            <w:pPr>
              <w:pStyle w:val="BodyText"/>
              <w:rPr>
                <w:color w:val="000000"/>
                <w:sz w:val="22"/>
                <w:szCs w:val="22"/>
                <w:lang w:val="es-MX"/>
              </w:rPr>
            </w:pPr>
          </w:p>
          <w:p w:rsidR="00075D78" w:rsidRPr="004734E8" w:rsidRDefault="00075D78" w:rsidP="00632DBD">
            <w:pPr>
              <w:pStyle w:val="BodyText"/>
              <w:rPr>
                <w:color w:val="000000"/>
                <w:sz w:val="22"/>
                <w:szCs w:val="22"/>
                <w:lang w:val="es-ES_tradnl"/>
              </w:rPr>
            </w:pPr>
            <w:r w:rsidRPr="004734E8">
              <w:rPr>
                <w:color w:val="000000"/>
                <w:sz w:val="22"/>
                <w:szCs w:val="22"/>
                <w:lang w:val="es-ES_tradnl"/>
              </w:rPr>
              <w:t>Realizo  un esquema de los elementos físicos y lógicos que configuran una Red de Área Local.</w:t>
            </w:r>
          </w:p>
          <w:p w:rsidR="00075D78" w:rsidRPr="004734E8" w:rsidRDefault="00075D78" w:rsidP="00632DBD">
            <w:pPr>
              <w:pStyle w:val="BodyText"/>
              <w:rPr>
                <w:color w:val="000000"/>
                <w:sz w:val="22"/>
                <w:szCs w:val="22"/>
                <w:lang w:val="es-MX"/>
              </w:rPr>
            </w:pPr>
          </w:p>
          <w:p w:rsidR="00075D78" w:rsidRPr="004734E8" w:rsidRDefault="00075D78" w:rsidP="00632DBD">
            <w:pPr>
              <w:pStyle w:val="BodyText"/>
              <w:rPr>
                <w:color w:val="000000"/>
                <w:sz w:val="22"/>
                <w:szCs w:val="22"/>
                <w:lang w:val="es-ES_tradnl"/>
              </w:rPr>
            </w:pPr>
            <w:r w:rsidRPr="004734E8">
              <w:rPr>
                <w:color w:val="000000"/>
                <w:sz w:val="22"/>
                <w:szCs w:val="22"/>
                <w:lang w:val="es-ES_tradnl"/>
              </w:rPr>
              <w:t>Utilizando un Procesador de texto, escribo un ensayo donde describe el funcionamiento de Internet y explico  su importancia como nuevo medio de presentación y acceso a la información.</w:t>
            </w:r>
          </w:p>
          <w:p w:rsidR="00075D78" w:rsidRPr="004734E8" w:rsidRDefault="00075D78" w:rsidP="00632DBD">
            <w:pPr>
              <w:pStyle w:val="BodyText"/>
              <w:rPr>
                <w:color w:val="000000"/>
                <w:sz w:val="22"/>
                <w:szCs w:val="22"/>
                <w:lang w:val="es-MX"/>
              </w:rPr>
            </w:pPr>
          </w:p>
          <w:p w:rsidR="00075D78" w:rsidRPr="004734E8" w:rsidRDefault="00075D78" w:rsidP="00632DBD">
            <w:pPr>
              <w:pStyle w:val="BodyText"/>
              <w:rPr>
                <w:color w:val="000000"/>
                <w:sz w:val="22"/>
                <w:szCs w:val="22"/>
                <w:lang w:val="es-MX"/>
              </w:rPr>
            </w:pPr>
            <w:r w:rsidRPr="004734E8">
              <w:rPr>
                <w:color w:val="000000"/>
                <w:sz w:val="22"/>
                <w:szCs w:val="22"/>
                <w:lang w:val="es-MX"/>
              </w:rPr>
              <w:t>Realizo  una presentación multimedia para exponer ante mis  compañeros el resultado de la investigación sobre redes asignada por el profesor.</w:t>
            </w:r>
          </w:p>
          <w:p w:rsidR="00075D78" w:rsidRPr="004734E8" w:rsidRDefault="00075D78" w:rsidP="00632DBD">
            <w:pPr>
              <w:pStyle w:val="BodyText"/>
              <w:rPr>
                <w:color w:val="000000"/>
                <w:sz w:val="22"/>
                <w:szCs w:val="22"/>
                <w:lang w:val="es-MX"/>
              </w:rPr>
            </w:pPr>
          </w:p>
          <w:p w:rsidR="00075D78" w:rsidRPr="004734E8" w:rsidRDefault="00075D78" w:rsidP="00632DBD">
            <w:pPr>
              <w:spacing w:after="0" w:line="240" w:lineRule="auto"/>
              <w:jc w:val="both"/>
              <w:rPr>
                <w:rFonts w:ascii="Times New Roman" w:hAnsi="Times New Roman"/>
                <w:color w:val="000000"/>
                <w:lang w:val="es-ES_tradnl"/>
              </w:rPr>
            </w:pPr>
          </w:p>
          <w:p w:rsidR="00075D78" w:rsidRPr="004734E8" w:rsidRDefault="00075D78" w:rsidP="00643DC7">
            <w:pPr>
              <w:spacing w:after="0" w:line="240" w:lineRule="auto"/>
              <w:jc w:val="both"/>
              <w:rPr>
                <w:rFonts w:ascii="Times New Roman" w:hAnsi="Times New Roman"/>
                <w:color w:val="000000"/>
                <w:lang w:val="es-ES_tradnl"/>
              </w:rPr>
            </w:pPr>
            <w:r w:rsidRPr="004734E8">
              <w:rPr>
                <w:rFonts w:ascii="Times New Roman" w:hAnsi="Times New Roman"/>
                <w:color w:val="000000"/>
                <w:lang w:val="es-ES_tradnl"/>
              </w:rPr>
              <w:t xml:space="preserve">Identifica componentes y tecnología presentes en una red de computadores. </w:t>
            </w:r>
          </w:p>
        </w:tc>
      </w:tr>
    </w:tbl>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jc w:val="cente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p w:rsidR="00075D78" w:rsidRPr="004734E8" w:rsidRDefault="00075D78" w:rsidP="006165F4">
      <w:pPr>
        <w:rPr>
          <w:color w:val="000000"/>
        </w:rPr>
      </w:pPr>
    </w:p>
    <w:sectPr w:rsidR="00075D78" w:rsidRPr="004734E8" w:rsidSect="00976236">
      <w:pgSz w:w="12240" w:h="20160" w:code="5"/>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76236"/>
    <w:rsid w:val="000172CD"/>
    <w:rsid w:val="00075D78"/>
    <w:rsid w:val="002D30C9"/>
    <w:rsid w:val="002E3EDE"/>
    <w:rsid w:val="00432F03"/>
    <w:rsid w:val="0044642D"/>
    <w:rsid w:val="004734E8"/>
    <w:rsid w:val="004A0B1E"/>
    <w:rsid w:val="006165F4"/>
    <w:rsid w:val="00632DBD"/>
    <w:rsid w:val="00643DC7"/>
    <w:rsid w:val="00664A55"/>
    <w:rsid w:val="008934C5"/>
    <w:rsid w:val="008C36EF"/>
    <w:rsid w:val="00976236"/>
    <w:rsid w:val="009B3760"/>
    <w:rsid w:val="00B02F67"/>
    <w:rsid w:val="00B42F8B"/>
    <w:rsid w:val="00CF66AE"/>
    <w:rsid w:val="00E125D9"/>
    <w:rsid w:val="00E12F7E"/>
    <w:rsid w:val="00EE0E67"/>
    <w:rsid w:val="00FE3FDC"/>
  </w:rsids>
  <m:mathPr>
    <m:mathFont m:val="Cambria Math"/>
    <m:brkBin m:val="before"/>
    <m:brkBinSub m:val="--"/>
    <m:smallFrac m:val="off"/>
    <m:dispDef/>
    <m:lMargin m:val="0"/>
    <m:rMargin m:val="0"/>
    <m:defJc m:val="centerGroup"/>
    <m:wrapIndent m:val="1440"/>
    <m:intLim m:val="subSup"/>
    <m:naryLim m:val="undOvr"/>
  </m:mathPr>
  <w:uiCompat97To2003/>
  <w:themeFontLang w:val="es-ES_tradn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_tradnl" w:eastAsia="es-ES_tradn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236"/>
    <w:pPr>
      <w:spacing w:after="200" w:line="276" w:lineRule="auto"/>
    </w:pPr>
    <w:rPr>
      <w:lang w:val="es-E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76236"/>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Prrafodelista2">
    <w:name w:val="Párrafo de lista2"/>
    <w:basedOn w:val="Normal"/>
    <w:uiPriority w:val="99"/>
    <w:rsid w:val="00976236"/>
    <w:pPr>
      <w:ind w:left="720"/>
    </w:pPr>
    <w:rPr>
      <w:rFonts w:cs="Calibri"/>
      <w:lang w:val="es-CO"/>
    </w:rPr>
  </w:style>
  <w:style w:type="paragraph" w:styleId="BodyText">
    <w:name w:val="Body Text"/>
    <w:basedOn w:val="Normal"/>
    <w:link w:val="BodyTextChar"/>
    <w:uiPriority w:val="99"/>
    <w:rsid w:val="00432F03"/>
    <w:pPr>
      <w:widowControl w:val="0"/>
      <w:overflowPunct w:val="0"/>
      <w:autoSpaceDE w:val="0"/>
      <w:autoSpaceDN w:val="0"/>
      <w:adjustRightInd w:val="0"/>
      <w:spacing w:after="0" w:line="240" w:lineRule="auto"/>
      <w:textAlignment w:val="baseline"/>
    </w:pPr>
    <w:rPr>
      <w:rFonts w:ascii="Times New Roman" w:eastAsia="Times New Roman" w:hAnsi="Times New Roman"/>
      <w:kern w:val="28"/>
      <w:sz w:val="24"/>
      <w:szCs w:val="20"/>
      <w:lang w:eastAsia="es-ES"/>
    </w:rPr>
  </w:style>
  <w:style w:type="character" w:customStyle="1" w:styleId="BodyTextChar">
    <w:name w:val="Body Text Char"/>
    <w:basedOn w:val="DefaultParagraphFont"/>
    <w:link w:val="BodyText"/>
    <w:uiPriority w:val="99"/>
    <w:locked/>
    <w:rsid w:val="00432F03"/>
    <w:rPr>
      <w:rFonts w:ascii="Times New Roman" w:hAnsi="Times New Roman" w:cs="Times New Roman"/>
      <w:kern w:val="28"/>
      <w:sz w:val="20"/>
      <w:szCs w:val="20"/>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24</TotalTime>
  <Pages>15</Pages>
  <Words>4836</Words>
  <Characters>26598</Characters>
  <Application>Microsoft Office Outlook</Application>
  <DocSecurity>0</DocSecurity>
  <Lines>0</Lines>
  <Paragraphs>0</Paragraphs>
  <ScaleCrop>false</ScaleCrop>
  <Company>Ivan Paz Garcia® 2008</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Paz Garcia®</dc:creator>
  <cp:keywords/>
  <dc:description/>
  <cp:lastModifiedBy>WinuE</cp:lastModifiedBy>
  <cp:revision>15</cp:revision>
  <cp:lastPrinted>2003-11-06T12:22:00Z</cp:lastPrinted>
  <dcterms:created xsi:type="dcterms:W3CDTF">2003-01-01T03:02:00Z</dcterms:created>
  <dcterms:modified xsi:type="dcterms:W3CDTF">2003-11-06T12:23:00Z</dcterms:modified>
</cp:coreProperties>
</file>