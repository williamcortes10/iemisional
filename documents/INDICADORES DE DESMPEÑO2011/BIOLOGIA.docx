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738" w:rsidRDefault="00BA2738"/>
    <w:p w:rsidR="00BA2738" w:rsidRDefault="00BA2738"/>
    <w:p w:rsidR="00BA2738" w:rsidRDefault="00BA2738"/>
    <w:tbl>
      <w:tblPr>
        <w:tblpPr w:leftFromText="141" w:rightFromText="141" w:vertAnchor="page" w:horzAnchor="margin" w:tblpXSpec="center" w:tblpY="18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17"/>
        <w:gridCol w:w="7494"/>
        <w:gridCol w:w="13"/>
      </w:tblGrid>
      <w:tr w:rsidR="00BA2738" w:rsidRPr="00F661AE" w:rsidTr="00A97A55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BA2738" w:rsidRPr="00F661AE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  <w:r w:rsidRPr="00F661AE">
              <w:rPr>
                <w:color w:val="000000"/>
                <w:sz w:val="32"/>
                <w:szCs w:val="32"/>
              </w:rPr>
              <w:t xml:space="preserve">BANCO DE LOGROS </w:t>
            </w:r>
          </w:p>
          <w:p w:rsidR="00BA2738" w:rsidRPr="00F661AE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b/>
                <w:color w:val="000000"/>
                <w:sz w:val="32"/>
                <w:szCs w:val="32"/>
              </w:rPr>
            </w:pPr>
            <w:r w:rsidRPr="00F661AE">
              <w:rPr>
                <w:b/>
                <w:color w:val="000000"/>
                <w:sz w:val="32"/>
                <w:szCs w:val="32"/>
              </w:rPr>
              <w:t xml:space="preserve">CIENCIAS NATURALES </w:t>
            </w:r>
          </w:p>
          <w:p w:rsidR="00BA2738" w:rsidRPr="00F661AE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  <w:r w:rsidRPr="00F661AE">
              <w:rPr>
                <w:color w:val="000000"/>
                <w:sz w:val="28"/>
                <w:szCs w:val="28"/>
              </w:rPr>
              <w:t>GRADO  1º</w:t>
            </w:r>
          </w:p>
        </w:tc>
      </w:tr>
      <w:tr w:rsidR="00BA2738" w:rsidRPr="00F661AE" w:rsidTr="00A97A55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Pr="00F661AE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</w:p>
          <w:p w:rsidR="00BA2738" w:rsidRPr="00F661AE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  <w:r w:rsidRPr="00F661AE">
              <w:rPr>
                <w:color w:val="000000"/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Pr="00F661AE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</w:p>
          <w:p w:rsidR="00BA2738" w:rsidRPr="00F661AE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color w:val="000000"/>
                <w:sz w:val="32"/>
                <w:szCs w:val="32"/>
              </w:rPr>
            </w:pPr>
            <w:r w:rsidRPr="00F661AE">
              <w:rPr>
                <w:color w:val="000000"/>
                <w:sz w:val="32"/>
                <w:szCs w:val="32"/>
              </w:rPr>
              <w:t>Indicadores de desempeño</w:t>
            </w:r>
          </w:p>
        </w:tc>
      </w:tr>
      <w:tr w:rsidR="00BA2738" w:rsidRPr="00A97A55" w:rsidTr="00A97A55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Pr="00F661AE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61AE">
              <w:rPr>
                <w:rFonts w:ascii="Times New Roman" w:hAnsi="Times New Roman"/>
                <w:color w:val="000000"/>
              </w:rPr>
              <w:t>001</w:t>
            </w:r>
          </w:p>
          <w:p w:rsidR="00BA2738" w:rsidRPr="00F661AE" w:rsidRDefault="00BA2738" w:rsidP="00A97A5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:rsidR="00BA2738" w:rsidRPr="00F661AE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61AE">
              <w:rPr>
                <w:rFonts w:ascii="Times New Roman" w:hAnsi="Times New Roman"/>
                <w:color w:val="000000"/>
              </w:rPr>
              <w:t>002</w:t>
            </w:r>
          </w:p>
          <w:p w:rsidR="00BA2738" w:rsidRPr="00F661AE" w:rsidRDefault="00BA2738" w:rsidP="00A97A5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:rsidR="00BA2738" w:rsidRPr="00F661AE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61AE">
              <w:rPr>
                <w:rFonts w:ascii="Times New Roman" w:hAnsi="Times New Roman"/>
                <w:color w:val="000000"/>
              </w:rPr>
              <w:t>003</w:t>
            </w:r>
          </w:p>
          <w:p w:rsidR="00BA2738" w:rsidRPr="00F661AE" w:rsidRDefault="00BA2738" w:rsidP="00A97A5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:rsidR="00BA2738" w:rsidRPr="00F661AE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61AE">
              <w:rPr>
                <w:rFonts w:ascii="Times New Roman" w:hAnsi="Times New Roman"/>
                <w:color w:val="000000"/>
              </w:rPr>
              <w:t>004</w:t>
            </w:r>
          </w:p>
          <w:p w:rsidR="00BA2738" w:rsidRPr="00F661AE" w:rsidRDefault="00BA2738" w:rsidP="00A97A5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:rsidR="00BA2738" w:rsidRPr="00F661AE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61AE">
              <w:rPr>
                <w:rFonts w:ascii="Times New Roman" w:hAnsi="Times New Roman"/>
                <w:color w:val="000000"/>
              </w:rPr>
              <w:t>005</w:t>
            </w:r>
          </w:p>
          <w:p w:rsidR="00BA2738" w:rsidRPr="00F661AE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BA2738" w:rsidRPr="00F661AE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BA2738" w:rsidRPr="00F661AE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61AE">
              <w:rPr>
                <w:rFonts w:ascii="Times New Roman" w:hAnsi="Times New Roman"/>
                <w:color w:val="000000"/>
              </w:rPr>
              <w:t>006</w:t>
            </w:r>
          </w:p>
          <w:p w:rsidR="00BA2738" w:rsidRPr="00F661AE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BA2738" w:rsidRPr="00F661AE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61AE">
              <w:rPr>
                <w:rFonts w:ascii="Times New Roman" w:hAnsi="Times New Roman"/>
                <w:color w:val="000000"/>
              </w:rPr>
              <w:t>007</w:t>
            </w:r>
          </w:p>
          <w:p w:rsidR="00BA2738" w:rsidRPr="00F661AE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BA2738" w:rsidRPr="00F661AE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61AE">
              <w:rPr>
                <w:rFonts w:ascii="Times New Roman" w:hAnsi="Times New Roman"/>
                <w:color w:val="000000"/>
              </w:rPr>
              <w:t>008</w:t>
            </w:r>
          </w:p>
          <w:p w:rsidR="00BA2738" w:rsidRPr="00F661AE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BA2738" w:rsidRPr="00F661AE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61AE">
              <w:rPr>
                <w:rFonts w:ascii="Times New Roman" w:hAnsi="Times New Roman"/>
                <w:color w:val="000000"/>
              </w:rPr>
              <w:t>009</w:t>
            </w: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BA2738" w:rsidRPr="00F661AE" w:rsidRDefault="00BA2738" w:rsidP="00A97A5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F661AE">
              <w:rPr>
                <w:rFonts w:ascii="Arial" w:hAnsi="Arial" w:cs="Arial"/>
                <w:color w:val="000000"/>
              </w:rPr>
              <w:t>Reconozco las partes de mi cuerpo</w:t>
            </w:r>
          </w:p>
          <w:p w:rsidR="00BA2738" w:rsidRPr="00F661AE" w:rsidRDefault="00BA2738" w:rsidP="00A97A5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BA2738" w:rsidRPr="00F661AE" w:rsidRDefault="00BA2738" w:rsidP="00A97A5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F661AE">
              <w:rPr>
                <w:rFonts w:ascii="Arial" w:hAnsi="Arial" w:cs="Arial"/>
                <w:color w:val="000000"/>
              </w:rPr>
              <w:t>Aprendo a manejar  y cuidar mi cuerpo para mantenerlo sano y fuerte</w:t>
            </w:r>
          </w:p>
          <w:p w:rsidR="00BA2738" w:rsidRPr="00F661AE" w:rsidRDefault="00BA2738" w:rsidP="00A97A5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BA2738" w:rsidRPr="00F661AE" w:rsidRDefault="00BA2738" w:rsidP="00A97A5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F661AE">
              <w:rPr>
                <w:rFonts w:ascii="Arial" w:hAnsi="Arial" w:cs="Arial"/>
                <w:color w:val="000000"/>
              </w:rPr>
              <w:t>Identifico las diferentes clases de seres vivos.</w:t>
            </w:r>
          </w:p>
          <w:p w:rsidR="00BA2738" w:rsidRPr="00F661AE" w:rsidRDefault="00BA2738" w:rsidP="00A97A5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BA2738" w:rsidRPr="00F661AE" w:rsidRDefault="00BA2738" w:rsidP="00A97A5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F661AE">
              <w:rPr>
                <w:rFonts w:ascii="Arial" w:hAnsi="Arial" w:cs="Arial"/>
                <w:color w:val="000000"/>
              </w:rPr>
              <w:t>Reconozco y enumero las características de los animales.</w:t>
            </w:r>
          </w:p>
          <w:p w:rsidR="00BA2738" w:rsidRPr="00F661AE" w:rsidRDefault="00BA2738" w:rsidP="00A97A5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BA2738" w:rsidRPr="00F661AE" w:rsidRDefault="00BA2738" w:rsidP="00F5119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F661AE">
              <w:rPr>
                <w:rFonts w:ascii="Arial" w:hAnsi="Arial" w:cs="Arial"/>
                <w:color w:val="000000"/>
              </w:rPr>
              <w:t>Identifico los múltiples beneficios que nos proporcionan los animales domésticos y silvestres.</w:t>
            </w:r>
          </w:p>
          <w:p w:rsidR="00BA2738" w:rsidRPr="00F661AE" w:rsidRDefault="00BA2738" w:rsidP="00F5119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BA2738" w:rsidRPr="00F661AE" w:rsidRDefault="00BA2738" w:rsidP="00A97A5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661AE">
              <w:rPr>
                <w:rFonts w:ascii="Arial" w:hAnsi="Arial" w:cs="Arial"/>
                <w:color w:val="000000"/>
              </w:rPr>
              <w:t>Identifica las principales características de los animales.</w:t>
            </w:r>
          </w:p>
          <w:p w:rsidR="00BA2738" w:rsidRPr="00F661AE" w:rsidRDefault="00BA2738" w:rsidP="00A97A5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A2738" w:rsidRPr="00F661AE" w:rsidRDefault="00BA2738" w:rsidP="00A97A5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661AE">
              <w:rPr>
                <w:rFonts w:ascii="Arial" w:hAnsi="Arial" w:cs="Arial"/>
                <w:color w:val="000000"/>
              </w:rPr>
              <w:t>Reconoce los animales domésticos y salvajes.</w:t>
            </w:r>
          </w:p>
          <w:p w:rsidR="00BA2738" w:rsidRPr="00F661AE" w:rsidRDefault="00BA2738" w:rsidP="00A97A5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A2738" w:rsidRPr="00F661AE" w:rsidRDefault="00BA2738" w:rsidP="00A97A5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661AE">
              <w:rPr>
                <w:rFonts w:ascii="Arial" w:hAnsi="Arial" w:cs="Arial"/>
                <w:color w:val="000000"/>
              </w:rPr>
              <w:t>Identifica los tipos de respiración que posee los animales.</w:t>
            </w:r>
          </w:p>
          <w:p w:rsidR="00BA2738" w:rsidRPr="00F661AE" w:rsidRDefault="00BA2738" w:rsidP="00A97A5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BA2738" w:rsidRPr="00F661AE" w:rsidRDefault="00BA2738" w:rsidP="00A97A5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F661AE">
              <w:rPr>
                <w:rFonts w:ascii="Arial" w:hAnsi="Arial" w:cs="Arial"/>
                <w:color w:val="000000"/>
              </w:rPr>
              <w:t>Clasifica los animales de acuerdo a la respiración.</w:t>
            </w:r>
          </w:p>
          <w:p w:rsidR="00BA2738" w:rsidRPr="00F661AE" w:rsidRDefault="00BA2738" w:rsidP="00A97A55">
            <w:pPr>
              <w:spacing w:after="0" w:line="240" w:lineRule="auto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</w:tr>
    </w:tbl>
    <w:p w:rsidR="00BA2738" w:rsidRDefault="00BA2738" w:rsidP="0096310B">
      <w:pPr>
        <w:jc w:val="center"/>
      </w:pPr>
    </w:p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 w:rsidP="0096310B">
      <w:pPr>
        <w:tabs>
          <w:tab w:val="left" w:pos="2050"/>
        </w:tabs>
      </w:pPr>
      <w:r>
        <w:tab/>
      </w:r>
    </w:p>
    <w:tbl>
      <w:tblPr>
        <w:tblpPr w:leftFromText="141" w:rightFromText="141" w:vertAnchor="page" w:horzAnchor="margin" w:tblpXSpec="center" w:tblpY="18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17"/>
        <w:gridCol w:w="7494"/>
        <w:gridCol w:w="13"/>
      </w:tblGrid>
      <w:tr w:rsidR="00BA2738" w:rsidRPr="00A97A55" w:rsidTr="00A97A55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A97A55">
              <w:rPr>
                <w:sz w:val="32"/>
                <w:szCs w:val="32"/>
              </w:rPr>
              <w:t xml:space="preserve">BANCO DE LOGROS </w:t>
            </w:r>
          </w:p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A97A55">
              <w:rPr>
                <w:b/>
                <w:sz w:val="32"/>
                <w:szCs w:val="32"/>
              </w:rPr>
              <w:t>CIENCIAS NATURALES</w:t>
            </w:r>
          </w:p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A97A55">
              <w:rPr>
                <w:sz w:val="28"/>
                <w:szCs w:val="28"/>
              </w:rPr>
              <w:t>GRADO  2º - 5º</w:t>
            </w:r>
          </w:p>
        </w:tc>
      </w:tr>
      <w:tr w:rsidR="00BA2738" w:rsidRPr="00A97A55" w:rsidTr="00A97A55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A97A55"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A97A55">
              <w:rPr>
                <w:sz w:val="32"/>
                <w:szCs w:val="32"/>
              </w:rPr>
              <w:t>Indicadores de desempeño</w:t>
            </w:r>
          </w:p>
        </w:tc>
      </w:tr>
      <w:tr w:rsidR="00BA2738" w:rsidRPr="00A97A55" w:rsidTr="00A97A55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001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002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003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004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005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006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007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008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009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010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011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012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013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014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015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016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017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018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019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020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021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022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023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024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025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026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027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028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029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030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031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032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033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034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BA2738" w:rsidRPr="00A97A55" w:rsidRDefault="00BA2738" w:rsidP="004354BD">
            <w:pPr>
              <w:tabs>
                <w:tab w:val="left" w:pos="3829"/>
              </w:tabs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Reconozco  los seres de la  naturaleza</w:t>
            </w:r>
            <w:r>
              <w:rPr>
                <w:rFonts w:ascii="Times New Roman" w:hAnsi="Times New Roman"/>
              </w:rPr>
              <w:tab/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Identifico  las clases de nutrición  que tienen los seres vivos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Identifico el proceso por el cual las plantas fabrican su alimento y lo explico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Reconozco  los alimentos que consume a diario  y los clasifico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Expreso  en forma clara  el concepto de hábitat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Demuestro  interés por el área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Identifico  los niveles de organización   de los seres vivos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Identifico los enemigos de nuestro medio ambiente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Identifico las clases  de reproducción que tienen las plantas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 xml:space="preserve">Expreso  en forma clara  como es el proceso de la germinación 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 xml:space="preserve">Reconozco como se  reproducen  los animales 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Expreso en forma clara  que es la célula  e identifico las clases de células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Identifico los organelos de la célula  y las clases de célula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Identifico los orgánulos de la célula vegetal y animal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Explico el proceso de la digestión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Identifico los procesos que cumplen los seres vivos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 xml:space="preserve">Soy atento en clase  y obtengo buenos resultados  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Identifica los tipos de respiración en los animales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Analiza mediante experimento el proceso de la respiración pulmonar.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Identifica los órganos del sistema respiratorio en el ser humano.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Manipula elementos que le permiten ampliar sus conceptos sobre la respiración pulmonar.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Reconoce los principales órganos que intervienen en la circulación de las plantas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Analiza el proceso de la fotosíntesis y ubica donde se elabora el alimento y que nombre recibe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Identifica las diferencias entre un sistema circulatorio cerrado y abierto.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Identifica los órganos de la excreción en el ser humano y sus funciones.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Elabora análisis de los avances científicos en ciencia, tecnología y sociedad.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Identifica los principales descubrimientos en el campo del ser humano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Menciona las enfermedades del sistema digestivo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Reconoce la función de reproducción de los seres vivos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Identifica los órganos de reproducción del sistema masculino y femenino.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Menciona las diferencias sexuales entre hombre y mujer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Explica como se forma un nuevo ser, mediante la reproducción.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Investiga y expone la primera clonación.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Identifica los órganos de los sentidos y reconoce su estructura interna de cada una de ellas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</w:tbl>
    <w:p w:rsidR="00BA2738" w:rsidRDefault="00BA2738" w:rsidP="0096310B">
      <w:pPr>
        <w:tabs>
          <w:tab w:val="left" w:pos="2050"/>
        </w:tabs>
      </w:pPr>
    </w:p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tbl>
      <w:tblPr>
        <w:tblpPr w:leftFromText="141" w:rightFromText="141" w:vertAnchor="page" w:horzAnchor="margin" w:tblpXSpec="center" w:tblpY="18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17"/>
        <w:gridCol w:w="7494"/>
        <w:gridCol w:w="13"/>
      </w:tblGrid>
      <w:tr w:rsidR="00BA2738" w:rsidRPr="00A97A55" w:rsidTr="00A97A55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A97A55">
              <w:rPr>
                <w:sz w:val="32"/>
                <w:szCs w:val="32"/>
              </w:rPr>
              <w:t xml:space="preserve">BANCO DE LOGROS </w:t>
            </w:r>
          </w:p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A97A55">
              <w:rPr>
                <w:b/>
                <w:sz w:val="32"/>
                <w:szCs w:val="32"/>
              </w:rPr>
              <w:t>CIENCIAS NATURALES</w:t>
            </w:r>
          </w:p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A97A55">
              <w:rPr>
                <w:sz w:val="28"/>
                <w:szCs w:val="28"/>
              </w:rPr>
              <w:t>GRADO  2º - 5º</w:t>
            </w:r>
          </w:p>
        </w:tc>
      </w:tr>
      <w:tr w:rsidR="00BA2738" w:rsidRPr="00A97A55" w:rsidTr="00A97A55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A97A55"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A97A55">
              <w:rPr>
                <w:sz w:val="32"/>
                <w:szCs w:val="32"/>
              </w:rPr>
              <w:t>Indicadores de desempeño</w:t>
            </w:r>
          </w:p>
        </w:tc>
      </w:tr>
      <w:tr w:rsidR="00BA2738" w:rsidRPr="00A97A55" w:rsidTr="00A97A55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035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036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037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038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039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040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041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042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043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044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045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046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047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048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049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050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051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052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053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054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055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056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057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058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059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060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061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062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063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064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065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066</w:t>
            </w:r>
          </w:p>
          <w:p w:rsidR="00BA2738" w:rsidRPr="00A97A55" w:rsidRDefault="00BA2738" w:rsidP="00A97A5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Identifica las funciones de los seres vivos.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Reconoce las clases de digestión en los seres vivos.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Menciona los reinos de la naturaleza.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Elabora mapa conceptual en la organización del cuerpo humano.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Identifica el principal órgano de la circulación humana.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Expone  y concluye por que el corazón es el motor del ser humano.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Identifica las partes del corazón.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Identifica las enfermedades del sistema circulatorio.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Reconoce las enfermedades del sistema urinario.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Realiza un análisis sobre el documental como cuidar tu cuerpo.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Reconoce los cuidados que deben tener los sistemas digestivo, circulatorio, respiratorio y urinario.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Menciona los elementos que se debe tener en primeros auxilios.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Explica el concepto de metamorfosis.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Reconoce cuales animales tienen este proceso.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Reconoce los alimentos que consume cada día.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Diferencia las clases de alimentos y losa ubica en su respectivo grupo.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Clasifica los alimentos según su función en el cuerpo humano.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Identifica los beneficios que tienen los alimentos.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Reconoce la importancia de consumir de los tres grupos de alimentos diariamente.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Explica el proceso en que se convierten los alimentos en nuestro cuerpo.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Reconoce la importancia de los cuidados de los dientes.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Identifica las partes de un diente.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Menciona las medidas preventivas para tener una buena salud.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Reconoce la relación de los seres vivos con el entorno.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Posee conceptos claros de ecosistema, población y comunidad.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Identifica las clases de ecosistemas.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Reconoce las diferentes características de los seres vivos y su adaptación en el medio que le corresponde.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Identifica las diferentes clases de adaptaciones.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Reconoce los cuidados que deben tener los ecosistemas.</w:t>
            </w:r>
          </w:p>
          <w:p w:rsidR="00BA2738" w:rsidRPr="00A97A55" w:rsidRDefault="00BA2738" w:rsidP="00A97A55">
            <w:pPr>
              <w:spacing w:after="0" w:line="36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Evalúa y completa los mapas conceptuales.</w:t>
            </w:r>
          </w:p>
        </w:tc>
      </w:tr>
    </w:tbl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tbl>
      <w:tblPr>
        <w:tblpPr w:leftFromText="141" w:rightFromText="141" w:vertAnchor="page" w:horzAnchor="margin" w:tblpXSpec="center" w:tblpY="12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17"/>
        <w:gridCol w:w="7494"/>
        <w:gridCol w:w="13"/>
      </w:tblGrid>
      <w:tr w:rsidR="00BA2738" w:rsidRPr="00A97A55" w:rsidTr="00A97A55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A97A55">
              <w:rPr>
                <w:sz w:val="32"/>
                <w:szCs w:val="32"/>
              </w:rPr>
              <w:t xml:space="preserve">BANCO DE LOGROS </w:t>
            </w:r>
          </w:p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A97A55">
              <w:rPr>
                <w:b/>
                <w:sz w:val="32"/>
                <w:szCs w:val="32"/>
              </w:rPr>
              <w:t xml:space="preserve">BIOLOGIA </w:t>
            </w:r>
          </w:p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A97A55">
              <w:rPr>
                <w:sz w:val="28"/>
                <w:szCs w:val="28"/>
              </w:rPr>
              <w:t>GRADO  6º</w:t>
            </w:r>
          </w:p>
        </w:tc>
      </w:tr>
      <w:tr w:rsidR="00BA2738" w:rsidRPr="00A97A55" w:rsidTr="00A97A55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A97A55"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A97A55">
              <w:rPr>
                <w:sz w:val="32"/>
                <w:szCs w:val="32"/>
              </w:rPr>
              <w:t>Indicadores de desempeño</w:t>
            </w:r>
          </w:p>
        </w:tc>
      </w:tr>
      <w:tr w:rsidR="00BA2738" w:rsidRPr="00A97A55" w:rsidTr="00A97A55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001</w:t>
            </w: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002</w:t>
            </w: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003</w:t>
            </w: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004</w:t>
            </w: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005</w:t>
            </w: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006</w:t>
            </w: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007</w:t>
            </w: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008</w:t>
            </w: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009</w:t>
            </w: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 xml:space="preserve">      010</w:t>
            </w: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011</w:t>
            </w: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012</w:t>
            </w: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013</w:t>
            </w: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014</w:t>
            </w: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015</w:t>
            </w: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BA2738" w:rsidRPr="00A97A55" w:rsidRDefault="00BA2738" w:rsidP="00A97A5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Reconozco  muy bien los acontecimientos que dieron origen a las primeras formas de vida y la manera en que estas evolucionaron para el surgimiento de las células.</w:t>
            </w:r>
          </w:p>
          <w:p w:rsidR="00BA2738" w:rsidRPr="00A97A55" w:rsidRDefault="00BA2738" w:rsidP="00A97A5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Comprendo y explico distintas teorías sobre el origen del universo y del sistema solar.</w:t>
            </w:r>
          </w:p>
          <w:p w:rsidR="00BA2738" w:rsidRPr="00A97A55" w:rsidRDefault="00BA2738" w:rsidP="00A97A5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Identifico muy bien los orgánulos celulares y las funciones que cumplen dentro de la célula</w:t>
            </w:r>
          </w:p>
          <w:p w:rsidR="00BA2738" w:rsidRPr="00A97A55" w:rsidRDefault="00BA2738" w:rsidP="00A97A5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Identifico las clases de célula que existen.</w:t>
            </w: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Valoro los adelantos científicos y tecnológicos con los que el ser humano ha conocido el espacio exterior.</w:t>
            </w: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 xml:space="preserve">Compara sistemas de división celular, y argumenta su importancia en la </w:t>
            </w: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Generación de nuevos órganos y tejidos.</w:t>
            </w:r>
          </w:p>
          <w:p w:rsidR="00BA2738" w:rsidRPr="00A97A55" w:rsidRDefault="00BA2738" w:rsidP="00A97A5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Comprende las relaciones que establecen los seres vivos con su medio.</w:t>
            </w: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Comprende la importancia de los tejidos en la organización de los seres vivos.</w:t>
            </w: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Describe las etapas de la reproducción celular de los seres vivos.</w:t>
            </w: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jc w:val="both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Clasifica organismos en grupos taxonómicos de acuerdo con las características de sus células.</w:t>
            </w:r>
          </w:p>
          <w:p w:rsidR="00BA2738" w:rsidRPr="00A97A55" w:rsidRDefault="00BA2738" w:rsidP="00A97A55">
            <w:pPr>
              <w:jc w:val="both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Comprende la importancia de la clasificación de los diferentes organismos y aporta sobre cada cuerpo.</w:t>
            </w:r>
          </w:p>
          <w:p w:rsidR="00BA2738" w:rsidRPr="00A97A55" w:rsidRDefault="00BA2738" w:rsidP="00A97A55">
            <w:pPr>
              <w:jc w:val="both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Siempre manifiesta actitudes y opiniones responsables frente a su salud.</w:t>
            </w:r>
          </w:p>
          <w:p w:rsidR="00BA2738" w:rsidRPr="00A97A55" w:rsidRDefault="00BA2738" w:rsidP="00A97A55">
            <w:pPr>
              <w:jc w:val="both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Aplica muy bien los conocimientos para resolver problemas.</w:t>
            </w:r>
          </w:p>
          <w:p w:rsidR="00BA2738" w:rsidRPr="00A97A55" w:rsidRDefault="00BA2738" w:rsidP="00A97A55">
            <w:pPr>
              <w:jc w:val="both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Comprende y explica el proceso de respiración en los seres vivos.</w:t>
            </w: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Comprende y explica el proceso de nutrición en los seres vivos.</w:t>
            </w: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321D58">
      <w:pPr>
        <w:tabs>
          <w:tab w:val="left" w:pos="4879"/>
        </w:tabs>
      </w:pPr>
      <w:r>
        <w:tab/>
      </w: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tbl>
      <w:tblPr>
        <w:tblpPr w:leftFromText="141" w:rightFromText="141" w:vertAnchor="page" w:horzAnchor="margin" w:tblpXSpec="center" w:tblpY="223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17"/>
        <w:gridCol w:w="7494"/>
        <w:gridCol w:w="13"/>
      </w:tblGrid>
      <w:tr w:rsidR="00BA2738" w:rsidRPr="00A97A55" w:rsidTr="00A97A55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A97A55">
              <w:rPr>
                <w:sz w:val="32"/>
                <w:szCs w:val="32"/>
              </w:rPr>
              <w:t xml:space="preserve">BANCO DE LOGROS </w:t>
            </w:r>
          </w:p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A97A55">
              <w:rPr>
                <w:b/>
                <w:sz w:val="32"/>
                <w:szCs w:val="32"/>
              </w:rPr>
              <w:t xml:space="preserve">BIOLOGIA </w:t>
            </w:r>
          </w:p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A97A55">
              <w:rPr>
                <w:sz w:val="28"/>
                <w:szCs w:val="28"/>
              </w:rPr>
              <w:t>GRADO  7º</w:t>
            </w:r>
          </w:p>
        </w:tc>
      </w:tr>
      <w:tr w:rsidR="00BA2738" w:rsidRPr="00A97A55" w:rsidTr="00A97A55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A97A55"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BA2738" w:rsidRPr="00A97A55" w:rsidRDefault="00BA2738" w:rsidP="00A97A55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A97A55">
              <w:rPr>
                <w:sz w:val="32"/>
                <w:szCs w:val="32"/>
              </w:rPr>
              <w:t>Indicadores de desempeño</w:t>
            </w:r>
          </w:p>
        </w:tc>
      </w:tr>
      <w:tr w:rsidR="00BA2738" w:rsidRPr="00A97A55" w:rsidTr="00A97A55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Pr="00A97A55" w:rsidRDefault="00BA2738" w:rsidP="00A97A55">
            <w:pPr>
              <w:spacing w:after="0" w:line="240" w:lineRule="auto"/>
              <w:jc w:val="center"/>
            </w:pPr>
            <w:r w:rsidRPr="00A97A55">
              <w:t>001</w:t>
            </w:r>
          </w:p>
          <w:p w:rsidR="00BA2738" w:rsidRPr="00A97A55" w:rsidRDefault="00BA2738" w:rsidP="00A97A55">
            <w:pPr>
              <w:spacing w:after="0" w:line="240" w:lineRule="auto"/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</w:pPr>
            <w:r w:rsidRPr="00A97A55">
              <w:t>002</w:t>
            </w:r>
          </w:p>
          <w:p w:rsidR="00BA2738" w:rsidRPr="00A97A55" w:rsidRDefault="00BA2738" w:rsidP="00A97A55">
            <w:pPr>
              <w:spacing w:after="0" w:line="240" w:lineRule="auto"/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</w:pPr>
            <w:r w:rsidRPr="00A97A55">
              <w:t>003</w:t>
            </w:r>
          </w:p>
          <w:p w:rsidR="00BA2738" w:rsidRPr="00A97A55" w:rsidRDefault="00BA2738" w:rsidP="00A97A55">
            <w:pPr>
              <w:spacing w:after="0" w:line="240" w:lineRule="auto"/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</w:pPr>
            <w:r w:rsidRPr="00A97A55">
              <w:t>004</w:t>
            </w:r>
          </w:p>
          <w:p w:rsidR="00BA2738" w:rsidRPr="00A97A55" w:rsidRDefault="00BA2738" w:rsidP="00A97A55">
            <w:pPr>
              <w:spacing w:after="0" w:line="240" w:lineRule="auto"/>
            </w:pPr>
          </w:p>
          <w:p w:rsidR="00BA2738" w:rsidRPr="00A97A55" w:rsidRDefault="00BA2738" w:rsidP="00A97A55">
            <w:pPr>
              <w:spacing w:after="0" w:line="240" w:lineRule="auto"/>
            </w:pPr>
            <w:r w:rsidRPr="00A97A55">
              <w:t xml:space="preserve">      005</w:t>
            </w:r>
          </w:p>
          <w:p w:rsidR="00BA2738" w:rsidRPr="00A97A55" w:rsidRDefault="00BA2738" w:rsidP="00A97A55">
            <w:pPr>
              <w:spacing w:after="0" w:line="240" w:lineRule="auto"/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</w:pPr>
            <w:r w:rsidRPr="00A97A55">
              <w:t>006</w:t>
            </w:r>
          </w:p>
          <w:p w:rsidR="00BA2738" w:rsidRPr="00A97A55" w:rsidRDefault="00BA2738" w:rsidP="00A97A55">
            <w:pPr>
              <w:spacing w:after="0" w:line="240" w:lineRule="auto"/>
              <w:jc w:val="center"/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</w:pPr>
            <w:r w:rsidRPr="00A97A55">
              <w:t>007</w:t>
            </w:r>
          </w:p>
          <w:p w:rsidR="00BA2738" w:rsidRPr="00A97A55" w:rsidRDefault="00BA2738" w:rsidP="00A97A55">
            <w:pPr>
              <w:spacing w:after="0" w:line="240" w:lineRule="auto"/>
              <w:jc w:val="center"/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</w:pPr>
            <w:r w:rsidRPr="00A97A55">
              <w:t>008</w:t>
            </w:r>
          </w:p>
          <w:p w:rsidR="00BA2738" w:rsidRPr="00A97A55" w:rsidRDefault="00BA2738" w:rsidP="00A97A55">
            <w:pPr>
              <w:spacing w:after="0" w:line="240" w:lineRule="auto"/>
              <w:jc w:val="center"/>
            </w:pPr>
          </w:p>
          <w:p w:rsidR="00BA2738" w:rsidRPr="00A97A55" w:rsidRDefault="00BA2738" w:rsidP="00A97A55">
            <w:pPr>
              <w:spacing w:after="0" w:line="240" w:lineRule="auto"/>
              <w:jc w:val="center"/>
            </w:pPr>
            <w:r w:rsidRPr="00A97A55">
              <w:t>009</w:t>
            </w: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BA2738" w:rsidRPr="00A97A55" w:rsidRDefault="00BA2738" w:rsidP="00A97A5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 xml:space="preserve">Comprendo y explico la función de nutrición en los seres vivos. </w:t>
            </w:r>
          </w:p>
          <w:p w:rsidR="00BA2738" w:rsidRPr="00A97A55" w:rsidRDefault="00BA2738" w:rsidP="00A97A55">
            <w:pPr>
              <w:spacing w:after="0" w:line="240" w:lineRule="auto"/>
              <w:jc w:val="both"/>
            </w:pPr>
          </w:p>
          <w:p w:rsidR="00BA2738" w:rsidRPr="00A97A55" w:rsidRDefault="00BA2738" w:rsidP="00A97A55">
            <w:pPr>
              <w:spacing w:after="0" w:line="240" w:lineRule="auto"/>
              <w:jc w:val="both"/>
            </w:pPr>
            <w:r w:rsidRPr="00A97A55">
              <w:t>Comprendo como se lleva a cabo  la nutrición en el ser humano</w:t>
            </w:r>
          </w:p>
          <w:p w:rsidR="00BA2738" w:rsidRPr="00A97A55" w:rsidRDefault="00BA2738" w:rsidP="00A97A55">
            <w:pPr>
              <w:spacing w:after="0" w:line="240" w:lineRule="auto"/>
            </w:pPr>
          </w:p>
          <w:p w:rsidR="00BA2738" w:rsidRPr="00A97A55" w:rsidRDefault="00BA2738" w:rsidP="00A97A55">
            <w:pPr>
              <w:spacing w:after="0" w:line="240" w:lineRule="auto"/>
              <w:rPr>
                <w:sz w:val="32"/>
                <w:szCs w:val="32"/>
              </w:rPr>
            </w:pPr>
            <w:r w:rsidRPr="00A97A55">
              <w:t>Siempre manifiesta actitudes y opiniones responsables frente a su salud</w:t>
            </w:r>
          </w:p>
          <w:p w:rsidR="00BA2738" w:rsidRPr="00A97A55" w:rsidRDefault="00BA2738" w:rsidP="00A97A55">
            <w:pPr>
              <w:spacing w:after="0" w:line="240" w:lineRule="auto"/>
              <w:rPr>
                <w:sz w:val="32"/>
                <w:szCs w:val="32"/>
              </w:rPr>
            </w:pP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Comprendo y explico  el funcionamiento  del sistema circulatorio y linfático del ser humano</w:t>
            </w: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Conozco  y comparo  los sistemas circulatorios de los animales  y explico  su funcionamiento y órganos que intervienen</w:t>
            </w: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Conoce y compara  los sistemas circulatorios de los animales.</w:t>
            </w: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Comprende y explica el funcionamiento del sistema circulatorio humano.</w:t>
            </w: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Manifiesta interés por aprender.</w:t>
            </w: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Pr="00A97A55" w:rsidRDefault="00BA2738" w:rsidP="00A97A55">
            <w:pPr>
              <w:spacing w:after="0" w:line="240" w:lineRule="auto"/>
              <w:rPr>
                <w:rFonts w:ascii="Times New Roman" w:hAnsi="Times New Roman"/>
              </w:rPr>
            </w:pPr>
            <w:r w:rsidRPr="00A97A55">
              <w:rPr>
                <w:rFonts w:ascii="Times New Roman" w:hAnsi="Times New Roman"/>
              </w:rPr>
              <w:t>Compara las clases de circulación  y los tipos de sistemas circulatorios.</w:t>
            </w:r>
          </w:p>
          <w:p w:rsidR="00BA2738" w:rsidRPr="00A97A55" w:rsidRDefault="00BA2738" w:rsidP="00A97A55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321D58">
      <w:pPr>
        <w:tabs>
          <w:tab w:val="left" w:pos="4879"/>
        </w:tabs>
      </w:pPr>
    </w:p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2E0368">
      <w:pPr>
        <w:tabs>
          <w:tab w:val="left" w:pos="4879"/>
        </w:tabs>
      </w:pPr>
    </w:p>
    <w:tbl>
      <w:tblPr>
        <w:tblpPr w:leftFromText="141" w:rightFromText="141" w:vertAnchor="page" w:horzAnchor="margin" w:tblpXSpec="center" w:tblpY="208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17"/>
        <w:gridCol w:w="7494"/>
        <w:gridCol w:w="13"/>
      </w:tblGrid>
      <w:tr w:rsidR="00BA2738" w:rsidTr="002E0368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BANCO DE LOGROS </w:t>
            </w:r>
          </w:p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BIOLOGIA </w:t>
            </w:r>
          </w:p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8º</w:t>
            </w:r>
          </w:p>
        </w:tc>
      </w:tr>
      <w:tr w:rsidR="00BA2738" w:rsidTr="002E036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Indicadores de desempeño</w:t>
            </w:r>
          </w:p>
        </w:tc>
      </w:tr>
      <w:tr w:rsidR="00BA2738" w:rsidTr="002E036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002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003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005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006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007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008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009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012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013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014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015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016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017</w:t>
            </w:r>
          </w:p>
          <w:p w:rsidR="00BA2738" w:rsidRDefault="00BA2738">
            <w:pPr>
              <w:spacing w:after="0" w:line="480" w:lineRule="auto"/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y explico los fundamentos de la    reproducción celular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Identifico y explico  las fases del ciclo celular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Establezco  diferencias  entre células haploides y diploides . Argumenta conceptos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Explico </w:t>
            </w:r>
            <w:smartTag w:uri="urn:schemas-microsoft-com:office:smarttags" w:element="PersonName">
              <w:smartTagPr>
                <w:attr w:name="ProductID" w:val="la  Importancia"/>
              </w:smartTagPr>
              <w:r>
                <w:rPr>
                  <w:rFonts w:ascii="Times New Roman" w:hAnsi="Times New Roman"/>
                </w:rPr>
                <w:t>la  Importancia</w:t>
              </w:r>
            </w:smartTag>
            <w:r>
              <w:rPr>
                <w:rFonts w:ascii="Times New Roman" w:hAnsi="Times New Roman"/>
              </w:rPr>
              <w:t xml:space="preserve"> que tiene la mitosis en el desarrollo de los organismos y en la regeneración de tejidos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Explico la meiosis en función  en función del mantenimiento de la variabilidad genética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 y comparo  el papel de la meiosis  y la mitosis en los ciclos reproductivos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Identifico  y relaciono  las características  de la función de reproducción en los seres vivos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Conozco y valoro el proceso reproductivo a nivel humano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 y establezco  relaciones  entre el ciclo menstrual  y la reproducción  humana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y comparo  la reproducción sexual con la reproducción asexual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Identifico y explico los tipos de reproducción asexual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 y relaciono algunos organismos con su tipo de reproducción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Reconozco  las estructuras que intervienen  en los ciclos reproductivos de las plantas sin flores y con flores. Argumento mis  conceptos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Reconozco  las estructuras que integran los sistemas reproductivos de los vertebrados. Argumento mis  conceptos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Identifico  y explico en esquemas  y dibujos, las estructuras que conforman  los sistemas reproductores, masculino y femenino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Enuncio las glándulas anexas  a los sistemas reproductores  humanos  y explico su función.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Compruebo explicaciones científicas  mediante prácticas de laboratorio y argumento  mis  experiencias.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</w:p>
        </w:tc>
      </w:tr>
    </w:tbl>
    <w:p w:rsidR="00BA2738" w:rsidRDefault="00BA2738" w:rsidP="002E0368">
      <w:pPr>
        <w:spacing w:line="480" w:lineRule="auto"/>
      </w:pPr>
    </w:p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>
      <w:pPr>
        <w:jc w:val="center"/>
      </w:pPr>
    </w:p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>
      <w:pPr>
        <w:tabs>
          <w:tab w:val="left" w:pos="3016"/>
        </w:tabs>
      </w:pPr>
      <w:r>
        <w:tab/>
      </w: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tbl>
      <w:tblPr>
        <w:tblpPr w:leftFromText="141" w:rightFromText="141" w:vertAnchor="page" w:horzAnchor="margin" w:tblpXSpec="center" w:tblpY="208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17"/>
        <w:gridCol w:w="7494"/>
        <w:gridCol w:w="13"/>
      </w:tblGrid>
      <w:tr w:rsidR="00BA2738" w:rsidTr="002E0368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BANCO DE LOGROS </w:t>
            </w:r>
          </w:p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BIOLOGIA </w:t>
            </w:r>
          </w:p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8º</w:t>
            </w:r>
          </w:p>
        </w:tc>
      </w:tr>
      <w:tr w:rsidR="00BA2738" w:rsidTr="002E036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Indicadores de desempeño</w:t>
            </w:r>
          </w:p>
        </w:tc>
      </w:tr>
      <w:tr w:rsidR="00BA2738" w:rsidTr="002E036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018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019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020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021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022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023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024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025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026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027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028</w:t>
            </w: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029</w:t>
            </w: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Conozco y describe los mecanismos de la herencia humana.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y explico los fundamentos de la reproducción celular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Identifico y relaciono  las características de la función de reproducción en los seres vivos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Conozco y valoro  el proceso reproductivo a nivel humano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y aplico  las leyes de la herencia mendeliana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Conozco  y describo  los mecanismos  de la genética humana.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Valoro los aportes  de la ciencia  en el campo de la genética, explico sus adelantos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Determino probabilidades relacionadas con la herencia del sexo.</w:t>
            </w:r>
          </w:p>
          <w:p w:rsidR="00BA2738" w:rsidRDefault="00BA2738">
            <w:pPr>
              <w:spacing w:before="240" w:after="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Explica sus inquietudes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Relaciono terminología propia de genética con su correspondiente explicación.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Comparo las formas como se puede ocurrir las  enfermedades hereditarias.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Explica con argumentos.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Participo  activamente de las actividades desarrolladas  durante la semana de la ciencia; lidera actividades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Manifiesto interés  por aprender</w:t>
            </w:r>
          </w:p>
          <w:p w:rsidR="00BA2738" w:rsidRDefault="00BA2738">
            <w:pPr>
              <w:spacing w:after="0" w:line="480" w:lineRule="auto"/>
              <w:rPr>
                <w:rFonts w:ascii="Times New Roman" w:hAnsi="Times New Roman"/>
              </w:rPr>
            </w:pPr>
          </w:p>
        </w:tc>
      </w:tr>
    </w:tbl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tbl>
      <w:tblPr>
        <w:tblpPr w:leftFromText="141" w:rightFromText="141" w:vertAnchor="page" w:horzAnchor="margin" w:tblpXSpec="center" w:tblpY="11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17"/>
        <w:gridCol w:w="7496"/>
      </w:tblGrid>
      <w:tr w:rsidR="00BA2738" w:rsidTr="002E0368">
        <w:trPr>
          <w:trHeight w:val="708"/>
        </w:trPr>
        <w:tc>
          <w:tcPr>
            <w:tcW w:w="8613" w:type="dxa"/>
            <w:gridSpan w:val="2"/>
            <w:tcBorders>
              <w:right w:val="single" w:sz="4" w:space="0" w:color="auto"/>
            </w:tcBorders>
          </w:tcPr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BANCO DE LOGROS</w:t>
            </w:r>
          </w:p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BIOLOGIA </w:t>
            </w:r>
          </w:p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9º</w:t>
            </w:r>
          </w:p>
        </w:tc>
      </w:tr>
      <w:tr w:rsidR="00BA2738" w:rsidTr="002E0368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6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Indicadores de desempeño</w:t>
            </w:r>
          </w:p>
        </w:tc>
      </w:tr>
      <w:tr w:rsidR="00BA2738" w:rsidTr="002E036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002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003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005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006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007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008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009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012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013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014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015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016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017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018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019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020</w:t>
            </w:r>
          </w:p>
        </w:tc>
        <w:tc>
          <w:tcPr>
            <w:tcW w:w="7496" w:type="dxa"/>
            <w:tcBorders>
              <w:left w:val="single" w:sz="4" w:space="0" w:color="auto"/>
            </w:tcBorders>
          </w:tcPr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y explico  el mecanismo  de la transmisión del impulso nervioso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y explico el funcionamiento del sistema nervioso a escala evolutiva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Describo   la anatomía y la fisiología del sistema nervioso humano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y explico la fisiología del cerebro humano y lo compara con el de otros organismos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y explico el mecanismo de recepción de estímulos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Identifico en esquemas las principales estructuras que conforman a los órganos de los sentidos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y explico la fisiología de los órganos de los sentidos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y explico  el mecanismo de acción de las hormonas y el de regulación  de la secreción hormonal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y explico  como funciona el sistema de defensa en el organismo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Defino y explico el concepto de Gen  y su relación  con los cromosomas 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y explico las bases moleculares  de la genética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Identifico  y correlaciono las bases nitrogenadas  que conforman  el ADN y RNA 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Identifico los componentes de las proteínas y explico su función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Comprende y explica la formula como  actúa el ARN  en la síntesis de proteínas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y explico como se lleva acabo la síntesis de proteínas  en organismos procarioticos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Comprendo y explico la relación entre la expresión de los  genes y la síntesis de proteínas 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Analizo y explico  el origen  y los agentes que causan las mutaciones 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y comparo los efectos  de las mutaciones en células sexuales  y en células somáticas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Sobresalgo porque comprendo y expongo planteamientos que explican la variedad y diversidad de seres vivos</w:t>
            </w: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Siempre conozco y comparo las contribuciones hechas por múltiples ramas de la ciencia para evidenciar el fenómeno de la evolución.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>
      <w:pPr>
        <w:tabs>
          <w:tab w:val="left" w:pos="3016"/>
        </w:tabs>
        <w:jc w:val="center"/>
      </w:pP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>
      <w:pPr>
        <w:tabs>
          <w:tab w:val="left" w:pos="3016"/>
        </w:tabs>
      </w:pPr>
    </w:p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>
      <w:pPr>
        <w:tabs>
          <w:tab w:val="left" w:pos="2711"/>
        </w:tabs>
      </w:pPr>
      <w:r>
        <w:tab/>
      </w:r>
    </w:p>
    <w:p w:rsidR="00BA2738" w:rsidRDefault="00BA2738" w:rsidP="002E0368">
      <w:pPr>
        <w:tabs>
          <w:tab w:val="left" w:pos="2711"/>
        </w:tabs>
      </w:pPr>
    </w:p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>
      <w:pPr>
        <w:tabs>
          <w:tab w:val="left" w:pos="3388"/>
        </w:tabs>
      </w:pPr>
      <w:r>
        <w:tab/>
      </w: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tbl>
      <w:tblPr>
        <w:tblpPr w:leftFromText="141" w:rightFromText="141" w:vertAnchor="page" w:horzAnchor="margin" w:tblpXSpec="center" w:tblpY="11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17"/>
        <w:gridCol w:w="7496"/>
      </w:tblGrid>
      <w:tr w:rsidR="00BA2738" w:rsidTr="002E0368">
        <w:trPr>
          <w:trHeight w:val="708"/>
        </w:trPr>
        <w:tc>
          <w:tcPr>
            <w:tcW w:w="8613" w:type="dxa"/>
            <w:gridSpan w:val="2"/>
            <w:tcBorders>
              <w:right w:val="single" w:sz="4" w:space="0" w:color="auto"/>
            </w:tcBorders>
          </w:tcPr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BANCO DE LOGROS</w:t>
            </w:r>
          </w:p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BIOLOGIA </w:t>
            </w:r>
          </w:p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9º</w:t>
            </w:r>
          </w:p>
        </w:tc>
      </w:tr>
      <w:tr w:rsidR="00BA2738" w:rsidTr="002E0368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6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Indicadores de desempeño</w:t>
            </w:r>
          </w:p>
        </w:tc>
      </w:tr>
      <w:tr w:rsidR="00BA2738" w:rsidTr="002E036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Default="00BA2738">
            <w:pPr>
              <w:spacing w:after="0" w:line="240" w:lineRule="auto"/>
              <w:jc w:val="center"/>
            </w:pPr>
            <w:r>
              <w:t>021</w:t>
            </w:r>
          </w:p>
          <w:p w:rsidR="00BA2738" w:rsidRDefault="00BA2738">
            <w:pPr>
              <w:spacing w:after="0" w:line="240" w:lineRule="auto"/>
              <w:jc w:val="center"/>
            </w:pPr>
          </w:p>
          <w:p w:rsidR="00BA2738" w:rsidRDefault="00BA2738">
            <w:pPr>
              <w:spacing w:after="0" w:line="240" w:lineRule="auto"/>
              <w:jc w:val="center"/>
            </w:pPr>
          </w:p>
          <w:p w:rsidR="00BA2738" w:rsidRDefault="00BA2738">
            <w:pPr>
              <w:spacing w:after="0" w:line="240" w:lineRule="auto"/>
              <w:jc w:val="center"/>
            </w:pPr>
            <w:r>
              <w:t>022</w:t>
            </w:r>
          </w:p>
          <w:p w:rsidR="00BA2738" w:rsidRDefault="00BA2738">
            <w:pPr>
              <w:spacing w:after="0" w:line="240" w:lineRule="auto"/>
              <w:jc w:val="center"/>
            </w:pPr>
          </w:p>
          <w:p w:rsidR="00BA2738" w:rsidRDefault="00BA2738">
            <w:pPr>
              <w:spacing w:after="0" w:line="240" w:lineRule="auto"/>
              <w:jc w:val="center"/>
            </w:pPr>
          </w:p>
          <w:p w:rsidR="00BA2738" w:rsidRDefault="00BA2738">
            <w:pPr>
              <w:spacing w:after="0" w:line="240" w:lineRule="auto"/>
              <w:jc w:val="center"/>
            </w:pPr>
            <w:r>
              <w:t>023</w:t>
            </w:r>
          </w:p>
          <w:p w:rsidR="00BA2738" w:rsidRDefault="00BA2738">
            <w:pPr>
              <w:spacing w:after="0" w:line="240" w:lineRule="auto"/>
              <w:jc w:val="center"/>
            </w:pPr>
          </w:p>
          <w:p w:rsidR="00BA2738" w:rsidRDefault="00BA2738">
            <w:pPr>
              <w:spacing w:after="0" w:line="240" w:lineRule="auto"/>
              <w:jc w:val="center"/>
            </w:pPr>
            <w:r>
              <w:t>024</w:t>
            </w:r>
          </w:p>
        </w:tc>
        <w:tc>
          <w:tcPr>
            <w:tcW w:w="7496" w:type="dxa"/>
            <w:tcBorders>
              <w:left w:val="single" w:sz="4" w:space="0" w:color="auto"/>
            </w:tcBorders>
          </w:tcPr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y explico completamente los procesos de formación y extinción de especies</w:t>
            </w: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  destaco por que asumo actitudes críticas y responsables frente al cuidado y conservación de los seres de mi entorno</w:t>
            </w: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y expongo muy bien teorías que explican el origen de la vida.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Manifiesto interés  por aprender</w:t>
            </w:r>
          </w:p>
          <w:p w:rsidR="00BA2738" w:rsidRDefault="00BA2738">
            <w:pPr>
              <w:spacing w:after="0" w:line="480" w:lineRule="auto"/>
              <w:rPr>
                <w:sz w:val="32"/>
                <w:szCs w:val="32"/>
              </w:rPr>
            </w:pPr>
          </w:p>
        </w:tc>
      </w:tr>
    </w:tbl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p w:rsidR="00BA2738" w:rsidRDefault="00BA2738" w:rsidP="002E0368">
      <w:pPr>
        <w:tabs>
          <w:tab w:val="left" w:pos="3388"/>
        </w:tabs>
        <w:jc w:val="center"/>
      </w:pPr>
    </w:p>
    <w:tbl>
      <w:tblPr>
        <w:tblpPr w:leftFromText="141" w:rightFromText="141" w:vertAnchor="page" w:horzAnchor="margin" w:tblpXSpec="center" w:tblpY="16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17"/>
        <w:gridCol w:w="7355"/>
      </w:tblGrid>
      <w:tr w:rsidR="00BA2738" w:rsidTr="002E0368">
        <w:trPr>
          <w:trHeight w:val="708"/>
        </w:trPr>
        <w:tc>
          <w:tcPr>
            <w:tcW w:w="8472" w:type="dxa"/>
            <w:gridSpan w:val="2"/>
            <w:tcBorders>
              <w:right w:val="single" w:sz="4" w:space="0" w:color="auto"/>
            </w:tcBorders>
          </w:tcPr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BANCO DE LOGROS </w:t>
            </w:r>
          </w:p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BIOLOGIA </w:t>
            </w:r>
          </w:p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10º</w:t>
            </w:r>
          </w:p>
        </w:tc>
      </w:tr>
      <w:tr w:rsidR="00BA2738" w:rsidTr="002E0368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355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BA2738" w:rsidRDefault="00BA273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Indicadores de desempeño</w:t>
            </w:r>
          </w:p>
        </w:tc>
      </w:tr>
      <w:tr w:rsidR="00BA2738" w:rsidTr="002E036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002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003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</w:t>
            </w: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005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006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007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008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009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012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013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014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015</w:t>
            </w: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016</w:t>
            </w:r>
          </w:p>
        </w:tc>
        <w:tc>
          <w:tcPr>
            <w:tcW w:w="7355" w:type="dxa"/>
            <w:tcBorders>
              <w:left w:val="single" w:sz="4" w:space="0" w:color="auto"/>
            </w:tcBorders>
          </w:tcPr>
          <w:p w:rsidR="00BA2738" w:rsidRDefault="00BA2738">
            <w:pPr>
              <w:pStyle w:val="Prrafodelist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Consulto y comprendo información científica.</w:t>
            </w:r>
          </w:p>
          <w:p w:rsidR="00BA2738" w:rsidRDefault="00BA2738">
            <w:pPr>
              <w:pStyle w:val="Prrafodelist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lang w:val="es-ES"/>
              </w:rPr>
            </w:pPr>
          </w:p>
          <w:p w:rsidR="00BA2738" w:rsidRDefault="00BA2738">
            <w:pPr>
              <w:pStyle w:val="Prrafodelist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Reconozco  la importancia de un sistema que permite organizar la diversidad biológica.</w:t>
            </w:r>
          </w:p>
          <w:p w:rsidR="00BA2738" w:rsidRDefault="00BA2738">
            <w:pPr>
              <w:pStyle w:val="Prrafodelist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lang w:val="es-ES"/>
              </w:rPr>
            </w:pPr>
          </w:p>
          <w:p w:rsidR="00BA2738" w:rsidRDefault="00BA2738">
            <w:pPr>
              <w:pStyle w:val="Prrafodelist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 xml:space="preserve">Reconozco  algunos métodos que se utilizan para clasificar los seres vivos.  </w:t>
            </w:r>
          </w:p>
          <w:p w:rsidR="00BA2738" w:rsidRDefault="00BA2738">
            <w:pPr>
              <w:pStyle w:val="Prrafodelist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lang w:val="es-ES"/>
              </w:rPr>
            </w:pP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Comprendo y explica muy bien los criterios utilizados para la clasificación biológica  </w:t>
            </w: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Identifico muy bien los reinos en los que se clasifican los seres vivos.</w:t>
            </w: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Comprendo y expone muy bien teorías que explican el origen de la vida.</w:t>
            </w: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 distingo por que comprende y analiza la compleja red de caminos evolutivos que se derivaron en la aparición de la especie humana</w:t>
            </w: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 apropio perfectamente en aplicar los conocimientos adquiridos para comprender y explicar situaciones nuevas</w:t>
            </w: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 destaca por que comprendo y analizo algunos aspectos de la historia evolutiva  y asumo una posición crítica al respeto.</w:t>
            </w: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Participo con mucha atención de exposiciones  y debates  acerca de la conformación de nuestro sistema  solar</w:t>
            </w: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BA2738" w:rsidRDefault="00BA2738">
            <w:pPr>
              <w:pStyle w:val="Prrafodelist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Observo con atención videos que explican el origen del universo y la vida, explico mis apreciaciones.</w:t>
            </w:r>
          </w:p>
          <w:p w:rsidR="00BA2738" w:rsidRDefault="00BA2738">
            <w:pPr>
              <w:pStyle w:val="Prrafodelist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lang w:val="es-ES"/>
              </w:rPr>
            </w:pPr>
          </w:p>
          <w:p w:rsidR="00BA2738" w:rsidRDefault="00BA2738">
            <w:pPr>
              <w:pStyle w:val="Prrafodelist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Sobresalgo  porque comprendo y explico muy bien aspectos relacionados con la evolución biológica.</w:t>
            </w:r>
          </w:p>
          <w:p w:rsidR="00BA2738" w:rsidRDefault="00BA2738">
            <w:pPr>
              <w:pStyle w:val="Prrafodelist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lang w:val="es-ES"/>
              </w:rPr>
            </w:pPr>
          </w:p>
          <w:p w:rsidR="00BA2738" w:rsidRDefault="00BA2738">
            <w:pPr>
              <w:pStyle w:val="Prrafodelist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Me distingo porque siempre consulto y comprendo información científica.</w:t>
            </w:r>
          </w:p>
          <w:p w:rsidR="00BA2738" w:rsidRDefault="00BA2738">
            <w:pPr>
              <w:pStyle w:val="Prrafodelist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lang w:val="es-ES"/>
              </w:rPr>
            </w:pPr>
          </w:p>
          <w:p w:rsidR="00BA2738" w:rsidRDefault="00BA2738">
            <w:pPr>
              <w:pStyle w:val="Prrafodelist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>Siempre reconozco  la importancia de un sistema que permite organizar la diversidad biológica.</w:t>
            </w:r>
          </w:p>
          <w:p w:rsidR="00BA2738" w:rsidRDefault="00BA2738">
            <w:pPr>
              <w:pStyle w:val="Prrafodelist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lang w:val="es-ES"/>
              </w:rPr>
            </w:pPr>
          </w:p>
          <w:p w:rsidR="00BA2738" w:rsidRDefault="00BA2738">
            <w:pPr>
              <w:pStyle w:val="Prrafodelist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lang w:val="es-ES"/>
              </w:rPr>
            </w:pPr>
            <w:r>
              <w:rPr>
                <w:rFonts w:ascii="Times New Roman" w:hAnsi="Times New Roman" w:cs="Times New Roman"/>
                <w:bCs/>
                <w:lang w:val="es-ES"/>
              </w:rPr>
              <w:t xml:space="preserve">Me distingo porque siempre conozco y aplico algunos métodos que se utilizan para clasificar los seres vivos.  </w:t>
            </w: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Siempre manifiesto interés por aprender.</w:t>
            </w:r>
          </w:p>
          <w:p w:rsidR="00BA2738" w:rsidRDefault="00BA2738">
            <w:p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</w:p>
        </w:tc>
      </w:tr>
    </w:tbl>
    <w:p w:rsidR="00BA2738" w:rsidRDefault="00BA2738" w:rsidP="002E0368">
      <w:pPr>
        <w:tabs>
          <w:tab w:val="left" w:pos="3388"/>
        </w:tabs>
      </w:pPr>
    </w:p>
    <w:p w:rsidR="00BA2738" w:rsidRDefault="00BA2738" w:rsidP="002E0368">
      <w:pPr>
        <w:tabs>
          <w:tab w:val="left" w:pos="3388"/>
        </w:tabs>
      </w:pPr>
    </w:p>
    <w:p w:rsidR="00BA2738" w:rsidRDefault="00BA2738" w:rsidP="002E0368">
      <w:pPr>
        <w:tabs>
          <w:tab w:val="left" w:pos="3388"/>
        </w:tabs>
      </w:pPr>
    </w:p>
    <w:p w:rsidR="00BA2738" w:rsidRDefault="00BA2738" w:rsidP="002E0368">
      <w:pPr>
        <w:tabs>
          <w:tab w:val="left" w:pos="3388"/>
        </w:tabs>
      </w:pPr>
    </w:p>
    <w:p w:rsidR="00BA2738" w:rsidRDefault="00BA2738" w:rsidP="002E0368">
      <w:pPr>
        <w:tabs>
          <w:tab w:val="left" w:pos="3388"/>
        </w:tabs>
      </w:pPr>
    </w:p>
    <w:p w:rsidR="00BA2738" w:rsidRDefault="00BA2738" w:rsidP="002E0368">
      <w:pPr>
        <w:tabs>
          <w:tab w:val="left" w:pos="3388"/>
        </w:tabs>
      </w:pPr>
    </w:p>
    <w:p w:rsidR="00BA2738" w:rsidRDefault="00BA2738" w:rsidP="002E0368">
      <w:pPr>
        <w:tabs>
          <w:tab w:val="left" w:pos="3388"/>
        </w:tabs>
      </w:pPr>
    </w:p>
    <w:p w:rsidR="00BA2738" w:rsidRDefault="00BA2738" w:rsidP="002E0368">
      <w:pPr>
        <w:tabs>
          <w:tab w:val="left" w:pos="3388"/>
        </w:tabs>
      </w:pPr>
    </w:p>
    <w:p w:rsidR="00BA2738" w:rsidRDefault="00BA2738" w:rsidP="002E0368">
      <w:pPr>
        <w:tabs>
          <w:tab w:val="left" w:pos="3388"/>
        </w:tabs>
      </w:pPr>
    </w:p>
    <w:p w:rsidR="00BA2738" w:rsidRDefault="00BA2738" w:rsidP="002E0368">
      <w:pPr>
        <w:tabs>
          <w:tab w:val="left" w:pos="3388"/>
        </w:tabs>
      </w:pPr>
    </w:p>
    <w:p w:rsidR="00BA2738" w:rsidRDefault="00BA2738" w:rsidP="002E0368">
      <w:pPr>
        <w:tabs>
          <w:tab w:val="left" w:pos="3388"/>
        </w:tabs>
      </w:pPr>
    </w:p>
    <w:p w:rsidR="00BA2738" w:rsidRDefault="00BA2738" w:rsidP="002E0368">
      <w:pPr>
        <w:tabs>
          <w:tab w:val="left" w:pos="3388"/>
        </w:tabs>
      </w:pPr>
    </w:p>
    <w:p w:rsidR="00BA2738" w:rsidRDefault="00BA2738" w:rsidP="002E0368">
      <w:pPr>
        <w:tabs>
          <w:tab w:val="left" w:pos="3388"/>
        </w:tabs>
      </w:pPr>
    </w:p>
    <w:p w:rsidR="00BA2738" w:rsidRDefault="00BA2738" w:rsidP="002E0368">
      <w:pPr>
        <w:tabs>
          <w:tab w:val="left" w:pos="3388"/>
        </w:tabs>
      </w:pPr>
    </w:p>
    <w:p w:rsidR="00BA2738" w:rsidRDefault="00BA2738" w:rsidP="002E0368">
      <w:pPr>
        <w:tabs>
          <w:tab w:val="left" w:pos="4930"/>
        </w:tabs>
      </w:pPr>
      <w:r>
        <w:tab/>
      </w:r>
    </w:p>
    <w:p w:rsidR="00BA2738" w:rsidRDefault="00BA2738" w:rsidP="002E0368">
      <w:pPr>
        <w:tabs>
          <w:tab w:val="left" w:pos="4930"/>
        </w:tabs>
      </w:pPr>
    </w:p>
    <w:p w:rsidR="00BA2738" w:rsidRDefault="00BA2738" w:rsidP="002E0368">
      <w:pPr>
        <w:tabs>
          <w:tab w:val="left" w:pos="3388"/>
        </w:tabs>
      </w:pPr>
    </w:p>
    <w:p w:rsidR="00BA2738" w:rsidRDefault="00BA2738" w:rsidP="002E0368">
      <w:pPr>
        <w:tabs>
          <w:tab w:val="left" w:pos="3388"/>
        </w:tabs>
      </w:pPr>
    </w:p>
    <w:p w:rsidR="00BA2738" w:rsidRDefault="00BA2738" w:rsidP="002E0368">
      <w:pPr>
        <w:tabs>
          <w:tab w:val="left" w:pos="3388"/>
        </w:tabs>
      </w:pPr>
    </w:p>
    <w:p w:rsidR="00BA2738" w:rsidRDefault="00BA2738" w:rsidP="002E0368">
      <w:pPr>
        <w:tabs>
          <w:tab w:val="left" w:pos="3388"/>
        </w:tabs>
      </w:pPr>
    </w:p>
    <w:p w:rsidR="00BA2738" w:rsidRDefault="00BA2738" w:rsidP="002E0368">
      <w:pPr>
        <w:tabs>
          <w:tab w:val="left" w:pos="3388"/>
        </w:tabs>
      </w:pPr>
    </w:p>
    <w:p w:rsidR="00BA2738" w:rsidRDefault="00BA2738" w:rsidP="002E0368">
      <w:pPr>
        <w:tabs>
          <w:tab w:val="left" w:pos="3388"/>
        </w:tabs>
      </w:pPr>
    </w:p>
    <w:p w:rsidR="00BA2738" w:rsidRDefault="00BA2738" w:rsidP="002E0368">
      <w:pPr>
        <w:tabs>
          <w:tab w:val="left" w:pos="3388"/>
        </w:tabs>
      </w:pPr>
    </w:p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>
      <w:pPr>
        <w:jc w:val="center"/>
      </w:pPr>
    </w:p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tbl>
      <w:tblPr>
        <w:tblpPr w:leftFromText="141" w:rightFromText="141" w:vertAnchor="page" w:horzAnchor="margin" w:tblpXSpec="center" w:tblpY="18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17"/>
        <w:gridCol w:w="7260"/>
        <w:gridCol w:w="13"/>
      </w:tblGrid>
      <w:tr w:rsidR="00BA2738" w:rsidTr="002E0368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BA2738" w:rsidRDefault="00BA2738" w:rsidP="002E036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BANCO DE LOGROS</w:t>
            </w:r>
          </w:p>
          <w:p w:rsidR="00BA2738" w:rsidRDefault="00BA2738" w:rsidP="002E0368">
            <w:pPr>
              <w:tabs>
                <w:tab w:val="left" w:pos="3630"/>
              </w:tabs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BIOLOGIA </w:t>
            </w:r>
          </w:p>
          <w:p w:rsidR="00BA2738" w:rsidRDefault="00BA2738" w:rsidP="002E036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11º</w:t>
            </w:r>
          </w:p>
        </w:tc>
      </w:tr>
      <w:tr w:rsidR="00BA2738" w:rsidTr="002E036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Default="00BA2738" w:rsidP="002E036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BA2738" w:rsidRDefault="00BA2738" w:rsidP="002E036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Default="00BA2738" w:rsidP="002E036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BA2738" w:rsidRDefault="00BA2738" w:rsidP="002E0368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Indicadores de desempeño</w:t>
            </w:r>
          </w:p>
        </w:tc>
      </w:tr>
      <w:tr w:rsidR="00BA2738" w:rsidTr="002E036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001</w:t>
            </w: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002</w:t>
            </w: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003</w:t>
            </w: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</w:t>
            </w: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005</w:t>
            </w: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006</w:t>
            </w: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007</w:t>
            </w: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008</w:t>
            </w: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009</w:t>
            </w: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010</w:t>
            </w: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011</w:t>
            </w: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012</w:t>
            </w: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013</w:t>
            </w: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014</w:t>
            </w: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015</w:t>
            </w: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016</w:t>
            </w: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017</w:t>
            </w:r>
          </w:p>
          <w:p w:rsidR="00BA2738" w:rsidRDefault="00BA2738" w:rsidP="002E03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>018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BA2738" w:rsidRDefault="00BA2738" w:rsidP="002E036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Identifico muy bien los orgánulos  celulares y las funciones que cumplen dentro de la célula</w:t>
            </w:r>
          </w:p>
          <w:p w:rsidR="00BA2738" w:rsidRDefault="00BA2738" w:rsidP="002E036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Identifico los tipos de célula que existen.</w:t>
            </w: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y explica muy bien el funcionamiento celular</w:t>
            </w: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Identifico  claramente las diferencias entre una célula vegetal  y una animal</w:t>
            </w: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Identifico y explico  los procesos celulares</w:t>
            </w: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y explico los fundamentos de la    reproducción celular</w:t>
            </w: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Identifico y explico  las fases del ciclo celular</w:t>
            </w: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Establezco  diferencias  entre células haploides y diploides . Argumenta conceptos</w:t>
            </w: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Explico la  Importancia que tiene la mitosis en el desarrollo de los organismos y en la regeneración de tejidos</w:t>
            </w: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Explico la meiosis en función  en función del mantenimiento de la variabilidad genética</w:t>
            </w: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 y comparo  el papel de la meiosis  y la mitosis en los ciclos reproductivos</w:t>
            </w:r>
          </w:p>
          <w:p w:rsidR="00BA2738" w:rsidRDefault="00BA2738" w:rsidP="002E0368">
            <w:pPr>
              <w:spacing w:after="0" w:line="240" w:lineRule="auto"/>
            </w:pP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Conozco y describo los mecanismos de la herencia humana.</w:t>
            </w: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Comprendo y aplico las leyes de la herencia mendeliana</w:t>
            </w: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Conozco y describo los mecanismos  de la genética humana.</w:t>
            </w: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Valoro los aportes  de la ciencia  en el campo de la genética, explico  mis adelantos</w:t>
            </w: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Determino  probabilidades relacionadas con la herencia del sexo.</w:t>
            </w: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Explico mis  inquietudes</w:t>
            </w: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Relaciono  terminología propia de genética con su correspondiente explicación.</w:t>
            </w: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Comparo  las formas como se puede ocurrir las  enfermedades hereditarias.</w:t>
            </w:r>
          </w:p>
          <w:p w:rsidR="00BA2738" w:rsidRDefault="00BA2738" w:rsidP="002E03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Explico con argumentos.</w:t>
            </w:r>
          </w:p>
          <w:p w:rsidR="00BA2738" w:rsidRDefault="00BA2738" w:rsidP="002E0368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/>
    <w:p w:rsidR="00BA2738" w:rsidRDefault="00BA2738" w:rsidP="002E0368">
      <w:pPr>
        <w:tabs>
          <w:tab w:val="left" w:pos="2456"/>
        </w:tabs>
      </w:pPr>
      <w:r>
        <w:tab/>
      </w:r>
    </w:p>
    <w:p w:rsidR="00BA2738" w:rsidRDefault="00BA2738" w:rsidP="002E0368">
      <w:pPr>
        <w:tabs>
          <w:tab w:val="left" w:pos="2456"/>
        </w:tabs>
      </w:pPr>
    </w:p>
    <w:p w:rsidR="00BA2738" w:rsidRDefault="00BA2738" w:rsidP="002E0368">
      <w:pPr>
        <w:tabs>
          <w:tab w:val="left" w:pos="2456"/>
        </w:tabs>
      </w:pPr>
    </w:p>
    <w:p w:rsidR="00BA2738" w:rsidRDefault="00BA2738" w:rsidP="002E0368">
      <w:pPr>
        <w:tabs>
          <w:tab w:val="left" w:pos="2456"/>
        </w:tabs>
      </w:pPr>
    </w:p>
    <w:p w:rsidR="00BA2738" w:rsidRDefault="00BA2738" w:rsidP="002E0368">
      <w:pPr>
        <w:tabs>
          <w:tab w:val="left" w:pos="2456"/>
        </w:tabs>
      </w:pPr>
    </w:p>
    <w:p w:rsidR="00BA2738" w:rsidRDefault="00BA2738" w:rsidP="002E0368">
      <w:pPr>
        <w:jc w:val="center"/>
      </w:pPr>
    </w:p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Default="00BA2738" w:rsidP="0096310B"/>
    <w:p w:rsidR="00BA2738" w:rsidRPr="0096310B" w:rsidRDefault="00BA2738" w:rsidP="0096310B"/>
    <w:p w:rsidR="00BA2738" w:rsidRDefault="00BA2738" w:rsidP="0096310B"/>
    <w:p w:rsidR="00BA2738" w:rsidRDefault="00BA2738" w:rsidP="0096310B">
      <w:pPr>
        <w:jc w:val="center"/>
      </w:pPr>
    </w:p>
    <w:p w:rsidR="00BA2738" w:rsidRPr="003112B6" w:rsidRDefault="00BA2738" w:rsidP="003112B6"/>
    <w:p w:rsidR="00BA2738" w:rsidRPr="003112B6" w:rsidRDefault="00BA2738" w:rsidP="003112B6"/>
    <w:p w:rsidR="00BA2738" w:rsidRPr="003112B6" w:rsidRDefault="00BA2738" w:rsidP="003112B6"/>
    <w:p w:rsidR="00BA2738" w:rsidRPr="003112B6" w:rsidRDefault="00BA2738" w:rsidP="003112B6"/>
    <w:p w:rsidR="00BA2738" w:rsidRPr="003112B6" w:rsidRDefault="00BA2738" w:rsidP="003112B6"/>
    <w:p w:rsidR="00BA2738" w:rsidRPr="003112B6" w:rsidRDefault="00BA2738" w:rsidP="003112B6"/>
    <w:p w:rsidR="00BA2738" w:rsidRPr="003112B6" w:rsidRDefault="00BA2738" w:rsidP="003112B6"/>
    <w:p w:rsidR="00BA2738" w:rsidRPr="003112B6" w:rsidRDefault="00BA2738" w:rsidP="003112B6"/>
    <w:p w:rsidR="00BA2738" w:rsidRPr="003112B6" w:rsidRDefault="00BA2738" w:rsidP="003112B6"/>
    <w:p w:rsidR="00BA2738" w:rsidRPr="003112B6" w:rsidRDefault="00BA2738" w:rsidP="003112B6"/>
    <w:p w:rsidR="00BA2738" w:rsidRPr="003112B6" w:rsidRDefault="00BA2738" w:rsidP="003112B6"/>
    <w:p w:rsidR="00BA2738" w:rsidRPr="003112B6" w:rsidRDefault="00BA2738" w:rsidP="003112B6"/>
    <w:p w:rsidR="00BA2738" w:rsidRPr="003112B6" w:rsidRDefault="00BA2738" w:rsidP="003112B6"/>
    <w:p w:rsidR="00BA2738" w:rsidRDefault="00BA2738" w:rsidP="003112B6">
      <w:pPr>
        <w:tabs>
          <w:tab w:val="left" w:pos="3016"/>
        </w:tabs>
      </w:pPr>
      <w:r>
        <w:tab/>
      </w:r>
    </w:p>
    <w:p w:rsidR="00BA2738" w:rsidRDefault="00BA2738" w:rsidP="003112B6">
      <w:pPr>
        <w:tabs>
          <w:tab w:val="left" w:pos="3016"/>
        </w:tabs>
      </w:pPr>
    </w:p>
    <w:p w:rsidR="00BA2738" w:rsidRDefault="00BA2738" w:rsidP="003112B6">
      <w:pPr>
        <w:tabs>
          <w:tab w:val="left" w:pos="3016"/>
        </w:tabs>
      </w:pPr>
    </w:p>
    <w:p w:rsidR="00BA2738" w:rsidRDefault="00BA2738" w:rsidP="003112B6">
      <w:pPr>
        <w:tabs>
          <w:tab w:val="left" w:pos="3016"/>
        </w:tabs>
      </w:pPr>
    </w:p>
    <w:p w:rsidR="00BA2738" w:rsidRDefault="00BA2738" w:rsidP="003112B6">
      <w:pPr>
        <w:tabs>
          <w:tab w:val="left" w:pos="3016"/>
        </w:tabs>
      </w:pPr>
    </w:p>
    <w:p w:rsidR="00BA2738" w:rsidRDefault="00BA2738" w:rsidP="003112B6">
      <w:pPr>
        <w:tabs>
          <w:tab w:val="left" w:pos="3016"/>
        </w:tabs>
      </w:pPr>
    </w:p>
    <w:p w:rsidR="00BA2738" w:rsidRDefault="00BA2738" w:rsidP="003112B6">
      <w:pPr>
        <w:tabs>
          <w:tab w:val="left" w:pos="3016"/>
        </w:tabs>
      </w:pPr>
    </w:p>
    <w:p w:rsidR="00BA2738" w:rsidRDefault="00BA2738" w:rsidP="003112B6">
      <w:pPr>
        <w:tabs>
          <w:tab w:val="left" w:pos="3016"/>
        </w:tabs>
      </w:pPr>
    </w:p>
    <w:p w:rsidR="00BA2738" w:rsidRDefault="00BA2738" w:rsidP="003112B6">
      <w:pPr>
        <w:tabs>
          <w:tab w:val="left" w:pos="3016"/>
        </w:tabs>
      </w:pPr>
    </w:p>
    <w:p w:rsidR="00BA2738" w:rsidRDefault="00BA2738" w:rsidP="003112B6">
      <w:pPr>
        <w:tabs>
          <w:tab w:val="left" w:pos="3016"/>
        </w:tabs>
      </w:pPr>
    </w:p>
    <w:p w:rsidR="00BA2738" w:rsidRDefault="00BA2738" w:rsidP="003112B6">
      <w:pPr>
        <w:tabs>
          <w:tab w:val="left" w:pos="3016"/>
        </w:tabs>
      </w:pPr>
    </w:p>
    <w:p w:rsidR="00BA2738" w:rsidRDefault="00BA2738" w:rsidP="003112B6">
      <w:pPr>
        <w:tabs>
          <w:tab w:val="left" w:pos="3016"/>
        </w:tabs>
      </w:pPr>
    </w:p>
    <w:p w:rsidR="00BA2738" w:rsidRDefault="00BA2738" w:rsidP="003112B6">
      <w:pPr>
        <w:tabs>
          <w:tab w:val="left" w:pos="3016"/>
        </w:tabs>
        <w:jc w:val="center"/>
      </w:pPr>
    </w:p>
    <w:p w:rsidR="00BA2738" w:rsidRDefault="00BA2738" w:rsidP="003112B6">
      <w:pPr>
        <w:tabs>
          <w:tab w:val="left" w:pos="3016"/>
        </w:tabs>
      </w:pPr>
    </w:p>
    <w:p w:rsidR="00BA2738" w:rsidRDefault="00BA2738" w:rsidP="003112B6">
      <w:pPr>
        <w:tabs>
          <w:tab w:val="left" w:pos="3016"/>
        </w:tabs>
      </w:pPr>
    </w:p>
    <w:p w:rsidR="00BA2738" w:rsidRDefault="00BA2738" w:rsidP="003112B6">
      <w:pPr>
        <w:tabs>
          <w:tab w:val="left" w:pos="3016"/>
        </w:tabs>
      </w:pPr>
    </w:p>
    <w:p w:rsidR="00BA2738" w:rsidRDefault="00BA2738" w:rsidP="003112B6">
      <w:pPr>
        <w:tabs>
          <w:tab w:val="left" w:pos="3016"/>
        </w:tabs>
      </w:pPr>
    </w:p>
    <w:p w:rsidR="00BA2738" w:rsidRDefault="00BA2738" w:rsidP="003112B6">
      <w:pPr>
        <w:tabs>
          <w:tab w:val="left" w:pos="3016"/>
        </w:tabs>
      </w:pPr>
    </w:p>
    <w:p w:rsidR="00BA2738" w:rsidRDefault="00BA2738" w:rsidP="003112B6">
      <w:pPr>
        <w:tabs>
          <w:tab w:val="left" w:pos="3016"/>
        </w:tabs>
      </w:pPr>
    </w:p>
    <w:p w:rsidR="00BA2738" w:rsidRDefault="00BA2738" w:rsidP="003112B6">
      <w:pPr>
        <w:tabs>
          <w:tab w:val="left" w:pos="3016"/>
        </w:tabs>
      </w:pPr>
    </w:p>
    <w:p w:rsidR="00BA2738" w:rsidRDefault="00BA2738" w:rsidP="003112B6">
      <w:pPr>
        <w:tabs>
          <w:tab w:val="left" w:pos="3016"/>
        </w:tabs>
      </w:pPr>
    </w:p>
    <w:p w:rsidR="00BA2738" w:rsidRPr="003112B6" w:rsidRDefault="00BA2738" w:rsidP="003112B6"/>
    <w:p w:rsidR="00BA2738" w:rsidRPr="003112B6" w:rsidRDefault="00BA2738" w:rsidP="003112B6"/>
    <w:p w:rsidR="00BA2738" w:rsidRDefault="00BA2738" w:rsidP="003112B6"/>
    <w:p w:rsidR="00BA2738" w:rsidRPr="003112B6" w:rsidRDefault="00BA2738" w:rsidP="003112B6">
      <w:pPr>
        <w:tabs>
          <w:tab w:val="left" w:pos="2711"/>
        </w:tabs>
      </w:pPr>
      <w:r>
        <w:tab/>
      </w:r>
    </w:p>
    <w:p w:rsidR="00BA2738" w:rsidRDefault="00BA2738" w:rsidP="003112B6">
      <w:pPr>
        <w:tabs>
          <w:tab w:val="left" w:pos="2711"/>
        </w:tabs>
      </w:pPr>
    </w:p>
    <w:p w:rsidR="00BA2738" w:rsidRPr="003112B6" w:rsidRDefault="00BA2738" w:rsidP="003112B6"/>
    <w:p w:rsidR="00BA2738" w:rsidRPr="003112B6" w:rsidRDefault="00BA2738" w:rsidP="003112B6"/>
    <w:p w:rsidR="00BA2738" w:rsidRPr="003112B6" w:rsidRDefault="00BA2738" w:rsidP="003112B6"/>
    <w:p w:rsidR="00BA2738" w:rsidRPr="003112B6" w:rsidRDefault="00BA2738" w:rsidP="003112B6"/>
    <w:p w:rsidR="00BA2738" w:rsidRPr="003112B6" w:rsidRDefault="00BA2738" w:rsidP="003112B6"/>
    <w:p w:rsidR="00BA2738" w:rsidRPr="003112B6" w:rsidRDefault="00BA2738" w:rsidP="003112B6"/>
    <w:p w:rsidR="00BA2738" w:rsidRPr="003112B6" w:rsidRDefault="00BA2738" w:rsidP="003112B6"/>
    <w:p w:rsidR="00BA2738" w:rsidRPr="003112B6" w:rsidRDefault="00BA2738" w:rsidP="003112B6"/>
    <w:p w:rsidR="00BA2738" w:rsidRDefault="00BA2738" w:rsidP="003112B6"/>
    <w:p w:rsidR="00BA2738" w:rsidRDefault="00BA2738" w:rsidP="003112B6">
      <w:pPr>
        <w:tabs>
          <w:tab w:val="left" w:pos="3388"/>
        </w:tabs>
      </w:pPr>
      <w:r>
        <w:tab/>
      </w:r>
    </w:p>
    <w:p w:rsidR="00BA2738" w:rsidRDefault="00BA2738" w:rsidP="003112B6">
      <w:pPr>
        <w:tabs>
          <w:tab w:val="left" w:pos="3388"/>
        </w:tabs>
      </w:pPr>
    </w:p>
    <w:p w:rsidR="00BA2738" w:rsidRDefault="00BA2738" w:rsidP="003112B6">
      <w:pPr>
        <w:tabs>
          <w:tab w:val="left" w:pos="3388"/>
        </w:tabs>
      </w:pPr>
    </w:p>
    <w:p w:rsidR="00BA2738" w:rsidRDefault="00BA2738" w:rsidP="003112B6">
      <w:pPr>
        <w:tabs>
          <w:tab w:val="left" w:pos="3388"/>
        </w:tabs>
      </w:pPr>
    </w:p>
    <w:p w:rsidR="00BA2738" w:rsidRDefault="00BA2738" w:rsidP="003112B6">
      <w:pPr>
        <w:tabs>
          <w:tab w:val="left" w:pos="3388"/>
        </w:tabs>
      </w:pPr>
    </w:p>
    <w:p w:rsidR="00BA2738" w:rsidRDefault="00BA2738" w:rsidP="003112B6">
      <w:pPr>
        <w:tabs>
          <w:tab w:val="left" w:pos="3388"/>
        </w:tabs>
      </w:pPr>
    </w:p>
    <w:p w:rsidR="00BA2738" w:rsidRDefault="00BA2738" w:rsidP="003112B6">
      <w:pPr>
        <w:tabs>
          <w:tab w:val="left" w:pos="3388"/>
        </w:tabs>
      </w:pPr>
    </w:p>
    <w:p w:rsidR="00BA2738" w:rsidRDefault="00BA2738" w:rsidP="003112B6">
      <w:pPr>
        <w:tabs>
          <w:tab w:val="left" w:pos="3388"/>
        </w:tabs>
      </w:pPr>
    </w:p>
    <w:p w:rsidR="00BA2738" w:rsidRDefault="00BA2738" w:rsidP="003112B6">
      <w:pPr>
        <w:tabs>
          <w:tab w:val="left" w:pos="3388"/>
        </w:tabs>
      </w:pPr>
    </w:p>
    <w:p w:rsidR="00BA2738" w:rsidRDefault="00BA2738" w:rsidP="003112B6">
      <w:pPr>
        <w:tabs>
          <w:tab w:val="left" w:pos="3388"/>
        </w:tabs>
      </w:pPr>
    </w:p>
    <w:p w:rsidR="00BA2738" w:rsidRDefault="00BA2738" w:rsidP="003112B6">
      <w:pPr>
        <w:tabs>
          <w:tab w:val="left" w:pos="3388"/>
        </w:tabs>
      </w:pPr>
    </w:p>
    <w:p w:rsidR="00BA2738" w:rsidRDefault="00BA2738" w:rsidP="003112B6">
      <w:pPr>
        <w:tabs>
          <w:tab w:val="left" w:pos="3388"/>
        </w:tabs>
      </w:pPr>
    </w:p>
    <w:p w:rsidR="00BA2738" w:rsidRDefault="00BA2738" w:rsidP="003112B6">
      <w:pPr>
        <w:tabs>
          <w:tab w:val="left" w:pos="3388"/>
        </w:tabs>
      </w:pPr>
    </w:p>
    <w:p w:rsidR="00BA2738" w:rsidRDefault="00BA2738" w:rsidP="003112B6">
      <w:pPr>
        <w:tabs>
          <w:tab w:val="left" w:pos="3388"/>
        </w:tabs>
      </w:pPr>
    </w:p>
    <w:p w:rsidR="00BA2738" w:rsidRDefault="00BA2738" w:rsidP="003112B6">
      <w:pPr>
        <w:tabs>
          <w:tab w:val="left" w:pos="3388"/>
        </w:tabs>
      </w:pPr>
    </w:p>
    <w:p w:rsidR="00BA2738" w:rsidRDefault="00BA2738" w:rsidP="003112B6">
      <w:pPr>
        <w:tabs>
          <w:tab w:val="left" w:pos="3388"/>
        </w:tabs>
      </w:pPr>
    </w:p>
    <w:p w:rsidR="00BA2738" w:rsidRDefault="00BA2738" w:rsidP="003112B6">
      <w:pPr>
        <w:tabs>
          <w:tab w:val="left" w:pos="4930"/>
        </w:tabs>
      </w:pPr>
      <w:r>
        <w:tab/>
      </w:r>
    </w:p>
    <w:p w:rsidR="00BA2738" w:rsidRDefault="00BA2738" w:rsidP="003112B6">
      <w:pPr>
        <w:tabs>
          <w:tab w:val="left" w:pos="4930"/>
        </w:tabs>
      </w:pPr>
    </w:p>
    <w:p w:rsidR="00BA2738" w:rsidRDefault="00BA2738" w:rsidP="003112B6">
      <w:pPr>
        <w:tabs>
          <w:tab w:val="left" w:pos="3388"/>
        </w:tabs>
      </w:pPr>
    </w:p>
    <w:p w:rsidR="00BA2738" w:rsidRDefault="00BA2738" w:rsidP="003112B6">
      <w:pPr>
        <w:tabs>
          <w:tab w:val="left" w:pos="3388"/>
        </w:tabs>
      </w:pPr>
    </w:p>
    <w:p w:rsidR="00BA2738" w:rsidRDefault="00BA2738" w:rsidP="003112B6">
      <w:pPr>
        <w:tabs>
          <w:tab w:val="left" w:pos="3388"/>
        </w:tabs>
      </w:pPr>
    </w:p>
    <w:p w:rsidR="00BA2738" w:rsidRDefault="00BA2738" w:rsidP="003112B6">
      <w:pPr>
        <w:tabs>
          <w:tab w:val="left" w:pos="3388"/>
        </w:tabs>
      </w:pPr>
    </w:p>
    <w:p w:rsidR="00BA2738" w:rsidRDefault="00BA2738" w:rsidP="003112B6">
      <w:pPr>
        <w:tabs>
          <w:tab w:val="left" w:pos="3388"/>
        </w:tabs>
      </w:pPr>
    </w:p>
    <w:p w:rsidR="00BA2738" w:rsidRDefault="00BA2738" w:rsidP="003112B6">
      <w:pPr>
        <w:tabs>
          <w:tab w:val="left" w:pos="3388"/>
        </w:tabs>
      </w:pPr>
    </w:p>
    <w:p w:rsidR="00BA2738" w:rsidRDefault="00BA2738" w:rsidP="003112B6">
      <w:pPr>
        <w:tabs>
          <w:tab w:val="left" w:pos="3388"/>
        </w:tabs>
      </w:pPr>
    </w:p>
    <w:p w:rsidR="00BA2738" w:rsidRPr="003112B6" w:rsidRDefault="00BA2738" w:rsidP="003112B6"/>
    <w:p w:rsidR="00BA2738" w:rsidRPr="003112B6" w:rsidRDefault="00BA2738" w:rsidP="003112B6"/>
    <w:p w:rsidR="00BA2738" w:rsidRPr="003112B6" w:rsidRDefault="00BA2738" w:rsidP="003112B6"/>
    <w:p w:rsidR="00BA2738" w:rsidRPr="003112B6" w:rsidRDefault="00BA2738" w:rsidP="003112B6"/>
    <w:p w:rsidR="00BA2738" w:rsidRPr="003112B6" w:rsidRDefault="00BA2738" w:rsidP="003112B6"/>
    <w:p w:rsidR="00BA2738" w:rsidRDefault="00BA2738" w:rsidP="003112B6">
      <w:pPr>
        <w:jc w:val="center"/>
      </w:pPr>
    </w:p>
    <w:p w:rsidR="00BA2738" w:rsidRPr="00BB4223" w:rsidRDefault="00BA2738" w:rsidP="00BB4223"/>
    <w:p w:rsidR="00BA2738" w:rsidRPr="00BB4223" w:rsidRDefault="00BA2738" w:rsidP="00BB4223"/>
    <w:p w:rsidR="00BA2738" w:rsidRPr="00BB4223" w:rsidRDefault="00BA2738" w:rsidP="00BB4223"/>
    <w:p w:rsidR="00BA2738" w:rsidRPr="00BB4223" w:rsidRDefault="00BA2738" w:rsidP="00BB4223"/>
    <w:p w:rsidR="00BA2738" w:rsidRPr="00BB4223" w:rsidRDefault="00BA2738" w:rsidP="00BB4223"/>
    <w:p w:rsidR="00BA2738" w:rsidRPr="00BB4223" w:rsidRDefault="00BA2738" w:rsidP="00BB4223"/>
    <w:p w:rsidR="00BA2738" w:rsidRPr="00BB4223" w:rsidRDefault="00BA2738" w:rsidP="00BB4223"/>
    <w:p w:rsidR="00BA2738" w:rsidRPr="00BB4223" w:rsidRDefault="00BA2738" w:rsidP="00BB4223"/>
    <w:p w:rsidR="00BA2738" w:rsidRPr="00BB4223" w:rsidRDefault="00BA2738" w:rsidP="00BB4223"/>
    <w:p w:rsidR="00BA2738" w:rsidRDefault="00BA2738" w:rsidP="00BB4223"/>
    <w:p w:rsidR="00BA2738" w:rsidRDefault="00BA2738" w:rsidP="00BB4223">
      <w:pPr>
        <w:tabs>
          <w:tab w:val="left" w:pos="2456"/>
        </w:tabs>
      </w:pPr>
      <w:r>
        <w:tab/>
      </w:r>
    </w:p>
    <w:p w:rsidR="00BA2738" w:rsidRDefault="00BA2738" w:rsidP="00BB4223">
      <w:pPr>
        <w:tabs>
          <w:tab w:val="left" w:pos="2456"/>
        </w:tabs>
      </w:pPr>
    </w:p>
    <w:p w:rsidR="00BA2738" w:rsidRDefault="00BA2738" w:rsidP="00BB4223">
      <w:pPr>
        <w:tabs>
          <w:tab w:val="left" w:pos="2456"/>
        </w:tabs>
      </w:pPr>
    </w:p>
    <w:p w:rsidR="00BA2738" w:rsidRDefault="00BA2738" w:rsidP="00BB4223">
      <w:pPr>
        <w:tabs>
          <w:tab w:val="left" w:pos="2456"/>
        </w:tabs>
      </w:pPr>
    </w:p>
    <w:p w:rsidR="00BA2738" w:rsidRPr="00BB4223" w:rsidRDefault="00BA2738" w:rsidP="00BB4223">
      <w:pPr>
        <w:tabs>
          <w:tab w:val="left" w:pos="2456"/>
        </w:tabs>
      </w:pPr>
    </w:p>
    <w:sectPr w:rsidR="00BA2738" w:rsidRPr="00BB4223" w:rsidSect="0096310B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83F29"/>
    <w:multiLevelType w:val="hybridMultilevel"/>
    <w:tmpl w:val="A7782994"/>
    <w:lvl w:ilvl="0" w:tplc="4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525237F"/>
    <w:multiLevelType w:val="hybridMultilevel"/>
    <w:tmpl w:val="24F2DD06"/>
    <w:lvl w:ilvl="0" w:tplc="7604E4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310B"/>
    <w:rsid w:val="000F3063"/>
    <w:rsid w:val="0011120A"/>
    <w:rsid w:val="001D3B40"/>
    <w:rsid w:val="002160C9"/>
    <w:rsid w:val="002D30C9"/>
    <w:rsid w:val="002E0368"/>
    <w:rsid w:val="002E3EDE"/>
    <w:rsid w:val="002E6B7D"/>
    <w:rsid w:val="003112B6"/>
    <w:rsid w:val="00321D58"/>
    <w:rsid w:val="003662C0"/>
    <w:rsid w:val="004354BD"/>
    <w:rsid w:val="005318D7"/>
    <w:rsid w:val="0077072E"/>
    <w:rsid w:val="008046BE"/>
    <w:rsid w:val="008934C5"/>
    <w:rsid w:val="00916C76"/>
    <w:rsid w:val="0096310B"/>
    <w:rsid w:val="00A3188F"/>
    <w:rsid w:val="00A54CC8"/>
    <w:rsid w:val="00A97A55"/>
    <w:rsid w:val="00BA2738"/>
    <w:rsid w:val="00BB4223"/>
    <w:rsid w:val="00BF6669"/>
    <w:rsid w:val="00C148AD"/>
    <w:rsid w:val="00C34C8B"/>
    <w:rsid w:val="00DD11CB"/>
    <w:rsid w:val="00DF7EBD"/>
    <w:rsid w:val="00E12F7E"/>
    <w:rsid w:val="00E65143"/>
    <w:rsid w:val="00E97362"/>
    <w:rsid w:val="00EF7127"/>
    <w:rsid w:val="00F13BE8"/>
    <w:rsid w:val="00F51191"/>
    <w:rsid w:val="00F661AE"/>
    <w:rsid w:val="00F71884"/>
    <w:rsid w:val="00F846EB"/>
    <w:rsid w:val="00FD5E77"/>
    <w:rsid w:val="00FE2128"/>
    <w:rsid w:val="00FE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10B"/>
    <w:pPr>
      <w:spacing w:after="200" w:line="276" w:lineRule="auto"/>
    </w:pPr>
    <w:rPr>
      <w:lang w:val="es-E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6310B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3">
    <w:name w:val="Párrafo de lista3"/>
    <w:basedOn w:val="Normal"/>
    <w:uiPriority w:val="99"/>
    <w:rsid w:val="003112B6"/>
    <w:pPr>
      <w:ind w:left="720"/>
    </w:pPr>
    <w:rPr>
      <w:rFonts w:cs="Calibri"/>
      <w:lang w:val="es-CO"/>
    </w:rPr>
  </w:style>
  <w:style w:type="paragraph" w:styleId="ListParagraph">
    <w:name w:val="List Paragraph"/>
    <w:basedOn w:val="Normal"/>
    <w:uiPriority w:val="99"/>
    <w:qFormat/>
    <w:rsid w:val="00E9736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630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85</TotalTime>
  <Pages>14</Pages>
  <Words>2422</Words>
  <Characters>13327</Characters>
  <Application>Microsoft Office Outlook</Application>
  <DocSecurity>0</DocSecurity>
  <Lines>0</Lines>
  <Paragraphs>0</Paragraphs>
  <ScaleCrop>false</ScaleCrop>
  <Company>Ivan Paz Garcia® 2008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Paz Garcia®</dc:creator>
  <cp:keywords/>
  <dc:description/>
  <cp:lastModifiedBy>WinuE</cp:lastModifiedBy>
  <cp:revision>27</cp:revision>
  <cp:lastPrinted>2003-11-06T05:18:00Z</cp:lastPrinted>
  <dcterms:created xsi:type="dcterms:W3CDTF">2003-01-01T00:43:00Z</dcterms:created>
  <dcterms:modified xsi:type="dcterms:W3CDTF">2003-11-06T05:19:00Z</dcterms:modified>
</cp:coreProperties>
</file>